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704BC58" w:rsidP="7DF4F1EB" w:rsidRDefault="0704BC58" w14:paraId="547CB116" w14:textId="6FA7319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noProof/>
          <w:sz w:val="22"/>
          <w:szCs w:val="22"/>
        </w:rPr>
      </w:pPr>
      <w:r w:rsidRPr="29C8FAA8" w:rsidR="58384219">
        <w:rPr>
          <w:rFonts w:ascii="Arial" w:hAnsi="Arial" w:cs="Arial"/>
          <w:noProof/>
          <w:sz w:val="22"/>
          <w:szCs w:val="22"/>
        </w:rPr>
        <w:t xml:space="preserve">April </w:t>
      </w:r>
      <w:r w:rsidRPr="29C8FAA8" w:rsidR="2995700E">
        <w:rPr>
          <w:rFonts w:ascii="Arial" w:hAnsi="Arial" w:cs="Arial"/>
          <w:noProof/>
          <w:sz w:val="22"/>
          <w:szCs w:val="22"/>
        </w:rPr>
        <w:t>2</w:t>
      </w:r>
      <w:r w:rsidRPr="29C8FAA8" w:rsidR="2995700E">
        <w:rPr>
          <w:rFonts w:ascii="Arial" w:hAnsi="Arial" w:cs="Arial"/>
          <w:noProof/>
          <w:sz w:val="22"/>
          <w:szCs w:val="22"/>
          <w:vertAlign w:val="superscript"/>
        </w:rPr>
        <w:t>nd</w:t>
      </w:r>
      <w:r w:rsidRPr="29C8FAA8" w:rsidR="57502FBC">
        <w:rPr>
          <w:rFonts w:ascii="Arial" w:hAnsi="Arial" w:cs="Arial"/>
          <w:noProof/>
          <w:sz w:val="22"/>
          <w:szCs w:val="22"/>
        </w:rPr>
        <w:t>,</w:t>
      </w:r>
      <w:r w:rsidRPr="29C8FAA8" w:rsidR="55C38E8D">
        <w:rPr>
          <w:rFonts w:ascii="Arial" w:hAnsi="Arial" w:cs="Arial"/>
          <w:noProof/>
          <w:sz w:val="22"/>
          <w:szCs w:val="22"/>
        </w:rPr>
        <w:t xml:space="preserve"> </w:t>
      </w:r>
      <w:r w:rsidRPr="29C8FAA8" w:rsidR="59D6FFC7">
        <w:rPr>
          <w:rFonts w:ascii="Arial" w:hAnsi="Arial" w:cs="Arial"/>
          <w:noProof/>
          <w:sz w:val="22"/>
          <w:szCs w:val="22"/>
        </w:rPr>
        <w:t>202</w:t>
      </w:r>
      <w:r w:rsidRPr="29C8FAA8" w:rsidR="705D2579">
        <w:rPr>
          <w:rFonts w:ascii="Arial" w:hAnsi="Arial" w:cs="Arial"/>
          <w:noProof/>
          <w:sz w:val="22"/>
          <w:szCs w:val="22"/>
        </w:rPr>
        <w:t>5</w:t>
      </w:r>
      <w:r w:rsidRPr="29C8FAA8" w:rsidR="59D6FFC7">
        <w:rPr>
          <w:rFonts w:ascii="Arial" w:hAnsi="Arial" w:cs="Arial"/>
          <w:noProof/>
          <w:sz w:val="22"/>
          <w:szCs w:val="22"/>
        </w:rPr>
        <w:t xml:space="preserve"> </w:t>
      </w:r>
    </w:p>
    <w:p w:rsidR="5BBA1917" w:rsidP="5BBA1917" w:rsidRDefault="5BBA1917" w14:paraId="2BDE424D" w14:textId="2FD545ED">
      <w:pPr>
        <w:pStyle w:val="Normal"/>
        <w:widowControl w:val="0"/>
        <w:suppressLineNumbers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noProof/>
          <w:sz w:val="22"/>
          <w:szCs w:val="22"/>
        </w:rPr>
      </w:pPr>
    </w:p>
    <w:p w:rsidR="40FCA9DD" w:rsidP="40FCA9DD" w:rsidRDefault="40FCA9DD" w14:paraId="75595E0E" w14:textId="4D06A3CB">
      <w:pPr>
        <w:pStyle w:val="Normal"/>
        <w:widowControl w:val="0"/>
        <w:suppressLineNumbers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noProof/>
          <w:sz w:val="22"/>
          <w:szCs w:val="22"/>
        </w:rPr>
      </w:pPr>
    </w:p>
    <w:p w:rsidR="40FCA9DD" w:rsidP="40FCA9DD" w:rsidRDefault="40FCA9DD" w14:paraId="799F8FED" w14:textId="60FE9F29">
      <w:pPr>
        <w:pStyle w:val="Normal"/>
        <w:widowControl w:val="0"/>
        <w:suppressLineNumbers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noProof/>
          <w:sz w:val="22"/>
          <w:szCs w:val="22"/>
        </w:rPr>
      </w:pPr>
    </w:p>
    <w:p w:rsidR="3DF3AFC4" w:rsidP="29C8FAA8" w:rsidRDefault="3DF3AFC4" w14:paraId="5E8EB11D" w14:textId="55F1B74C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both"/>
      </w:pPr>
      <w:r w:rsidRPr="29C8FAA8" w:rsidR="3DF3AFC4">
        <w:rPr>
          <w:rFonts w:ascii="Arial" w:hAnsi="Arial" w:cs="Arial"/>
          <w:noProof/>
          <w:sz w:val="22"/>
          <w:szCs w:val="22"/>
        </w:rPr>
        <w:t>6654 S Road F</w:t>
      </w:r>
    </w:p>
    <w:p w:rsidR="3DF3AFC4" w:rsidP="29C8FAA8" w:rsidRDefault="3DF3AFC4" w14:paraId="7C8957AE" w14:textId="18A4ED4B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noProof/>
          <w:sz w:val="22"/>
          <w:szCs w:val="22"/>
        </w:rPr>
      </w:pPr>
      <w:r w:rsidRPr="29C8FAA8" w:rsidR="3DF3AFC4">
        <w:rPr>
          <w:rFonts w:ascii="Arial" w:hAnsi="Arial" w:cs="Arial"/>
          <w:noProof/>
          <w:sz w:val="22"/>
          <w:szCs w:val="22"/>
        </w:rPr>
        <w:t>Ulysses, KS 67880</w:t>
      </w:r>
    </w:p>
    <w:p w:rsidR="0D6C78E7" w:rsidP="0D6C78E7" w:rsidRDefault="0D6C78E7" w14:paraId="6948B652" w14:textId="15F520B9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noProof/>
          <w:sz w:val="22"/>
          <w:szCs w:val="22"/>
        </w:rPr>
      </w:pPr>
    </w:p>
    <w:p w:rsidR="0D6C78E7" w:rsidP="0D6C78E7" w:rsidRDefault="0D6C78E7" w14:paraId="6004F00E" w14:textId="060D2ED5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noProof/>
          <w:sz w:val="22"/>
          <w:szCs w:val="22"/>
        </w:rPr>
      </w:pPr>
    </w:p>
    <w:p w:rsidR="40FCA9DD" w:rsidP="40FCA9DD" w:rsidRDefault="40FCA9DD" w14:paraId="463155F6" w14:textId="7B662EF1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noProof/>
          <w:sz w:val="22"/>
          <w:szCs w:val="22"/>
        </w:rPr>
      </w:pPr>
    </w:p>
    <w:p xmlns:wp14="http://schemas.microsoft.com/office/word/2010/wordml" w:rsidRPr="00DF6494" w:rsidR="00D16EA3" w:rsidP="654BF337" w:rsidRDefault="00D16EA3" w14:paraId="7E97F6FE" wp14:textId="4CC889A4">
      <w:pPr>
        <w:widowControl w:val="0"/>
        <w:spacing w:line="240" w:lineRule="auto"/>
        <w:jc w:val="both"/>
        <w:rPr>
          <w:rFonts w:ascii="Arial" w:hAnsi="Arial" w:eastAsia="Arial" w:cs="Arial"/>
          <w:sz w:val="22"/>
          <w:szCs w:val="22"/>
        </w:rPr>
      </w:pPr>
      <w:r w:rsidRPr="4B26358E" w:rsidR="441C3DE0">
        <w:rPr>
          <w:rFonts w:ascii="Arial" w:hAnsi="Arial" w:eastAsia="Arial" w:cs="Arial"/>
          <w:sz w:val="22"/>
          <w:szCs w:val="22"/>
        </w:rPr>
        <w:t>Dear New Homeo</w:t>
      </w:r>
      <w:r w:rsidRPr="4B26358E" w:rsidR="641B2B3D">
        <w:rPr>
          <w:rFonts w:ascii="Arial" w:hAnsi="Arial" w:eastAsia="Arial" w:cs="Arial"/>
          <w:sz w:val="22"/>
          <w:szCs w:val="22"/>
        </w:rPr>
        <w:t>w</w:t>
      </w:r>
      <w:r w:rsidRPr="4B26358E" w:rsidR="441C3DE0">
        <w:rPr>
          <w:rFonts w:ascii="Arial" w:hAnsi="Arial" w:eastAsia="Arial" w:cs="Arial"/>
          <w:sz w:val="22"/>
          <w:szCs w:val="22"/>
        </w:rPr>
        <w:t>ner,</w:t>
      </w:r>
    </w:p>
    <w:p xmlns:wp14="http://schemas.microsoft.com/office/word/2010/wordml" w:rsidRPr="00DF6494" w:rsidR="00D16EA3" w:rsidP="654BF337" w:rsidRDefault="00D16EA3" w14:paraId="16227DA4" wp14:textId="1FE5B96F">
      <w:pPr>
        <w:pStyle w:val="Normal"/>
        <w:widowControl w:val="0"/>
        <w:spacing w:line="240" w:lineRule="auto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RPr="00DF6494" w:rsidR="00D16EA3" w:rsidP="654BF337" w:rsidRDefault="00D16EA3" w14:paraId="6B9CB6CB" wp14:textId="5D584A26">
      <w:pPr>
        <w:pStyle w:val="Normal"/>
        <w:widowControl w:val="0"/>
        <w:suppressLineNumbers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29C8FAA8" w:rsidR="2EEF32F5">
        <w:rPr>
          <w:rFonts w:ascii="Arial" w:hAnsi="Arial" w:eastAsia="Arial" w:cs="Arial"/>
          <w:b w:val="0"/>
          <w:bCs w:val="0"/>
          <w:sz w:val="22"/>
          <w:szCs w:val="22"/>
        </w:rPr>
        <w:t xml:space="preserve">We recently were informed by the </w:t>
      </w:r>
      <w:r w:rsidRPr="29C8FAA8" w:rsidR="2EEF32F5">
        <w:rPr>
          <w:rFonts w:ascii="Arial" w:hAnsi="Arial" w:eastAsia="Arial" w:cs="Arial"/>
          <w:b w:val="0"/>
          <w:bCs w:val="0"/>
          <w:sz w:val="22"/>
          <w:szCs w:val="22"/>
        </w:rPr>
        <w:t>previo</w:t>
      </w:r>
      <w:r w:rsidRPr="29C8FAA8" w:rsidR="1D5D395C">
        <w:rPr>
          <w:rFonts w:ascii="Arial" w:hAnsi="Arial" w:eastAsia="Arial" w:cs="Arial"/>
          <w:b w:val="0"/>
          <w:bCs w:val="0"/>
          <w:sz w:val="22"/>
          <w:szCs w:val="22"/>
        </w:rPr>
        <w:t>u</w:t>
      </w:r>
      <w:r w:rsidRPr="29C8FAA8" w:rsidR="2EEF32F5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r w:rsidRPr="29C8FAA8" w:rsidR="2EEF32F5">
        <w:rPr>
          <w:rFonts w:ascii="Arial" w:hAnsi="Arial" w:eastAsia="Arial" w:cs="Arial"/>
          <w:b w:val="0"/>
          <w:bCs w:val="0"/>
          <w:sz w:val="22"/>
          <w:szCs w:val="22"/>
        </w:rPr>
        <w:t xml:space="preserve"> owners of yo</w:t>
      </w:r>
      <w:r w:rsidRPr="29C8FAA8" w:rsidR="1EE801B0">
        <w:rPr>
          <w:rFonts w:ascii="Arial" w:hAnsi="Arial" w:eastAsia="Arial" w:cs="Arial"/>
          <w:b w:val="0"/>
          <w:bCs w:val="0"/>
          <w:sz w:val="22"/>
          <w:szCs w:val="22"/>
        </w:rPr>
        <w:t>u</w:t>
      </w:r>
      <w:r w:rsidRPr="29C8FAA8" w:rsidR="2EEF32F5">
        <w:rPr>
          <w:rFonts w:ascii="Arial" w:hAnsi="Arial" w:eastAsia="Arial" w:cs="Arial"/>
          <w:b w:val="0"/>
          <w:bCs w:val="0"/>
          <w:sz w:val="22"/>
          <w:szCs w:val="22"/>
        </w:rPr>
        <w:t>r home that they had sold th</w:t>
      </w:r>
      <w:r w:rsidRPr="29C8FAA8" w:rsidR="31907527">
        <w:rPr>
          <w:rFonts w:ascii="Arial" w:hAnsi="Arial" w:eastAsia="Arial" w:cs="Arial"/>
          <w:b w:val="0"/>
          <w:bCs w:val="0"/>
          <w:sz w:val="22"/>
          <w:szCs w:val="22"/>
        </w:rPr>
        <w:t>e</w:t>
      </w:r>
      <w:r w:rsidRPr="29C8FAA8" w:rsidR="2EEF32F5">
        <w:rPr>
          <w:rFonts w:ascii="Arial" w:hAnsi="Arial" w:eastAsia="Arial" w:cs="Arial"/>
          <w:b w:val="0"/>
          <w:bCs w:val="0"/>
          <w:sz w:val="22"/>
          <w:szCs w:val="22"/>
        </w:rPr>
        <w:t xml:space="preserve"> home to you and left </w:t>
      </w:r>
      <w:r w:rsidRPr="29C8FAA8" w:rsidR="2EEF32F5">
        <w:rPr>
          <w:rFonts w:ascii="Arial" w:hAnsi="Arial" w:eastAsia="Arial" w:cs="Arial"/>
          <w:b w:val="0"/>
          <w:bCs w:val="0"/>
          <w:sz w:val="22"/>
          <w:szCs w:val="22"/>
        </w:rPr>
        <w:t>the</w:t>
      </w:r>
      <w:r w:rsidRPr="29C8FAA8" w:rsidR="08F9E6EF">
        <w:rPr>
          <w:rFonts w:ascii="Arial" w:hAnsi="Arial" w:eastAsia="Arial" w:cs="Arial"/>
          <w:b w:val="0"/>
          <w:bCs w:val="0"/>
          <w:sz w:val="22"/>
          <w:szCs w:val="22"/>
        </w:rPr>
        <w:t>:</w:t>
      </w:r>
      <w:r w:rsidRPr="29C8FAA8" w:rsidR="3886487C">
        <w:rPr>
          <w:rFonts w:ascii="Arial" w:hAnsi="Arial" w:eastAsia="Arial" w:cs="Arial"/>
          <w:b w:val="0"/>
          <w:bCs w:val="0"/>
          <w:sz w:val="22"/>
          <w:szCs w:val="22"/>
        </w:rPr>
        <w:t xml:space="preserve"> E</w:t>
      </w:r>
      <w:r w:rsidRPr="29C8FAA8" w:rsidR="58168CA3">
        <w:rPr>
          <w:rFonts w:ascii="Arial" w:hAnsi="Arial" w:eastAsia="Arial" w:cs="Arial"/>
          <w:b w:val="0"/>
          <w:bCs w:val="0"/>
          <w:sz w:val="22"/>
          <w:szCs w:val="22"/>
        </w:rPr>
        <w:t>C</w:t>
      </w:r>
      <w:r w:rsidRPr="29C8FAA8" w:rsidR="3886487C">
        <w:rPr>
          <w:rFonts w:ascii="Arial" w:hAnsi="Arial" w:eastAsia="Arial" w:cs="Arial"/>
          <w:b w:val="0"/>
          <w:bCs w:val="0"/>
          <w:sz w:val="22"/>
          <w:szCs w:val="22"/>
        </w:rPr>
        <w:t>R3702 WATER REFINER</w:t>
      </w:r>
      <w:r w:rsidRPr="29C8FAA8" w:rsidR="1849F1B4">
        <w:rPr>
          <w:rFonts w:ascii="Arial" w:hAnsi="Arial" w:eastAsia="Arial" w:cs="Arial"/>
          <w:b w:val="0"/>
          <w:bCs w:val="0"/>
          <w:sz w:val="22"/>
          <w:szCs w:val="22"/>
        </w:rPr>
        <w:t>, HEALTHWAY AIR PURIFIER</w:t>
      </w:r>
      <w:r w:rsidRPr="29C8FAA8" w:rsidR="3886487C">
        <w:rPr>
          <w:rFonts w:ascii="Arial" w:hAnsi="Arial" w:eastAsia="Arial" w:cs="Arial"/>
          <w:b w:val="0"/>
          <w:bCs w:val="0"/>
          <w:sz w:val="22"/>
          <w:szCs w:val="22"/>
        </w:rPr>
        <w:t xml:space="preserve"> &amp;</w:t>
      </w:r>
      <w:r w:rsidRPr="29C8FAA8" w:rsidR="1BFBC49A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9C8FAA8" w:rsidR="03A2126C">
        <w:rPr>
          <w:rFonts w:ascii="Arial" w:hAnsi="Arial" w:eastAsia="Arial" w:cs="Arial"/>
          <w:b w:val="0"/>
          <w:bCs w:val="0"/>
          <w:sz w:val="22"/>
          <w:szCs w:val="22"/>
        </w:rPr>
        <w:t>H</w:t>
      </w:r>
      <w:r w:rsidRPr="29C8FAA8" w:rsidR="1B3298DE">
        <w:rPr>
          <w:rFonts w:ascii="Arial" w:hAnsi="Arial" w:eastAsia="Arial" w:cs="Arial"/>
          <w:b w:val="0"/>
          <w:bCs w:val="0"/>
          <w:sz w:val="22"/>
          <w:szCs w:val="22"/>
        </w:rPr>
        <w:t>E</w:t>
      </w:r>
      <w:r w:rsidRPr="29C8FAA8" w:rsidR="5208930D">
        <w:rPr>
          <w:rFonts w:ascii="Arial" w:hAnsi="Arial" w:eastAsia="Arial" w:cs="Arial"/>
          <w:b w:val="0"/>
          <w:bCs w:val="0"/>
          <w:sz w:val="22"/>
          <w:szCs w:val="22"/>
        </w:rPr>
        <w:t>RO3</w:t>
      </w:r>
      <w:r w:rsidRPr="29C8FAA8" w:rsidR="2D718AD1">
        <w:rPr>
          <w:rFonts w:ascii="Arial" w:hAnsi="Arial" w:eastAsia="Arial" w:cs="Arial"/>
          <w:b w:val="0"/>
          <w:bCs w:val="0"/>
          <w:sz w:val="22"/>
          <w:szCs w:val="22"/>
        </w:rPr>
        <w:t>8</w:t>
      </w:r>
      <w:r w:rsidRPr="29C8FAA8" w:rsidR="7DF4842A">
        <w:rPr>
          <w:rFonts w:ascii="Arial" w:hAnsi="Arial" w:eastAsia="Arial" w:cs="Arial"/>
          <w:b w:val="0"/>
          <w:bCs w:val="0"/>
          <w:sz w:val="22"/>
          <w:szCs w:val="22"/>
        </w:rPr>
        <w:t>5</w:t>
      </w:r>
      <w:r w:rsidRPr="29C8FAA8" w:rsidR="5208930D">
        <w:rPr>
          <w:rFonts w:ascii="Arial" w:hAnsi="Arial" w:eastAsia="Arial" w:cs="Arial"/>
          <w:b w:val="0"/>
          <w:bCs w:val="0"/>
          <w:sz w:val="22"/>
          <w:szCs w:val="22"/>
        </w:rPr>
        <w:t xml:space="preserve"> REVERSE OSMOSIS</w:t>
      </w:r>
      <w:r w:rsidRPr="29C8FAA8" w:rsidR="77BBD79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9C8FAA8" w:rsidR="77BBD794">
        <w:rPr>
          <w:rFonts w:ascii="Arial" w:hAnsi="Arial" w:eastAsia="Arial" w:cs="Arial"/>
          <w:b w:val="0"/>
          <w:bCs w:val="0"/>
          <w:sz w:val="22"/>
          <w:szCs w:val="22"/>
        </w:rPr>
        <w:t xml:space="preserve">drinking </w:t>
      </w:r>
      <w:r w:rsidRPr="29C8FAA8" w:rsidR="61DD58BD">
        <w:rPr>
          <w:rFonts w:ascii="Arial" w:hAnsi="Arial" w:eastAsia="Arial" w:cs="Arial"/>
          <w:b w:val="0"/>
          <w:bCs w:val="0"/>
          <w:sz w:val="22"/>
          <w:szCs w:val="22"/>
        </w:rPr>
        <w:t>water</w:t>
      </w:r>
      <w:r w:rsidRPr="29C8FAA8" w:rsidR="10A2F9EA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9C8FAA8" w:rsidR="77016A34">
        <w:rPr>
          <w:rFonts w:ascii="Arial" w:hAnsi="Arial" w:eastAsia="Arial" w:cs="Arial"/>
          <w:b w:val="0"/>
          <w:bCs w:val="0"/>
          <w:sz w:val="22"/>
          <w:szCs w:val="22"/>
        </w:rPr>
        <w:t>syste</w:t>
      </w:r>
      <w:r w:rsidRPr="29C8FAA8" w:rsidR="77016A34">
        <w:rPr>
          <w:rFonts w:ascii="Arial" w:hAnsi="Arial" w:eastAsia="Arial" w:cs="Arial"/>
          <w:b w:val="0"/>
          <w:bCs w:val="0"/>
          <w:sz w:val="22"/>
          <w:szCs w:val="22"/>
        </w:rPr>
        <w:t>m</w:t>
      </w:r>
      <w:r w:rsidRPr="29C8FAA8" w:rsidR="17D5E5C3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9C8FAA8" w:rsidR="77016A34">
        <w:rPr>
          <w:rFonts w:ascii="Arial" w:hAnsi="Arial" w:eastAsia="Arial" w:cs="Arial"/>
          <w:b w:val="0"/>
          <w:bCs w:val="0"/>
          <w:sz w:val="22"/>
          <w:szCs w:val="22"/>
        </w:rPr>
        <w:t>with</w:t>
      </w:r>
      <w:r w:rsidRPr="29C8FAA8" w:rsidR="77016A34">
        <w:rPr>
          <w:rFonts w:ascii="Arial" w:hAnsi="Arial" w:eastAsia="Arial" w:cs="Arial"/>
          <w:b w:val="0"/>
          <w:bCs w:val="0"/>
          <w:sz w:val="22"/>
          <w:szCs w:val="22"/>
        </w:rPr>
        <w:t xml:space="preserve"> you.</w:t>
      </w:r>
    </w:p>
    <w:p xmlns:wp14="http://schemas.microsoft.com/office/word/2010/wordml" w:rsidRPr="00DF6494" w:rsidR="00D16EA3" w:rsidP="654BF337" w:rsidRDefault="00D16EA3" w14:paraId="4F2A5529" wp14:textId="005E4E54">
      <w:pPr>
        <w:pStyle w:val="Normal"/>
        <w:widowControl w:val="0"/>
        <w:suppressLineNumbers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DF6494" w:rsidR="00D16EA3" w:rsidP="654BF337" w:rsidRDefault="00D16EA3" w14:paraId="457D5880" wp14:textId="7F343E4D">
      <w:pPr>
        <w:pStyle w:val="Normal"/>
        <w:widowControl w:val="0"/>
        <w:suppressLineNumbers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4B26358E" w:rsidR="22BAA598">
        <w:rPr>
          <w:rFonts w:ascii="Arial" w:hAnsi="Arial" w:eastAsia="Arial" w:cs="Arial"/>
          <w:sz w:val="22"/>
          <w:szCs w:val="22"/>
        </w:rPr>
        <w:t>If you could call me at (316) 2</w:t>
      </w:r>
      <w:r w:rsidRPr="4B26358E" w:rsidR="3BCA487D">
        <w:rPr>
          <w:rFonts w:ascii="Arial" w:hAnsi="Arial" w:eastAsia="Arial" w:cs="Arial"/>
          <w:sz w:val="22"/>
          <w:szCs w:val="22"/>
        </w:rPr>
        <w:t>65</w:t>
      </w:r>
      <w:r w:rsidRPr="4B26358E" w:rsidR="22BAA598">
        <w:rPr>
          <w:rFonts w:ascii="Arial" w:hAnsi="Arial" w:eastAsia="Arial" w:cs="Arial"/>
          <w:sz w:val="22"/>
          <w:szCs w:val="22"/>
        </w:rPr>
        <w:t>-61</w:t>
      </w:r>
      <w:r w:rsidRPr="4B26358E" w:rsidR="120ED89B">
        <w:rPr>
          <w:rFonts w:ascii="Arial" w:hAnsi="Arial" w:eastAsia="Arial" w:cs="Arial"/>
          <w:sz w:val="22"/>
          <w:szCs w:val="22"/>
        </w:rPr>
        <w:t>11</w:t>
      </w:r>
      <w:r w:rsidRPr="4B26358E" w:rsidR="22BAA598">
        <w:rPr>
          <w:rFonts w:ascii="Arial" w:hAnsi="Arial" w:eastAsia="Arial" w:cs="Arial"/>
          <w:sz w:val="22"/>
          <w:szCs w:val="22"/>
        </w:rPr>
        <w:t xml:space="preserve"> so that I can update the full file with your information and go over any product and maintenance information you need. If the equipment is not in your possession, we would also like</w:t>
      </w:r>
      <w:r w:rsidRPr="4B26358E" w:rsidR="56A1CEA7">
        <w:rPr>
          <w:rFonts w:ascii="Arial" w:hAnsi="Arial" w:eastAsia="Arial" w:cs="Arial"/>
          <w:sz w:val="22"/>
          <w:szCs w:val="22"/>
        </w:rPr>
        <w:t xml:space="preserve"> </w:t>
      </w:r>
      <w:r w:rsidRPr="4B26358E" w:rsidR="5E92778A">
        <w:rPr>
          <w:rFonts w:ascii="Arial" w:hAnsi="Arial" w:eastAsia="Arial" w:cs="Arial"/>
          <w:sz w:val="22"/>
          <w:szCs w:val="22"/>
        </w:rPr>
        <w:t xml:space="preserve">to know that too. Any information would be </w:t>
      </w:r>
      <w:r w:rsidRPr="4B26358E" w:rsidR="5E92778A">
        <w:rPr>
          <w:rFonts w:ascii="Arial" w:hAnsi="Arial" w:eastAsia="Arial" w:cs="Arial"/>
          <w:sz w:val="22"/>
          <w:szCs w:val="22"/>
        </w:rPr>
        <w:t>v</w:t>
      </w:r>
      <w:r w:rsidRPr="4B26358E" w:rsidR="5E92778A">
        <w:rPr>
          <w:rFonts w:ascii="Arial" w:hAnsi="Arial" w:eastAsia="Arial" w:cs="Arial"/>
          <w:sz w:val="22"/>
          <w:szCs w:val="22"/>
        </w:rPr>
        <w:t>ery helpful</w:t>
      </w:r>
      <w:r w:rsidRPr="4B26358E" w:rsidR="5E92778A">
        <w:rPr>
          <w:rFonts w:ascii="Arial" w:hAnsi="Arial" w:eastAsia="Arial" w:cs="Arial"/>
          <w:sz w:val="22"/>
          <w:szCs w:val="22"/>
        </w:rPr>
        <w:t>.</w:t>
      </w:r>
      <w:r w:rsidRPr="4B26358E" w:rsidR="5E92778A">
        <w:rPr>
          <w:rFonts w:ascii="Arial" w:hAnsi="Arial" w:eastAsia="Arial" w:cs="Arial"/>
          <w:sz w:val="22"/>
          <w:szCs w:val="22"/>
        </w:rPr>
        <w:t xml:space="preserve"> You can call or email me a</w:t>
      </w:r>
      <w:r w:rsidRPr="4B26358E" w:rsidR="370DC78B">
        <w:rPr>
          <w:rFonts w:ascii="Arial" w:hAnsi="Arial" w:eastAsia="Arial" w:cs="Arial"/>
          <w:sz w:val="22"/>
          <w:szCs w:val="22"/>
        </w:rPr>
        <w:t>t</w:t>
      </w:r>
      <w:r w:rsidRPr="4B26358E" w:rsidR="4B8B3FB1">
        <w:rPr>
          <w:rFonts w:ascii="Arial" w:hAnsi="Arial" w:eastAsia="Arial" w:cs="Arial"/>
          <w:sz w:val="22"/>
          <w:szCs w:val="22"/>
        </w:rPr>
        <w:t xml:space="preserve"> </w:t>
      </w:r>
      <w:hyperlink r:id="Rf32de161fdf0432f">
        <w:r w:rsidRPr="4B26358E" w:rsidR="2289FD50">
          <w:rPr>
            <w:rStyle w:val="Hyperlink"/>
            <w:rFonts w:ascii="Arial" w:hAnsi="Arial" w:eastAsia="Arial" w:cs="Arial"/>
            <w:sz w:val="22"/>
            <w:szCs w:val="22"/>
          </w:rPr>
          <w:t>s</w:t>
        </w:r>
        <w:r w:rsidRPr="4B26358E" w:rsidR="7351E617">
          <w:rPr>
            <w:rStyle w:val="Hyperlink"/>
            <w:rFonts w:ascii="Arial" w:hAnsi="Arial" w:eastAsia="Arial" w:cs="Arial"/>
            <w:sz w:val="22"/>
            <w:szCs w:val="22"/>
          </w:rPr>
          <w:t>ervice.schedule</w:t>
        </w:r>
        <w:r w:rsidRPr="4B26358E" w:rsidR="2EF965D3">
          <w:rPr>
            <w:rStyle w:val="Hyperlink"/>
            <w:rFonts w:ascii="Arial" w:hAnsi="Arial" w:eastAsia="Arial" w:cs="Arial"/>
            <w:sz w:val="22"/>
            <w:szCs w:val="22"/>
          </w:rPr>
          <w:t>@</w:t>
        </w:r>
        <w:r w:rsidRPr="4B26358E" w:rsidR="7E8322BC">
          <w:rPr>
            <w:rStyle w:val="Hyperlink"/>
            <w:rFonts w:ascii="Arial" w:hAnsi="Arial" w:eastAsia="Arial" w:cs="Arial"/>
            <w:sz w:val="22"/>
            <w:szCs w:val="22"/>
          </w:rPr>
          <w:t>moorewatertreatment.co</w:t>
        </w:r>
        <w:r w:rsidRPr="4B26358E" w:rsidR="386992B1">
          <w:rPr>
            <w:rStyle w:val="Hyperlink"/>
            <w:rFonts w:ascii="Arial" w:hAnsi="Arial" w:eastAsia="Arial" w:cs="Arial"/>
            <w:sz w:val="22"/>
            <w:szCs w:val="22"/>
          </w:rPr>
          <w:t>m</w:t>
        </w:r>
      </w:hyperlink>
      <w:r w:rsidRPr="4B26358E" w:rsidR="0179A489">
        <w:rPr>
          <w:rFonts w:ascii="Arial" w:hAnsi="Arial" w:eastAsia="Arial" w:cs="Arial"/>
          <w:sz w:val="22"/>
          <w:szCs w:val="22"/>
        </w:rPr>
        <w:t xml:space="preserve"> </w:t>
      </w:r>
      <w:r w:rsidRPr="4B26358E" w:rsidR="22BAA598">
        <w:rPr>
          <w:rFonts w:ascii="Arial" w:hAnsi="Arial" w:eastAsia="Arial" w:cs="Arial"/>
          <w:sz w:val="22"/>
          <w:szCs w:val="22"/>
        </w:rPr>
        <w:t>if</w:t>
      </w:r>
      <w:r w:rsidRPr="4B26358E" w:rsidR="22BAA598">
        <w:rPr>
          <w:rFonts w:ascii="Arial" w:hAnsi="Arial" w:eastAsia="Arial" w:cs="Arial"/>
          <w:sz w:val="22"/>
          <w:szCs w:val="22"/>
        </w:rPr>
        <w:t xml:space="preserve"> that is easier. </w:t>
      </w:r>
    </w:p>
    <w:p xmlns:wp14="http://schemas.microsoft.com/office/word/2010/wordml" w:rsidRPr="00DF6494" w:rsidR="00D16EA3" w:rsidP="654BF337" w:rsidRDefault="00D16EA3" w14:paraId="50933149" wp14:textId="1C657BDD">
      <w:pPr>
        <w:pStyle w:val="Normal"/>
        <w:widowControl w:val="0"/>
        <w:spacing w:line="240" w:lineRule="auto"/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DF6494" w:rsidR="00D16EA3" w:rsidP="654BF337" w:rsidRDefault="00D16EA3" w14:paraId="0DE0BAC8" wp14:textId="57786FA4">
      <w:pPr>
        <w:pStyle w:val="Normal"/>
        <w:widowControl w:val="0"/>
        <w:spacing w:line="240" w:lineRule="auto"/>
        <w:jc w:val="both"/>
        <w:rPr>
          <w:rFonts w:ascii="Arial" w:hAnsi="Arial" w:eastAsia="Arial" w:cs="Arial"/>
          <w:sz w:val="22"/>
          <w:szCs w:val="22"/>
        </w:rPr>
      </w:pPr>
    </w:p>
    <w:p w:rsidR="5BBA1917" w:rsidP="5BBA1917" w:rsidRDefault="5BBA1917" w14:paraId="2F182FB3" w14:textId="59147B6B">
      <w:pPr>
        <w:pStyle w:val="Normal"/>
        <w:widowControl w:val="0"/>
        <w:spacing w:line="240" w:lineRule="auto"/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DF6494" w:rsidR="00D16EA3" w:rsidP="40FCA9DD" w:rsidRDefault="00D16EA3" w14:paraId="417A48E2" wp14:textId="70DE35DB">
      <w:pPr>
        <w:pStyle w:val="NoSpacing"/>
        <w:widowControl w:val="0"/>
        <w:suppressLineNumbers w:val="0"/>
        <w:bidi w:val="0"/>
        <w:spacing w:before="0" w:beforeAutospacing="off" w:after="0" w:afterAutospacing="off" w:line="240" w:lineRule="auto"/>
        <w:ind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D6C78E7" w:rsidR="3F001D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Sincerely,</w:t>
      </w:r>
    </w:p>
    <w:p xmlns:wp14="http://schemas.microsoft.com/office/word/2010/wordml" w:rsidRPr="00DF6494" w:rsidR="00D16EA3" w:rsidP="0D6C78E7" w:rsidRDefault="00D16EA3" w14:paraId="0B505C18" wp14:textId="3028C85F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both"/>
      </w:pPr>
      <w:r w:rsidRPr="0D6C78E7" w:rsidR="06AB9E02">
        <w:rPr>
          <w:rFonts w:ascii="Arial" w:hAnsi="Arial" w:eastAsia="Arial" w:cs="Arial"/>
          <w:sz w:val="22"/>
          <w:szCs w:val="22"/>
        </w:rPr>
        <w:t>Leigha Foster</w:t>
      </w:r>
    </w:p>
    <w:p xmlns:wp14="http://schemas.microsoft.com/office/word/2010/wordml" w:rsidRPr="00DF6494" w:rsidR="00D16EA3" w:rsidP="0D6C78E7" w:rsidRDefault="00D16EA3" w14:paraId="4B94D5A5" wp14:textId="2C14577F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0D6C78E7" w:rsidR="441C3DE0">
        <w:rPr>
          <w:rFonts w:ascii="Arial" w:hAnsi="Arial" w:eastAsia="Arial" w:cs="Arial"/>
          <w:sz w:val="22"/>
          <w:szCs w:val="22"/>
        </w:rPr>
        <w:t>Moore Wate</w:t>
      </w:r>
      <w:r w:rsidRPr="0D6C78E7" w:rsidR="441C3DE0">
        <w:rPr>
          <w:rFonts w:ascii="Arial" w:hAnsi="Arial" w:eastAsia="Arial" w:cs="Arial"/>
          <w:sz w:val="22"/>
          <w:szCs w:val="22"/>
        </w:rPr>
        <w:t>r &amp; Air</w:t>
      </w:r>
      <w:r w:rsidRPr="0D6C78E7" w:rsidR="2DAA5239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="0018112E" w:rsidP="4BB777ED" w:rsidRDefault="0018112E" w14:paraId="53128261" wp14:textId="6D10B873">
      <w:pPr>
        <w:pStyle w:val="Normal"/>
        <w:jc w:val="center"/>
        <w:rPr>
          <w:rFonts w:ascii="Californian FB" w:hAnsi="Californian FB"/>
          <w:sz w:val="22"/>
          <w:szCs w:val="22"/>
        </w:rPr>
      </w:pPr>
    </w:p>
    <w:p xmlns:wp14="http://schemas.microsoft.com/office/word/2010/wordml" w:rsidR="0018112E" w:rsidP="6C8AFF46" w:rsidRDefault="0018112E" w14:paraId="1299C43A" wp14:textId="5DD65743">
      <w:pPr>
        <w:pStyle w:val="Normal"/>
        <w:jc w:val="center"/>
        <w:rPr>
          <w:rFonts w:ascii="Californian FB" w:hAnsi="Californian FB"/>
          <w:sz w:val="22"/>
          <w:szCs w:val="22"/>
        </w:rPr>
      </w:pPr>
    </w:p>
    <w:p xmlns:wp14="http://schemas.microsoft.com/office/word/2010/wordml" w:rsidR="0018112E" w:rsidP="003D1A4C" w:rsidRDefault="0018112E" w14:paraId="4DDBEF00" wp14:textId="77777777">
      <w:pPr>
        <w:jc w:val="center"/>
        <w:rPr>
          <w:rFonts w:ascii="Californian FB" w:hAnsi="Californian FB"/>
          <w:sz w:val="22"/>
          <w:szCs w:val="22"/>
        </w:rPr>
      </w:pPr>
    </w:p>
    <w:p xmlns:wp14="http://schemas.microsoft.com/office/word/2010/wordml" w:rsidR="0018112E" w:rsidP="003D1A4C" w:rsidRDefault="0018112E" w14:paraId="3461D779" wp14:textId="77777777">
      <w:pPr>
        <w:jc w:val="center"/>
        <w:rPr>
          <w:rFonts w:ascii="Californian FB" w:hAnsi="Californian FB"/>
          <w:sz w:val="22"/>
          <w:szCs w:val="22"/>
        </w:rPr>
      </w:pPr>
    </w:p>
    <w:p xmlns:wp14="http://schemas.microsoft.com/office/word/2010/wordml" w:rsidR="0018112E" w:rsidP="003D1A4C" w:rsidRDefault="0018112E" w14:paraId="3CF2D8B6" wp14:textId="77777777">
      <w:pPr>
        <w:jc w:val="center"/>
        <w:rPr>
          <w:rFonts w:ascii="Californian FB" w:hAnsi="Californian FB"/>
          <w:sz w:val="22"/>
          <w:szCs w:val="22"/>
        </w:rPr>
      </w:pPr>
    </w:p>
    <w:p xmlns:wp14="http://schemas.microsoft.com/office/word/2010/wordml" w:rsidR="0018112E" w:rsidP="003D1A4C" w:rsidRDefault="003536AD" w14:paraId="3F211F92" wp14:textId="77777777">
      <w:pPr>
        <w:jc w:val="center"/>
        <w:rPr>
          <w:rFonts w:ascii="Californian FB" w:hAnsi="Californian FB"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752" behindDoc="1" locked="0" layoutInCell="1" allowOverlap="1" wp14:anchorId="7379869C" wp14:editId="7777777">
            <wp:simplePos x="0" y="0"/>
            <wp:positionH relativeFrom="column">
              <wp:posOffset>514350</wp:posOffset>
            </wp:positionH>
            <wp:positionV relativeFrom="paragraph">
              <wp:posOffset>116205</wp:posOffset>
            </wp:positionV>
            <wp:extent cx="848360" cy="848360"/>
            <wp:effectExtent l="0" t="0" r="0" b="0"/>
            <wp:wrapNone/>
            <wp:docPr id="7" name="Picture 1" descr="http://successwatersystems.com/wp-content/plugins/thethe-image-slider/timthumb.php?w=325&amp;h=325&amp;zc=1&amp;src=http%3A%2F%2Fsuccesswatersystems.com%2Fwp-content%2Fuploads%2F2013%2F01%2Fresiden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ccesswatersystems.com/wp-content/plugins/thethe-image-slider/timthumb.php?w=325&amp;h=325&amp;zc=1&amp;src=http%3A%2F%2Fsuccesswatersystems.com%2Fwp-content%2Fuploads%2F2013%2F01%2Fresident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E3E5EE"/>
                        </a:clrFrom>
                        <a:clrTo>
                          <a:srgbClr val="E3E5EE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DF6494" w:rsidR="0018112E" w:rsidP="003D1A4C" w:rsidRDefault="0018112E" w14:paraId="0FB78278" wp14:textId="77777777">
      <w:pPr>
        <w:jc w:val="center"/>
        <w:rPr>
          <w:rFonts w:ascii="Californian FB" w:hAnsi="Californian FB"/>
          <w:sz w:val="22"/>
          <w:szCs w:val="22"/>
        </w:rPr>
      </w:pPr>
    </w:p>
    <w:p xmlns:wp14="http://schemas.microsoft.com/office/word/2010/wordml" w:rsidRPr="00DF6494" w:rsidR="003D1A4C" w:rsidP="0018112E" w:rsidRDefault="003D1A4C" w14:paraId="1FC39945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="0018112E" w:rsidP="003D1A4C" w:rsidRDefault="0018112E" w14:paraId="0562CB0E" wp14:textId="77777777">
      <w:pPr>
        <w:jc w:val="center"/>
        <w:rPr>
          <w:noProof/>
        </w:rPr>
      </w:pPr>
    </w:p>
    <w:p xmlns:wp14="http://schemas.microsoft.com/office/word/2010/wordml" w:rsidRPr="00DF6494" w:rsidR="003D1A4C" w:rsidP="0038249A" w:rsidRDefault="003D1A4C" w14:paraId="1E44EB36" wp14:textId="593A4284">
      <w:pPr>
        <w:jc w:val="center"/>
        <w:rPr>
          <w:rFonts w:ascii="Arial" w:hAnsi="Arial" w:cs="Arial"/>
          <w:sz w:val="22"/>
          <w:szCs w:val="22"/>
        </w:rPr>
      </w:pPr>
      <w:r w:rsidRPr="6C8AFF46" w:rsidR="003D1A4C">
        <w:rPr>
          <w:rFonts w:ascii="Arial" w:hAnsi="Arial" w:cs="Arial"/>
          <w:sz w:val="22"/>
          <w:szCs w:val="22"/>
        </w:rPr>
        <w:t xml:space="preserve">Check us out at </w:t>
      </w:r>
      <w:hyperlink r:id="Rd5810f5ff8a44c28">
        <w:r w:rsidRPr="6C8AFF46" w:rsidR="003D1A4C">
          <w:rPr>
            <w:rStyle w:val="Hyperlink"/>
            <w:rFonts w:ascii="Arial" w:hAnsi="Arial" w:cs="Arial"/>
            <w:sz w:val="22"/>
            <w:szCs w:val="22"/>
          </w:rPr>
          <w:t>www.ecowaterofkansas.com</w:t>
        </w:r>
      </w:hyperlink>
      <w:r w:rsidRPr="6C8AFF46" w:rsidR="003D1A4C">
        <w:rPr>
          <w:rFonts w:ascii="Arial" w:hAnsi="Arial" w:cs="Arial"/>
          <w:sz w:val="22"/>
          <w:szCs w:val="22"/>
        </w:rPr>
        <w:t xml:space="preserve"> </w:t>
      </w:r>
    </w:p>
    <w:sectPr w:rsidRPr="00DF6494" w:rsidR="003D1A4C" w:rsidSect="00E64CAC">
      <w:footerReference w:type="even" r:id="rId15"/>
      <w:footerReference w:type="default" r:id="rId16"/>
      <w:headerReference w:type="first" r:id="rId17"/>
      <w:pgSz w:w="12240" w:h="15840" w:orient="portrait" w:code="1"/>
      <w:pgMar w:top="2880" w:right="1440" w:bottom="720" w:left="1440" w:header="576" w:footer="576" w:gutter="0"/>
      <w:cols w:space="720"/>
      <w:titlePg/>
      <w:headerReference w:type="default" r:id="R14a95b82178d44d3"/>
      <w:footerReference w:type="first" r:id="R9b0435a7ce87435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74AC1" w:rsidRDefault="00774AC1" w14:paraId="1F72F646" wp14:textId="77777777">
      <w:r>
        <w:separator/>
      </w:r>
    </w:p>
    <w:p xmlns:wp14="http://schemas.microsoft.com/office/word/2010/wordml" w:rsidR="00774AC1" w:rsidRDefault="00774AC1" w14:paraId="08CE6F91" wp14:textId="77777777"/>
  </w:endnote>
  <w:endnote w:type="continuationSeparator" w:id="0">
    <w:p xmlns:wp14="http://schemas.microsoft.com/office/word/2010/wordml" w:rsidR="00774AC1" w:rsidRDefault="00774AC1" w14:paraId="61CDCEAD" wp14:textId="77777777">
      <w:r>
        <w:continuationSeparator/>
      </w:r>
    </w:p>
    <w:p xmlns:wp14="http://schemas.microsoft.com/office/word/2010/wordml" w:rsidR="00774AC1" w:rsidRDefault="00774AC1" w14:paraId="6BB9E25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75BE7" w:rsidRDefault="00A75BE7" w14:paraId="0364BA1D" wp14:textId="77777777">
    <w:pPr>
      <w:pStyle w:val="Footer"/>
      <w:framePr w:wrap="around" w:hAnchor="margin" w:vAnchor="text" w:xAlign="center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xmlns:wp14="http://schemas.microsoft.com/office/word/2010/wordml" w:rsidR="00A75BE7" w:rsidRDefault="00A75BE7" w14:paraId="6B699379" wp14:textId="77777777">
    <w:pPr>
      <w:pStyle w:val="Footer"/>
    </w:pPr>
  </w:p>
  <w:p xmlns:wp14="http://schemas.microsoft.com/office/word/2010/wordml" w:rsidR="00A75BE7" w:rsidRDefault="00A75BE7" w14:paraId="3FE9F23F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75BE7" w:rsidRDefault="00A75BE7" w14:paraId="28F4D5D3" wp14:textId="77777777">
    <w:pPr>
      <w:pStyle w:val="Footer"/>
      <w:framePr w:wrap="around" w:hAnchor="margin" w:vAnchor="text" w:xAlign="center" w:y="1"/>
    </w:pPr>
    <w:r>
      <w:fldChar w:fldCharType="begin"/>
    </w:r>
    <w:r>
      <w:instrText xml:space="preserve">PAGE  </w:instrText>
    </w:r>
    <w:r>
      <w:fldChar w:fldCharType="separate"/>
    </w:r>
    <w:r w:rsidR="0038249A">
      <w:rPr>
        <w:noProof/>
      </w:rPr>
      <w:t>2</w:t>
    </w:r>
    <w:r>
      <w:fldChar w:fldCharType="end"/>
    </w:r>
  </w:p>
  <w:p xmlns:wp14="http://schemas.microsoft.com/office/word/2010/wordml" w:rsidR="00A75BE7" w:rsidRDefault="00A75BE7" w14:paraId="5997CC1D" wp14:textId="77777777">
    <w:pPr>
      <w:pStyle w:val="Footer"/>
    </w:pPr>
  </w:p>
  <w:p xmlns:wp14="http://schemas.microsoft.com/office/word/2010/wordml" w:rsidR="00A75BE7" w:rsidRDefault="00A75BE7" w14:paraId="110FFD37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964D56" w:rsidTr="02964D56" w14:paraId="1985B175">
      <w:trPr>
        <w:trHeight w:val="300"/>
      </w:trPr>
      <w:tc>
        <w:tcPr>
          <w:tcW w:w="3120" w:type="dxa"/>
          <w:tcMar/>
        </w:tcPr>
        <w:p w:rsidR="02964D56" w:rsidP="02964D56" w:rsidRDefault="02964D56" w14:paraId="6B2D8083" w14:textId="4CB3DD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964D56" w:rsidP="02964D56" w:rsidRDefault="02964D56" w14:paraId="3FD33D10" w14:textId="6C9A40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964D56" w:rsidP="02964D56" w:rsidRDefault="02964D56" w14:paraId="78F7D01E" w14:textId="61A0D804">
          <w:pPr>
            <w:pStyle w:val="Header"/>
            <w:bidi w:val="0"/>
            <w:ind w:right="-115"/>
            <w:jc w:val="right"/>
          </w:pPr>
        </w:p>
      </w:tc>
    </w:tr>
  </w:tbl>
  <w:p w:rsidR="02964D56" w:rsidP="02964D56" w:rsidRDefault="02964D56" w14:paraId="697B5088" w14:textId="16CC076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74AC1" w:rsidRDefault="00774AC1" w14:paraId="34CE0A41" wp14:textId="77777777">
      <w:r>
        <w:separator/>
      </w:r>
    </w:p>
    <w:p xmlns:wp14="http://schemas.microsoft.com/office/word/2010/wordml" w:rsidR="00774AC1" w:rsidRDefault="00774AC1" w14:paraId="62EBF3C5" wp14:textId="77777777"/>
  </w:footnote>
  <w:footnote w:type="continuationSeparator" w:id="0">
    <w:p xmlns:wp14="http://schemas.microsoft.com/office/word/2010/wordml" w:rsidR="00774AC1" w:rsidRDefault="00774AC1" w14:paraId="6D98A12B" wp14:textId="77777777">
      <w:r>
        <w:continuationSeparator/>
      </w:r>
    </w:p>
    <w:p xmlns:wp14="http://schemas.microsoft.com/office/word/2010/wordml" w:rsidR="00774AC1" w:rsidRDefault="00774AC1" w14:paraId="2946DB82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285D2B" w:rsidR="00A75BE7" w:rsidP="02964D56" w:rsidRDefault="00A75BE7" w14:paraId="34F03129" wp14:textId="1F7A3C6B">
    <w:pPr>
      <w:tabs>
        <w:tab w:val="center" w:leader="none" w:pos="4680"/>
        <w:tab w:val="right" w:leader="none" w:pos="9360"/>
      </w:tabs>
      <w:ind w:left="0"/>
      <w:jc w:val="center"/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</w:pPr>
    <w:r w:rsidR="02964D56">
      <w:drawing>
        <wp:inline xmlns:wp14="http://schemas.microsoft.com/office/word/2010/wordprocessingDrawing" wp14:editId="1ED9530F" wp14:anchorId="7478E6A8">
          <wp:extent cx="1981200" cy="714375"/>
          <wp:effectExtent l="0" t="0" r="0" b="0"/>
          <wp:docPr id="28252783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66205994dac7491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2964D56" w:rsidR="02964D56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>MOORE WATER TREATMENT, INC</w:t>
    </w:r>
    <w:r>
      <w:tab/>
    </w:r>
  </w:p>
  <w:p xmlns:wp14="http://schemas.microsoft.com/office/word/2010/wordml" w:rsidRPr="00285D2B" w:rsidR="00A75BE7" w:rsidP="02964D56" w:rsidRDefault="00A75BE7" w14:paraId="46F5CC4D" wp14:textId="1EEE527C">
    <w:pPr>
      <w:tabs>
        <w:tab w:val="center" w:leader="none" w:pos="4680"/>
        <w:tab w:val="right" w:leader="none" w:pos="9360"/>
      </w:tabs>
      <w:ind w:left="0"/>
      <w:jc w:val="center"/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</w:pPr>
    <w:r w:rsidRPr="02964D56" w:rsidR="02964D56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 xml:space="preserve">241 N Hydraulic ● (316) 265-6111 ● Wichita, KS 67214 </w:t>
    </w:r>
  </w:p>
  <w:p xmlns:wp14="http://schemas.microsoft.com/office/word/2010/wordml" w:rsidRPr="00285D2B" w:rsidR="00A75BE7" w:rsidP="02964D56" w:rsidRDefault="00A75BE7" w14:paraId="27E455D8" wp14:textId="61836D8B">
    <w:pPr>
      <w:pStyle w:val="Normal"/>
      <w:tabs>
        <w:tab w:val="center" w:leader="none" w:pos="4680"/>
        <w:tab w:val="right" w:leader="none" w:pos="9360"/>
      </w:tabs>
      <w:ind w:left="0"/>
      <w:jc w:val="center"/>
    </w:pPr>
    <w:r w:rsidRPr="02964D56" w:rsidR="02964D56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>1 (800) 320-4201</w:t>
    </w:r>
  </w:p>
  <w:p xmlns:wp14="http://schemas.microsoft.com/office/word/2010/wordml" w:rsidRPr="00285D2B" w:rsidR="00A75BE7" w:rsidP="02964D56" w:rsidRDefault="00A75BE7" w14:paraId="3F0F7D31" wp14:textId="02772A02">
    <w:pPr>
      <w:pStyle w:val="Header"/>
      <w:tabs>
        <w:tab w:val="center" w:leader="none" w:pos="4680"/>
        <w:tab w:val="right" w:leader="none" w:pos="9360"/>
      </w:tabs>
      <w:ind w:left="6480" w:firstLine="720"/>
      <w:jc w:val="center"/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964D56" w:rsidTr="02964D56" w14:paraId="5B1A2724">
      <w:trPr>
        <w:trHeight w:val="300"/>
      </w:trPr>
      <w:tc>
        <w:tcPr>
          <w:tcW w:w="3120" w:type="dxa"/>
          <w:tcMar/>
        </w:tcPr>
        <w:p w:rsidR="02964D56" w:rsidP="02964D56" w:rsidRDefault="02964D56" w14:paraId="414AB010" w14:textId="121C66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964D56" w:rsidP="02964D56" w:rsidRDefault="02964D56" w14:paraId="78765EA4" w14:textId="6563AA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964D56" w:rsidP="02964D56" w:rsidRDefault="02964D56" w14:paraId="205197AD" w14:textId="29F01834">
          <w:pPr>
            <w:pStyle w:val="Header"/>
            <w:bidi w:val="0"/>
            <w:ind w:right="-115"/>
            <w:jc w:val="right"/>
          </w:pPr>
        </w:p>
      </w:tc>
    </w:tr>
  </w:tbl>
  <w:p w:rsidR="02964D56" w:rsidP="02964D56" w:rsidRDefault="02964D56" w14:paraId="60901BC8" w14:textId="1074CFB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E6TsakbTdTLJU" int2:id="lhVOQfms">
      <int2:state int2:type="AugLoop_Text_Critique" int2:value="Rejected"/>
    </int2:textHash>
    <int2:textHash int2:hashCode="E6YdGOPxulPDd1" int2:id="XsmBrsR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ad69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615895"/>
    <w:multiLevelType w:val="hybridMultilevel"/>
    <w:tmpl w:val="51E8A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7291E"/>
    <w:multiLevelType w:val="hybridMultilevel"/>
    <w:tmpl w:val="3CA88C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20386B"/>
    <w:multiLevelType w:val="hybridMultilevel"/>
    <w:tmpl w:val="5BECDD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">
    <w:abstractNumId w:val="3"/>
  </w:num>
  <w:num w:numId="1" w16cid:durableId="1115632210">
    <w:abstractNumId w:val="1"/>
  </w:num>
  <w:num w:numId="2" w16cid:durableId="616957389">
    <w:abstractNumId w:val="0"/>
  </w:num>
  <w:num w:numId="3" w16cid:durableId="9168680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7"/>
  <w:activeWritingStyle w:lang="en-US" w:vendorID="8" w:dllVersion="513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3074" fill="f" fillcolor="white" stroke="f">
      <v:fill on="f"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A"/>
    <w:rsid w:val="000028D7"/>
    <w:rsid w:val="00004920"/>
    <w:rsid w:val="000059F5"/>
    <w:rsid w:val="0000611D"/>
    <w:rsid w:val="00014F7D"/>
    <w:rsid w:val="00014FD1"/>
    <w:rsid w:val="00023986"/>
    <w:rsid w:val="00023A27"/>
    <w:rsid w:val="00026266"/>
    <w:rsid w:val="000331AE"/>
    <w:rsid w:val="000367F9"/>
    <w:rsid w:val="00040F42"/>
    <w:rsid w:val="00044F11"/>
    <w:rsid w:val="00046441"/>
    <w:rsid w:val="00051058"/>
    <w:rsid w:val="000514DA"/>
    <w:rsid w:val="00053036"/>
    <w:rsid w:val="00056193"/>
    <w:rsid w:val="00059BE3"/>
    <w:rsid w:val="0005AEC6"/>
    <w:rsid w:val="00062B7E"/>
    <w:rsid w:val="0006388B"/>
    <w:rsid w:val="00065A43"/>
    <w:rsid w:val="00065AA0"/>
    <w:rsid w:val="00065E42"/>
    <w:rsid w:val="00067E4D"/>
    <w:rsid w:val="00070563"/>
    <w:rsid w:val="000729FE"/>
    <w:rsid w:val="00075DA2"/>
    <w:rsid w:val="000823D9"/>
    <w:rsid w:val="000829EA"/>
    <w:rsid w:val="00083D4C"/>
    <w:rsid w:val="000A02C6"/>
    <w:rsid w:val="000B23C0"/>
    <w:rsid w:val="000B4254"/>
    <w:rsid w:val="000B4A88"/>
    <w:rsid w:val="000B6B50"/>
    <w:rsid w:val="000B6E54"/>
    <w:rsid w:val="000C0C93"/>
    <w:rsid w:val="000C4EC2"/>
    <w:rsid w:val="000C715D"/>
    <w:rsid w:val="000D07EE"/>
    <w:rsid w:val="000E0795"/>
    <w:rsid w:val="000E3B1A"/>
    <w:rsid w:val="000F0DB1"/>
    <w:rsid w:val="000F4186"/>
    <w:rsid w:val="000F45A3"/>
    <w:rsid w:val="001026D2"/>
    <w:rsid w:val="00103430"/>
    <w:rsid w:val="0010504B"/>
    <w:rsid w:val="0011558B"/>
    <w:rsid w:val="001160FC"/>
    <w:rsid w:val="00123E68"/>
    <w:rsid w:val="001253EF"/>
    <w:rsid w:val="001259CA"/>
    <w:rsid w:val="0014337C"/>
    <w:rsid w:val="001457D8"/>
    <w:rsid w:val="00147E38"/>
    <w:rsid w:val="00150017"/>
    <w:rsid w:val="00150A50"/>
    <w:rsid w:val="0015169A"/>
    <w:rsid w:val="00157342"/>
    <w:rsid w:val="00161340"/>
    <w:rsid w:val="00164DF0"/>
    <w:rsid w:val="001657A3"/>
    <w:rsid w:val="00166768"/>
    <w:rsid w:val="00166FE1"/>
    <w:rsid w:val="00170503"/>
    <w:rsid w:val="001720C8"/>
    <w:rsid w:val="00172688"/>
    <w:rsid w:val="00172914"/>
    <w:rsid w:val="00172F8F"/>
    <w:rsid w:val="00173DE1"/>
    <w:rsid w:val="001760DD"/>
    <w:rsid w:val="001803D6"/>
    <w:rsid w:val="0018112E"/>
    <w:rsid w:val="001910D2"/>
    <w:rsid w:val="0019122A"/>
    <w:rsid w:val="001933BB"/>
    <w:rsid w:val="001939FD"/>
    <w:rsid w:val="0019490B"/>
    <w:rsid w:val="001A151A"/>
    <w:rsid w:val="001A4DD3"/>
    <w:rsid w:val="001A4E19"/>
    <w:rsid w:val="001A703A"/>
    <w:rsid w:val="001A78A6"/>
    <w:rsid w:val="001C119F"/>
    <w:rsid w:val="001C148C"/>
    <w:rsid w:val="001C3101"/>
    <w:rsid w:val="001C5ED9"/>
    <w:rsid w:val="001C670C"/>
    <w:rsid w:val="001D2A3A"/>
    <w:rsid w:val="001D7574"/>
    <w:rsid w:val="001E5053"/>
    <w:rsid w:val="001F33DF"/>
    <w:rsid w:val="001F44CF"/>
    <w:rsid w:val="001F4610"/>
    <w:rsid w:val="001F69BB"/>
    <w:rsid w:val="00200D29"/>
    <w:rsid w:val="002024A3"/>
    <w:rsid w:val="0020381F"/>
    <w:rsid w:val="00225602"/>
    <w:rsid w:val="00230031"/>
    <w:rsid w:val="00233B4C"/>
    <w:rsid w:val="0024692E"/>
    <w:rsid w:val="00250585"/>
    <w:rsid w:val="002535A3"/>
    <w:rsid w:val="00254542"/>
    <w:rsid w:val="00262584"/>
    <w:rsid w:val="00262964"/>
    <w:rsid w:val="0026486C"/>
    <w:rsid w:val="00266FE8"/>
    <w:rsid w:val="00267E6A"/>
    <w:rsid w:val="0027180D"/>
    <w:rsid w:val="00271AEB"/>
    <w:rsid w:val="00275BAB"/>
    <w:rsid w:val="00277CDC"/>
    <w:rsid w:val="00284646"/>
    <w:rsid w:val="00285D2B"/>
    <w:rsid w:val="00292B87"/>
    <w:rsid w:val="002968FC"/>
    <w:rsid w:val="002A0BDA"/>
    <w:rsid w:val="002B0D40"/>
    <w:rsid w:val="002B177D"/>
    <w:rsid w:val="002B2A65"/>
    <w:rsid w:val="002B2CEB"/>
    <w:rsid w:val="002B3314"/>
    <w:rsid w:val="002C0297"/>
    <w:rsid w:val="002C0508"/>
    <w:rsid w:val="002C2BD4"/>
    <w:rsid w:val="002C7A2E"/>
    <w:rsid w:val="002D0342"/>
    <w:rsid w:val="002D4785"/>
    <w:rsid w:val="002D61CE"/>
    <w:rsid w:val="002D6258"/>
    <w:rsid w:val="002E26E1"/>
    <w:rsid w:val="002E50D4"/>
    <w:rsid w:val="002E74AA"/>
    <w:rsid w:val="002F0124"/>
    <w:rsid w:val="002F2DB8"/>
    <w:rsid w:val="002F4185"/>
    <w:rsid w:val="002F6DFE"/>
    <w:rsid w:val="00304454"/>
    <w:rsid w:val="00308B54"/>
    <w:rsid w:val="00314122"/>
    <w:rsid w:val="00314173"/>
    <w:rsid w:val="0032085F"/>
    <w:rsid w:val="00321451"/>
    <w:rsid w:val="00322511"/>
    <w:rsid w:val="00327A69"/>
    <w:rsid w:val="0032D782"/>
    <w:rsid w:val="00336938"/>
    <w:rsid w:val="003464D4"/>
    <w:rsid w:val="00347ABF"/>
    <w:rsid w:val="0034E966"/>
    <w:rsid w:val="0035019C"/>
    <w:rsid w:val="003526C4"/>
    <w:rsid w:val="00352BE8"/>
    <w:rsid w:val="003536AD"/>
    <w:rsid w:val="00364A12"/>
    <w:rsid w:val="00367AF6"/>
    <w:rsid w:val="00374EA5"/>
    <w:rsid w:val="00375CF0"/>
    <w:rsid w:val="00380E37"/>
    <w:rsid w:val="0038249A"/>
    <w:rsid w:val="00383227"/>
    <w:rsid w:val="00383395"/>
    <w:rsid w:val="003848F0"/>
    <w:rsid w:val="003854DE"/>
    <w:rsid w:val="00387056"/>
    <w:rsid w:val="0038D6D7"/>
    <w:rsid w:val="003908AB"/>
    <w:rsid w:val="00391511"/>
    <w:rsid w:val="003965C4"/>
    <w:rsid w:val="003A0E99"/>
    <w:rsid w:val="003A31E4"/>
    <w:rsid w:val="003A372C"/>
    <w:rsid w:val="003B2D8C"/>
    <w:rsid w:val="003B33A7"/>
    <w:rsid w:val="003B3934"/>
    <w:rsid w:val="003B7B93"/>
    <w:rsid w:val="003D1A4C"/>
    <w:rsid w:val="003D305B"/>
    <w:rsid w:val="003E0BA7"/>
    <w:rsid w:val="003F1A91"/>
    <w:rsid w:val="003F4F5D"/>
    <w:rsid w:val="003F67C4"/>
    <w:rsid w:val="00403225"/>
    <w:rsid w:val="004062EF"/>
    <w:rsid w:val="0041040F"/>
    <w:rsid w:val="00411789"/>
    <w:rsid w:val="00416779"/>
    <w:rsid w:val="00417456"/>
    <w:rsid w:val="00417523"/>
    <w:rsid w:val="00418B91"/>
    <w:rsid w:val="0042354B"/>
    <w:rsid w:val="00423D06"/>
    <w:rsid w:val="0042743A"/>
    <w:rsid w:val="00430F63"/>
    <w:rsid w:val="00437A9A"/>
    <w:rsid w:val="004403EB"/>
    <w:rsid w:val="00447661"/>
    <w:rsid w:val="00447710"/>
    <w:rsid w:val="00452A3B"/>
    <w:rsid w:val="00453DBD"/>
    <w:rsid w:val="00455E43"/>
    <w:rsid w:val="00461B9D"/>
    <w:rsid w:val="00463C1C"/>
    <w:rsid w:val="0047079C"/>
    <w:rsid w:val="004727BE"/>
    <w:rsid w:val="00476CE3"/>
    <w:rsid w:val="0048049C"/>
    <w:rsid w:val="004805C8"/>
    <w:rsid w:val="0048419C"/>
    <w:rsid w:val="00484800"/>
    <w:rsid w:val="004857ED"/>
    <w:rsid w:val="0048772A"/>
    <w:rsid w:val="0048F63C"/>
    <w:rsid w:val="00491764"/>
    <w:rsid w:val="004926E5"/>
    <w:rsid w:val="004945B5"/>
    <w:rsid w:val="00496D3D"/>
    <w:rsid w:val="004A1703"/>
    <w:rsid w:val="004A2B12"/>
    <w:rsid w:val="004A3840"/>
    <w:rsid w:val="004A6063"/>
    <w:rsid w:val="004B1085"/>
    <w:rsid w:val="004B4988"/>
    <w:rsid w:val="004B71DA"/>
    <w:rsid w:val="004C03A0"/>
    <w:rsid w:val="004C550A"/>
    <w:rsid w:val="004C58F3"/>
    <w:rsid w:val="004D02C4"/>
    <w:rsid w:val="004D301E"/>
    <w:rsid w:val="004E3D87"/>
    <w:rsid w:val="004E4CF4"/>
    <w:rsid w:val="004E5817"/>
    <w:rsid w:val="004E66FC"/>
    <w:rsid w:val="004E7632"/>
    <w:rsid w:val="004F08DD"/>
    <w:rsid w:val="004F09C2"/>
    <w:rsid w:val="004F5E8E"/>
    <w:rsid w:val="004F72C8"/>
    <w:rsid w:val="004FB613"/>
    <w:rsid w:val="00505977"/>
    <w:rsid w:val="005103A0"/>
    <w:rsid w:val="005132E7"/>
    <w:rsid w:val="00513FCE"/>
    <w:rsid w:val="00516D59"/>
    <w:rsid w:val="00521756"/>
    <w:rsid w:val="00523ADF"/>
    <w:rsid w:val="005242D1"/>
    <w:rsid w:val="00524532"/>
    <w:rsid w:val="00524E09"/>
    <w:rsid w:val="0053196E"/>
    <w:rsid w:val="005332B4"/>
    <w:rsid w:val="005340AF"/>
    <w:rsid w:val="00535CCF"/>
    <w:rsid w:val="005422BC"/>
    <w:rsid w:val="005434CA"/>
    <w:rsid w:val="00544CF4"/>
    <w:rsid w:val="00546FC6"/>
    <w:rsid w:val="005502A7"/>
    <w:rsid w:val="005563D3"/>
    <w:rsid w:val="0055658F"/>
    <w:rsid w:val="005608C3"/>
    <w:rsid w:val="005638F9"/>
    <w:rsid w:val="0056704A"/>
    <w:rsid w:val="005732AB"/>
    <w:rsid w:val="00573D30"/>
    <w:rsid w:val="00575321"/>
    <w:rsid w:val="00577150"/>
    <w:rsid w:val="00577C53"/>
    <w:rsid w:val="005909A2"/>
    <w:rsid w:val="0059440D"/>
    <w:rsid w:val="005A0D4A"/>
    <w:rsid w:val="005A6CC8"/>
    <w:rsid w:val="005B0300"/>
    <w:rsid w:val="005B0A46"/>
    <w:rsid w:val="005B4B84"/>
    <w:rsid w:val="005C60FA"/>
    <w:rsid w:val="005D1301"/>
    <w:rsid w:val="005D39F7"/>
    <w:rsid w:val="005D4434"/>
    <w:rsid w:val="005DAA30"/>
    <w:rsid w:val="005E3C4D"/>
    <w:rsid w:val="005F3670"/>
    <w:rsid w:val="005F63D3"/>
    <w:rsid w:val="005F69B8"/>
    <w:rsid w:val="005FDC09"/>
    <w:rsid w:val="006003B1"/>
    <w:rsid w:val="00602B89"/>
    <w:rsid w:val="00606223"/>
    <w:rsid w:val="006075AB"/>
    <w:rsid w:val="00612C74"/>
    <w:rsid w:val="00614123"/>
    <w:rsid w:val="006217E2"/>
    <w:rsid w:val="0062615F"/>
    <w:rsid w:val="00630D83"/>
    <w:rsid w:val="00630DE9"/>
    <w:rsid w:val="00631580"/>
    <w:rsid w:val="00632F7B"/>
    <w:rsid w:val="00643731"/>
    <w:rsid w:val="00646EAD"/>
    <w:rsid w:val="0064A72D"/>
    <w:rsid w:val="00654406"/>
    <w:rsid w:val="00657E3E"/>
    <w:rsid w:val="0066290A"/>
    <w:rsid w:val="0066290D"/>
    <w:rsid w:val="006725F7"/>
    <w:rsid w:val="00673813"/>
    <w:rsid w:val="006835B8"/>
    <w:rsid w:val="00686B9F"/>
    <w:rsid w:val="00691085"/>
    <w:rsid w:val="00693326"/>
    <w:rsid w:val="00696701"/>
    <w:rsid w:val="00697141"/>
    <w:rsid w:val="006A2C47"/>
    <w:rsid w:val="006A3E83"/>
    <w:rsid w:val="006A4536"/>
    <w:rsid w:val="006B2CBA"/>
    <w:rsid w:val="006B7E74"/>
    <w:rsid w:val="006D46CD"/>
    <w:rsid w:val="006D5AEA"/>
    <w:rsid w:val="006D6452"/>
    <w:rsid w:val="006D6514"/>
    <w:rsid w:val="006E0D13"/>
    <w:rsid w:val="006E4212"/>
    <w:rsid w:val="006E5762"/>
    <w:rsid w:val="006E7C89"/>
    <w:rsid w:val="006F41F9"/>
    <w:rsid w:val="006F4941"/>
    <w:rsid w:val="00700EC3"/>
    <w:rsid w:val="00704857"/>
    <w:rsid w:val="00705F12"/>
    <w:rsid w:val="00710FC0"/>
    <w:rsid w:val="00716659"/>
    <w:rsid w:val="00723A1C"/>
    <w:rsid w:val="007248CB"/>
    <w:rsid w:val="007256E6"/>
    <w:rsid w:val="0073541B"/>
    <w:rsid w:val="00740A64"/>
    <w:rsid w:val="007454FE"/>
    <w:rsid w:val="007473DF"/>
    <w:rsid w:val="00747770"/>
    <w:rsid w:val="0074EF47"/>
    <w:rsid w:val="00757E58"/>
    <w:rsid w:val="00760CDA"/>
    <w:rsid w:val="00764C87"/>
    <w:rsid w:val="00766E87"/>
    <w:rsid w:val="00770E3A"/>
    <w:rsid w:val="00774AC1"/>
    <w:rsid w:val="00776A12"/>
    <w:rsid w:val="00777BA9"/>
    <w:rsid w:val="00781EA5"/>
    <w:rsid w:val="00786CC9"/>
    <w:rsid w:val="00793B0C"/>
    <w:rsid w:val="00793BAC"/>
    <w:rsid w:val="007B0069"/>
    <w:rsid w:val="007B5026"/>
    <w:rsid w:val="007B7F2F"/>
    <w:rsid w:val="007B7FAB"/>
    <w:rsid w:val="007C43B0"/>
    <w:rsid w:val="007C4C58"/>
    <w:rsid w:val="007C587A"/>
    <w:rsid w:val="007D0033"/>
    <w:rsid w:val="007D3116"/>
    <w:rsid w:val="007D5E4E"/>
    <w:rsid w:val="007E413B"/>
    <w:rsid w:val="007E4DDF"/>
    <w:rsid w:val="007E5016"/>
    <w:rsid w:val="007E51CE"/>
    <w:rsid w:val="007E61E9"/>
    <w:rsid w:val="007E68AC"/>
    <w:rsid w:val="007F034D"/>
    <w:rsid w:val="007F0A80"/>
    <w:rsid w:val="007F75E0"/>
    <w:rsid w:val="007F7AB7"/>
    <w:rsid w:val="00802D49"/>
    <w:rsid w:val="008040AB"/>
    <w:rsid w:val="0081061B"/>
    <w:rsid w:val="00811264"/>
    <w:rsid w:val="00813343"/>
    <w:rsid w:val="0081629E"/>
    <w:rsid w:val="008216D7"/>
    <w:rsid w:val="00826B66"/>
    <w:rsid w:val="0082750D"/>
    <w:rsid w:val="0082882D"/>
    <w:rsid w:val="0082D29C"/>
    <w:rsid w:val="008361D0"/>
    <w:rsid w:val="0083659D"/>
    <w:rsid w:val="008426EA"/>
    <w:rsid w:val="008457ED"/>
    <w:rsid w:val="00845BB5"/>
    <w:rsid w:val="0084F2F4"/>
    <w:rsid w:val="008507D5"/>
    <w:rsid w:val="00851312"/>
    <w:rsid w:val="00852B01"/>
    <w:rsid w:val="0085340D"/>
    <w:rsid w:val="008536E7"/>
    <w:rsid w:val="008601B8"/>
    <w:rsid w:val="0086101B"/>
    <w:rsid w:val="00863AA6"/>
    <w:rsid w:val="00863E8E"/>
    <w:rsid w:val="008652C4"/>
    <w:rsid w:val="00865AA2"/>
    <w:rsid w:val="008673DF"/>
    <w:rsid w:val="00870AE6"/>
    <w:rsid w:val="008724B8"/>
    <w:rsid w:val="0088768D"/>
    <w:rsid w:val="00891A4B"/>
    <w:rsid w:val="008922C2"/>
    <w:rsid w:val="0089269C"/>
    <w:rsid w:val="00893221"/>
    <w:rsid w:val="008941FF"/>
    <w:rsid w:val="0089441A"/>
    <w:rsid w:val="00894E2F"/>
    <w:rsid w:val="00896BC5"/>
    <w:rsid w:val="008A1183"/>
    <w:rsid w:val="008A16A5"/>
    <w:rsid w:val="008A1DE5"/>
    <w:rsid w:val="008A3FC1"/>
    <w:rsid w:val="008A5603"/>
    <w:rsid w:val="008A5A47"/>
    <w:rsid w:val="008B3533"/>
    <w:rsid w:val="008B3910"/>
    <w:rsid w:val="008B5AE2"/>
    <w:rsid w:val="008C21AB"/>
    <w:rsid w:val="008D0DEF"/>
    <w:rsid w:val="008D5BEA"/>
    <w:rsid w:val="008E05FE"/>
    <w:rsid w:val="008E155F"/>
    <w:rsid w:val="008E54DF"/>
    <w:rsid w:val="008E5AF1"/>
    <w:rsid w:val="008E71A0"/>
    <w:rsid w:val="008F09AB"/>
    <w:rsid w:val="008F58C0"/>
    <w:rsid w:val="008FAD2C"/>
    <w:rsid w:val="00900042"/>
    <w:rsid w:val="00910D3E"/>
    <w:rsid w:val="009114F8"/>
    <w:rsid w:val="00914D5A"/>
    <w:rsid w:val="009150EA"/>
    <w:rsid w:val="009168F3"/>
    <w:rsid w:val="0091759E"/>
    <w:rsid w:val="009238B0"/>
    <w:rsid w:val="00925A79"/>
    <w:rsid w:val="009432AB"/>
    <w:rsid w:val="00946C02"/>
    <w:rsid w:val="009571B9"/>
    <w:rsid w:val="00957465"/>
    <w:rsid w:val="009614F1"/>
    <w:rsid w:val="0096288B"/>
    <w:rsid w:val="00966DBF"/>
    <w:rsid w:val="0097024D"/>
    <w:rsid w:val="00984A3E"/>
    <w:rsid w:val="00984D1B"/>
    <w:rsid w:val="00987165"/>
    <w:rsid w:val="00988937"/>
    <w:rsid w:val="00993644"/>
    <w:rsid w:val="0099382F"/>
    <w:rsid w:val="009960F5"/>
    <w:rsid w:val="009A4E40"/>
    <w:rsid w:val="009B354E"/>
    <w:rsid w:val="009B3B4A"/>
    <w:rsid w:val="009B4A15"/>
    <w:rsid w:val="009B4DC2"/>
    <w:rsid w:val="009B5697"/>
    <w:rsid w:val="009C0456"/>
    <w:rsid w:val="009C0C7F"/>
    <w:rsid w:val="009C1A1F"/>
    <w:rsid w:val="009D0D28"/>
    <w:rsid w:val="009D1490"/>
    <w:rsid w:val="009D3B3B"/>
    <w:rsid w:val="009D7CA0"/>
    <w:rsid w:val="009E0B7D"/>
    <w:rsid w:val="009E3022"/>
    <w:rsid w:val="009E7025"/>
    <w:rsid w:val="009F4C7B"/>
    <w:rsid w:val="00A0259B"/>
    <w:rsid w:val="00A05094"/>
    <w:rsid w:val="00A074DA"/>
    <w:rsid w:val="00A07DD7"/>
    <w:rsid w:val="00A10B82"/>
    <w:rsid w:val="00A1233D"/>
    <w:rsid w:val="00A1471C"/>
    <w:rsid w:val="00A15927"/>
    <w:rsid w:val="00A20614"/>
    <w:rsid w:val="00A30BBB"/>
    <w:rsid w:val="00A36148"/>
    <w:rsid w:val="00A364CE"/>
    <w:rsid w:val="00A367D9"/>
    <w:rsid w:val="00A45A8F"/>
    <w:rsid w:val="00A474CB"/>
    <w:rsid w:val="00A51CCE"/>
    <w:rsid w:val="00A52D51"/>
    <w:rsid w:val="00A53BC6"/>
    <w:rsid w:val="00A54617"/>
    <w:rsid w:val="00A56ADB"/>
    <w:rsid w:val="00A56D74"/>
    <w:rsid w:val="00A61864"/>
    <w:rsid w:val="00A64936"/>
    <w:rsid w:val="00A75BE7"/>
    <w:rsid w:val="00A766C6"/>
    <w:rsid w:val="00A8DFD3"/>
    <w:rsid w:val="00A99A32"/>
    <w:rsid w:val="00AA3594"/>
    <w:rsid w:val="00AA7295"/>
    <w:rsid w:val="00AB0E7A"/>
    <w:rsid w:val="00AB38F0"/>
    <w:rsid w:val="00AB48FC"/>
    <w:rsid w:val="00ABBB2C"/>
    <w:rsid w:val="00AC5231"/>
    <w:rsid w:val="00AD028E"/>
    <w:rsid w:val="00AD1D91"/>
    <w:rsid w:val="00AD4010"/>
    <w:rsid w:val="00AD40DD"/>
    <w:rsid w:val="00AD6FA3"/>
    <w:rsid w:val="00AD6FC8"/>
    <w:rsid w:val="00AD707B"/>
    <w:rsid w:val="00AE0714"/>
    <w:rsid w:val="00AE3E3B"/>
    <w:rsid w:val="00AF4EFC"/>
    <w:rsid w:val="00AF6808"/>
    <w:rsid w:val="00AF759A"/>
    <w:rsid w:val="00B00A64"/>
    <w:rsid w:val="00B01495"/>
    <w:rsid w:val="00B07797"/>
    <w:rsid w:val="00B12044"/>
    <w:rsid w:val="00B132EA"/>
    <w:rsid w:val="00B20B09"/>
    <w:rsid w:val="00B21160"/>
    <w:rsid w:val="00B24DC0"/>
    <w:rsid w:val="00B3560A"/>
    <w:rsid w:val="00B4123E"/>
    <w:rsid w:val="00B42074"/>
    <w:rsid w:val="00B422EE"/>
    <w:rsid w:val="00B47447"/>
    <w:rsid w:val="00B47B6F"/>
    <w:rsid w:val="00B5262E"/>
    <w:rsid w:val="00B557A1"/>
    <w:rsid w:val="00B61109"/>
    <w:rsid w:val="00B613AF"/>
    <w:rsid w:val="00B62A83"/>
    <w:rsid w:val="00B66FE1"/>
    <w:rsid w:val="00B67904"/>
    <w:rsid w:val="00B72290"/>
    <w:rsid w:val="00B80E54"/>
    <w:rsid w:val="00B82A5F"/>
    <w:rsid w:val="00B8330E"/>
    <w:rsid w:val="00B83F83"/>
    <w:rsid w:val="00B917FC"/>
    <w:rsid w:val="00B93732"/>
    <w:rsid w:val="00B95297"/>
    <w:rsid w:val="00B9621A"/>
    <w:rsid w:val="00BA4557"/>
    <w:rsid w:val="00BA572B"/>
    <w:rsid w:val="00BA5BD4"/>
    <w:rsid w:val="00BA6707"/>
    <w:rsid w:val="00BB0033"/>
    <w:rsid w:val="00BB12A4"/>
    <w:rsid w:val="00BB7C9F"/>
    <w:rsid w:val="00BC3FAF"/>
    <w:rsid w:val="00BCD17B"/>
    <w:rsid w:val="00BD28B8"/>
    <w:rsid w:val="00BD290F"/>
    <w:rsid w:val="00BD54F2"/>
    <w:rsid w:val="00BD78D6"/>
    <w:rsid w:val="00BD7BB4"/>
    <w:rsid w:val="00BE4DEE"/>
    <w:rsid w:val="00BE7B3D"/>
    <w:rsid w:val="00BE95B7"/>
    <w:rsid w:val="00BF1406"/>
    <w:rsid w:val="00BF2217"/>
    <w:rsid w:val="00BF2DD7"/>
    <w:rsid w:val="00BF34BA"/>
    <w:rsid w:val="00BF3BF5"/>
    <w:rsid w:val="00BF9FCC"/>
    <w:rsid w:val="00C003B8"/>
    <w:rsid w:val="00C066FB"/>
    <w:rsid w:val="00C06715"/>
    <w:rsid w:val="00C13553"/>
    <w:rsid w:val="00C24C88"/>
    <w:rsid w:val="00C26A07"/>
    <w:rsid w:val="00C27634"/>
    <w:rsid w:val="00C3578A"/>
    <w:rsid w:val="00C360D8"/>
    <w:rsid w:val="00C387B7"/>
    <w:rsid w:val="00C4400A"/>
    <w:rsid w:val="00C4465F"/>
    <w:rsid w:val="00C44AF4"/>
    <w:rsid w:val="00C47A04"/>
    <w:rsid w:val="00C52E99"/>
    <w:rsid w:val="00C5FB10"/>
    <w:rsid w:val="00C62FF5"/>
    <w:rsid w:val="00C73AEC"/>
    <w:rsid w:val="00C7661E"/>
    <w:rsid w:val="00C77DF3"/>
    <w:rsid w:val="00C80D77"/>
    <w:rsid w:val="00C828C0"/>
    <w:rsid w:val="00C863DC"/>
    <w:rsid w:val="00C90484"/>
    <w:rsid w:val="00C9398D"/>
    <w:rsid w:val="00C94C81"/>
    <w:rsid w:val="00C97AC1"/>
    <w:rsid w:val="00CA0D1A"/>
    <w:rsid w:val="00CA53C4"/>
    <w:rsid w:val="00CB0E65"/>
    <w:rsid w:val="00CC591A"/>
    <w:rsid w:val="00CC5F0E"/>
    <w:rsid w:val="00CE32F2"/>
    <w:rsid w:val="00CE56FD"/>
    <w:rsid w:val="00D010A5"/>
    <w:rsid w:val="00D01335"/>
    <w:rsid w:val="00D02334"/>
    <w:rsid w:val="00D05F1C"/>
    <w:rsid w:val="00D06210"/>
    <w:rsid w:val="00D06DDA"/>
    <w:rsid w:val="00D10B7C"/>
    <w:rsid w:val="00D10DB3"/>
    <w:rsid w:val="00D10EA5"/>
    <w:rsid w:val="00D10F3D"/>
    <w:rsid w:val="00D13D8A"/>
    <w:rsid w:val="00D1506C"/>
    <w:rsid w:val="00D16EA3"/>
    <w:rsid w:val="00D17F39"/>
    <w:rsid w:val="00D24135"/>
    <w:rsid w:val="00D2CAD9"/>
    <w:rsid w:val="00D2DBDF"/>
    <w:rsid w:val="00D30900"/>
    <w:rsid w:val="00D44657"/>
    <w:rsid w:val="00D465C3"/>
    <w:rsid w:val="00D4742A"/>
    <w:rsid w:val="00D4746F"/>
    <w:rsid w:val="00D50BB3"/>
    <w:rsid w:val="00D61A24"/>
    <w:rsid w:val="00D6531C"/>
    <w:rsid w:val="00D726D1"/>
    <w:rsid w:val="00D730DD"/>
    <w:rsid w:val="00D76843"/>
    <w:rsid w:val="00D77259"/>
    <w:rsid w:val="00D802D8"/>
    <w:rsid w:val="00D84736"/>
    <w:rsid w:val="00D84EBF"/>
    <w:rsid w:val="00D87AA0"/>
    <w:rsid w:val="00D93B66"/>
    <w:rsid w:val="00DA18E4"/>
    <w:rsid w:val="00DA1B8C"/>
    <w:rsid w:val="00DA3AE2"/>
    <w:rsid w:val="00DA3C32"/>
    <w:rsid w:val="00DA4597"/>
    <w:rsid w:val="00DA6F47"/>
    <w:rsid w:val="00DB1B3C"/>
    <w:rsid w:val="00DB3CE7"/>
    <w:rsid w:val="00DB4307"/>
    <w:rsid w:val="00DB4C8D"/>
    <w:rsid w:val="00DB6E19"/>
    <w:rsid w:val="00DB7290"/>
    <w:rsid w:val="00DC0129"/>
    <w:rsid w:val="00DC1076"/>
    <w:rsid w:val="00DC18EC"/>
    <w:rsid w:val="00DC40F1"/>
    <w:rsid w:val="00DC44B2"/>
    <w:rsid w:val="00DD1C72"/>
    <w:rsid w:val="00DD2DC4"/>
    <w:rsid w:val="00DD4B8D"/>
    <w:rsid w:val="00DD7551"/>
    <w:rsid w:val="00DE37F4"/>
    <w:rsid w:val="00DE4A6B"/>
    <w:rsid w:val="00DE5DFE"/>
    <w:rsid w:val="00DEDEA3"/>
    <w:rsid w:val="00DF10BC"/>
    <w:rsid w:val="00DF24B7"/>
    <w:rsid w:val="00DF6494"/>
    <w:rsid w:val="00E010ED"/>
    <w:rsid w:val="00E05016"/>
    <w:rsid w:val="00E0ED0B"/>
    <w:rsid w:val="00E12C29"/>
    <w:rsid w:val="00E14D7A"/>
    <w:rsid w:val="00E206FB"/>
    <w:rsid w:val="00E31C9C"/>
    <w:rsid w:val="00E3399F"/>
    <w:rsid w:val="00E359B4"/>
    <w:rsid w:val="00E42129"/>
    <w:rsid w:val="00E427F2"/>
    <w:rsid w:val="00E43550"/>
    <w:rsid w:val="00E52140"/>
    <w:rsid w:val="00E64CAC"/>
    <w:rsid w:val="00E74FDD"/>
    <w:rsid w:val="00E76091"/>
    <w:rsid w:val="00E84AF6"/>
    <w:rsid w:val="00E854D2"/>
    <w:rsid w:val="00E8783B"/>
    <w:rsid w:val="00E87A2C"/>
    <w:rsid w:val="00E90391"/>
    <w:rsid w:val="00E91C77"/>
    <w:rsid w:val="00E9230D"/>
    <w:rsid w:val="00E95C40"/>
    <w:rsid w:val="00E961AD"/>
    <w:rsid w:val="00E96DD3"/>
    <w:rsid w:val="00E97754"/>
    <w:rsid w:val="00EA04D8"/>
    <w:rsid w:val="00EA14B6"/>
    <w:rsid w:val="00EA7B11"/>
    <w:rsid w:val="00EB033B"/>
    <w:rsid w:val="00EB093B"/>
    <w:rsid w:val="00EB2D25"/>
    <w:rsid w:val="00EB4F57"/>
    <w:rsid w:val="00EB5A7C"/>
    <w:rsid w:val="00EB5FFB"/>
    <w:rsid w:val="00EC0BA9"/>
    <w:rsid w:val="00EC180C"/>
    <w:rsid w:val="00EC2544"/>
    <w:rsid w:val="00EC368A"/>
    <w:rsid w:val="00EC3877"/>
    <w:rsid w:val="00EC63B8"/>
    <w:rsid w:val="00ED3288"/>
    <w:rsid w:val="00ED43DE"/>
    <w:rsid w:val="00ED5F07"/>
    <w:rsid w:val="00ED7990"/>
    <w:rsid w:val="00EE1AA1"/>
    <w:rsid w:val="00EE36A7"/>
    <w:rsid w:val="00EE40CF"/>
    <w:rsid w:val="00EE561F"/>
    <w:rsid w:val="00EF298C"/>
    <w:rsid w:val="00EF4C00"/>
    <w:rsid w:val="00EF5F25"/>
    <w:rsid w:val="00F01C04"/>
    <w:rsid w:val="00F02018"/>
    <w:rsid w:val="00F02BBE"/>
    <w:rsid w:val="00F0375E"/>
    <w:rsid w:val="00F0520C"/>
    <w:rsid w:val="00F074BB"/>
    <w:rsid w:val="00F0777B"/>
    <w:rsid w:val="00F13368"/>
    <w:rsid w:val="00F151CF"/>
    <w:rsid w:val="00F190C0"/>
    <w:rsid w:val="00F221DC"/>
    <w:rsid w:val="00F25AC3"/>
    <w:rsid w:val="00F32227"/>
    <w:rsid w:val="00F36C08"/>
    <w:rsid w:val="00F377AF"/>
    <w:rsid w:val="00F450A0"/>
    <w:rsid w:val="00F62179"/>
    <w:rsid w:val="00F650F5"/>
    <w:rsid w:val="00F70771"/>
    <w:rsid w:val="00F71BF3"/>
    <w:rsid w:val="00F731B2"/>
    <w:rsid w:val="00F76FBC"/>
    <w:rsid w:val="00F8529D"/>
    <w:rsid w:val="00F853A2"/>
    <w:rsid w:val="00FA5C26"/>
    <w:rsid w:val="00FA676C"/>
    <w:rsid w:val="00FA7205"/>
    <w:rsid w:val="00FB1C7D"/>
    <w:rsid w:val="00FB581F"/>
    <w:rsid w:val="00FB5FA9"/>
    <w:rsid w:val="00FBCB1D"/>
    <w:rsid w:val="00FC0380"/>
    <w:rsid w:val="00FD047D"/>
    <w:rsid w:val="00FD28A5"/>
    <w:rsid w:val="00FD49FA"/>
    <w:rsid w:val="00FD5488"/>
    <w:rsid w:val="00FD71CD"/>
    <w:rsid w:val="00FE0C32"/>
    <w:rsid w:val="00FE1EFF"/>
    <w:rsid w:val="00FE5AFD"/>
    <w:rsid w:val="00FE6151"/>
    <w:rsid w:val="00FF03E9"/>
    <w:rsid w:val="00FF2C6C"/>
    <w:rsid w:val="00FF7AC3"/>
    <w:rsid w:val="00FFBDDB"/>
    <w:rsid w:val="01044C75"/>
    <w:rsid w:val="010BC01A"/>
    <w:rsid w:val="010EDBA9"/>
    <w:rsid w:val="010EF81D"/>
    <w:rsid w:val="0118FE46"/>
    <w:rsid w:val="011D9E25"/>
    <w:rsid w:val="011FE2E1"/>
    <w:rsid w:val="0124C73D"/>
    <w:rsid w:val="012B850C"/>
    <w:rsid w:val="0130C2AE"/>
    <w:rsid w:val="0134E7EF"/>
    <w:rsid w:val="0136DFEC"/>
    <w:rsid w:val="013D252A"/>
    <w:rsid w:val="0141472C"/>
    <w:rsid w:val="0146BEA2"/>
    <w:rsid w:val="01497BB4"/>
    <w:rsid w:val="014CF0EF"/>
    <w:rsid w:val="014EBBC1"/>
    <w:rsid w:val="014F1EE0"/>
    <w:rsid w:val="01537C2E"/>
    <w:rsid w:val="01551F05"/>
    <w:rsid w:val="0158890E"/>
    <w:rsid w:val="015D64E3"/>
    <w:rsid w:val="0162C32A"/>
    <w:rsid w:val="016417CA"/>
    <w:rsid w:val="01686B4A"/>
    <w:rsid w:val="0168A9A6"/>
    <w:rsid w:val="016D1F95"/>
    <w:rsid w:val="0175A06A"/>
    <w:rsid w:val="0177D6DB"/>
    <w:rsid w:val="01792244"/>
    <w:rsid w:val="0179A489"/>
    <w:rsid w:val="017D3D12"/>
    <w:rsid w:val="018FB85C"/>
    <w:rsid w:val="01987914"/>
    <w:rsid w:val="019E6AF1"/>
    <w:rsid w:val="019FB83C"/>
    <w:rsid w:val="01A45C3C"/>
    <w:rsid w:val="01A7FCDB"/>
    <w:rsid w:val="01A82AB0"/>
    <w:rsid w:val="01AFFCED"/>
    <w:rsid w:val="01B1B05A"/>
    <w:rsid w:val="01B1C58F"/>
    <w:rsid w:val="01B49E39"/>
    <w:rsid w:val="01BAD397"/>
    <w:rsid w:val="01CC7232"/>
    <w:rsid w:val="01CD2C7C"/>
    <w:rsid w:val="01D3A05C"/>
    <w:rsid w:val="01D917B0"/>
    <w:rsid w:val="01DF8C22"/>
    <w:rsid w:val="01E2E9A6"/>
    <w:rsid w:val="01E4EE79"/>
    <w:rsid w:val="01E99101"/>
    <w:rsid w:val="01EA7EDF"/>
    <w:rsid w:val="01F3A62E"/>
    <w:rsid w:val="01F8814F"/>
    <w:rsid w:val="01FA50D7"/>
    <w:rsid w:val="01FC2843"/>
    <w:rsid w:val="0200F2EC"/>
    <w:rsid w:val="020AAF7D"/>
    <w:rsid w:val="02109B33"/>
    <w:rsid w:val="02111E30"/>
    <w:rsid w:val="021B7333"/>
    <w:rsid w:val="022BE3E8"/>
    <w:rsid w:val="022E6745"/>
    <w:rsid w:val="023730AC"/>
    <w:rsid w:val="0238DF5B"/>
    <w:rsid w:val="02396BE7"/>
    <w:rsid w:val="023C5A3D"/>
    <w:rsid w:val="023F841E"/>
    <w:rsid w:val="0240FC64"/>
    <w:rsid w:val="024645DE"/>
    <w:rsid w:val="024BB31A"/>
    <w:rsid w:val="024CBA1D"/>
    <w:rsid w:val="02514527"/>
    <w:rsid w:val="025A7947"/>
    <w:rsid w:val="025CDE4D"/>
    <w:rsid w:val="025E9B67"/>
    <w:rsid w:val="025FB381"/>
    <w:rsid w:val="0262CE31"/>
    <w:rsid w:val="0263EF4F"/>
    <w:rsid w:val="02641C10"/>
    <w:rsid w:val="0268516D"/>
    <w:rsid w:val="026B2471"/>
    <w:rsid w:val="026C3AAC"/>
    <w:rsid w:val="026E9802"/>
    <w:rsid w:val="026ECA6A"/>
    <w:rsid w:val="0271AF90"/>
    <w:rsid w:val="0271E6EB"/>
    <w:rsid w:val="02748FB8"/>
    <w:rsid w:val="028358E8"/>
    <w:rsid w:val="02854475"/>
    <w:rsid w:val="02925B7F"/>
    <w:rsid w:val="02964D56"/>
    <w:rsid w:val="029666D4"/>
    <w:rsid w:val="0298982E"/>
    <w:rsid w:val="029B4381"/>
    <w:rsid w:val="029E3F0A"/>
    <w:rsid w:val="029F7581"/>
    <w:rsid w:val="029FA6AE"/>
    <w:rsid w:val="02A1C2F3"/>
    <w:rsid w:val="02AB6943"/>
    <w:rsid w:val="02B02231"/>
    <w:rsid w:val="02B5FF5D"/>
    <w:rsid w:val="02BE2588"/>
    <w:rsid w:val="02BE47F9"/>
    <w:rsid w:val="02BFF11F"/>
    <w:rsid w:val="02C72B7A"/>
    <w:rsid w:val="02CA0001"/>
    <w:rsid w:val="02D6E007"/>
    <w:rsid w:val="02D99625"/>
    <w:rsid w:val="02D9E386"/>
    <w:rsid w:val="02E012BC"/>
    <w:rsid w:val="02E30FDE"/>
    <w:rsid w:val="02E3FB51"/>
    <w:rsid w:val="02E55B5D"/>
    <w:rsid w:val="02EBFE0F"/>
    <w:rsid w:val="02EC81C1"/>
    <w:rsid w:val="02EE6579"/>
    <w:rsid w:val="02EEAA5A"/>
    <w:rsid w:val="02EF441C"/>
    <w:rsid w:val="02EF8A17"/>
    <w:rsid w:val="02EFC9CA"/>
    <w:rsid w:val="02F10C86"/>
    <w:rsid w:val="02F63317"/>
    <w:rsid w:val="02FC2E99"/>
    <w:rsid w:val="03031636"/>
    <w:rsid w:val="03031961"/>
    <w:rsid w:val="0304A863"/>
    <w:rsid w:val="030A928B"/>
    <w:rsid w:val="030BA6EA"/>
    <w:rsid w:val="030C700A"/>
    <w:rsid w:val="0310046D"/>
    <w:rsid w:val="0311F520"/>
    <w:rsid w:val="0311FA29"/>
    <w:rsid w:val="03186C29"/>
    <w:rsid w:val="031A75F4"/>
    <w:rsid w:val="031C0CF8"/>
    <w:rsid w:val="031DD119"/>
    <w:rsid w:val="031F1711"/>
    <w:rsid w:val="032342BC"/>
    <w:rsid w:val="03260A75"/>
    <w:rsid w:val="03271668"/>
    <w:rsid w:val="032F691C"/>
    <w:rsid w:val="0335B0A6"/>
    <w:rsid w:val="033BA5E5"/>
    <w:rsid w:val="033E92AA"/>
    <w:rsid w:val="033F78D6"/>
    <w:rsid w:val="03455452"/>
    <w:rsid w:val="03472020"/>
    <w:rsid w:val="0347AC48"/>
    <w:rsid w:val="034F82B8"/>
    <w:rsid w:val="035237B5"/>
    <w:rsid w:val="035355C1"/>
    <w:rsid w:val="0355AC38"/>
    <w:rsid w:val="0355F6CE"/>
    <w:rsid w:val="03685210"/>
    <w:rsid w:val="0368E51D"/>
    <w:rsid w:val="0369BA04"/>
    <w:rsid w:val="036CC495"/>
    <w:rsid w:val="0373FBCC"/>
    <w:rsid w:val="03763032"/>
    <w:rsid w:val="0378A28F"/>
    <w:rsid w:val="037A8E27"/>
    <w:rsid w:val="037B7BF7"/>
    <w:rsid w:val="03836777"/>
    <w:rsid w:val="0388194C"/>
    <w:rsid w:val="0389F66A"/>
    <w:rsid w:val="038EA587"/>
    <w:rsid w:val="03925D29"/>
    <w:rsid w:val="0395ED11"/>
    <w:rsid w:val="0396A7E0"/>
    <w:rsid w:val="039FA083"/>
    <w:rsid w:val="03A2126C"/>
    <w:rsid w:val="03A8B7FA"/>
    <w:rsid w:val="03AB9D9D"/>
    <w:rsid w:val="03ACEE91"/>
    <w:rsid w:val="03B0DD9E"/>
    <w:rsid w:val="03BD7FEB"/>
    <w:rsid w:val="03BF9E7E"/>
    <w:rsid w:val="03C273AD"/>
    <w:rsid w:val="03C7190B"/>
    <w:rsid w:val="03C77B00"/>
    <w:rsid w:val="03CA4D90"/>
    <w:rsid w:val="03D31E74"/>
    <w:rsid w:val="03DFC133"/>
    <w:rsid w:val="03F4A69E"/>
    <w:rsid w:val="03F8E456"/>
    <w:rsid w:val="040014D0"/>
    <w:rsid w:val="0400D366"/>
    <w:rsid w:val="0401C5F8"/>
    <w:rsid w:val="04026A60"/>
    <w:rsid w:val="040615F1"/>
    <w:rsid w:val="0410A308"/>
    <w:rsid w:val="041420CC"/>
    <w:rsid w:val="0415F83F"/>
    <w:rsid w:val="041B7F88"/>
    <w:rsid w:val="0421A2AE"/>
    <w:rsid w:val="04235F8C"/>
    <w:rsid w:val="042C538F"/>
    <w:rsid w:val="042DC93F"/>
    <w:rsid w:val="04363ECF"/>
    <w:rsid w:val="04387032"/>
    <w:rsid w:val="043D5378"/>
    <w:rsid w:val="04408C9B"/>
    <w:rsid w:val="0440CCC9"/>
    <w:rsid w:val="044448AD"/>
    <w:rsid w:val="04499A6D"/>
    <w:rsid w:val="044AEC4D"/>
    <w:rsid w:val="045321B5"/>
    <w:rsid w:val="0464BA70"/>
    <w:rsid w:val="04653979"/>
    <w:rsid w:val="04795F61"/>
    <w:rsid w:val="047F12F2"/>
    <w:rsid w:val="04804342"/>
    <w:rsid w:val="0482E213"/>
    <w:rsid w:val="048622C6"/>
    <w:rsid w:val="04871903"/>
    <w:rsid w:val="048850F1"/>
    <w:rsid w:val="0496ED19"/>
    <w:rsid w:val="04978E90"/>
    <w:rsid w:val="04A1706E"/>
    <w:rsid w:val="04A23C6E"/>
    <w:rsid w:val="04A2AD5E"/>
    <w:rsid w:val="04A4D88A"/>
    <w:rsid w:val="04A658CD"/>
    <w:rsid w:val="04A7D67D"/>
    <w:rsid w:val="04BB08C7"/>
    <w:rsid w:val="04C11A9E"/>
    <w:rsid w:val="04C26765"/>
    <w:rsid w:val="04C2BC71"/>
    <w:rsid w:val="04C33B5F"/>
    <w:rsid w:val="04C4505C"/>
    <w:rsid w:val="04C53B26"/>
    <w:rsid w:val="04CA90F4"/>
    <w:rsid w:val="04DFA527"/>
    <w:rsid w:val="04E78B87"/>
    <w:rsid w:val="04E87972"/>
    <w:rsid w:val="04E90C77"/>
    <w:rsid w:val="04ECAB2B"/>
    <w:rsid w:val="04EEEEC7"/>
    <w:rsid w:val="04F6377C"/>
    <w:rsid w:val="04FA0FBE"/>
    <w:rsid w:val="04FCAAD9"/>
    <w:rsid w:val="04FDBD6A"/>
    <w:rsid w:val="04FE0E70"/>
    <w:rsid w:val="0500A4C8"/>
    <w:rsid w:val="05088A3B"/>
    <w:rsid w:val="05114B4E"/>
    <w:rsid w:val="0516111C"/>
    <w:rsid w:val="05190D55"/>
    <w:rsid w:val="051D98B9"/>
    <w:rsid w:val="05200AF7"/>
    <w:rsid w:val="052EA199"/>
    <w:rsid w:val="05323ED4"/>
    <w:rsid w:val="0538BE4C"/>
    <w:rsid w:val="053C5B83"/>
    <w:rsid w:val="05410B06"/>
    <w:rsid w:val="05428F73"/>
    <w:rsid w:val="0546318F"/>
    <w:rsid w:val="0546B665"/>
    <w:rsid w:val="0548A786"/>
    <w:rsid w:val="054C764E"/>
    <w:rsid w:val="05505E62"/>
    <w:rsid w:val="05563421"/>
    <w:rsid w:val="05592084"/>
    <w:rsid w:val="0559E70E"/>
    <w:rsid w:val="055A1CB8"/>
    <w:rsid w:val="056059DA"/>
    <w:rsid w:val="056352F9"/>
    <w:rsid w:val="0564F9C5"/>
    <w:rsid w:val="057225D2"/>
    <w:rsid w:val="057D2029"/>
    <w:rsid w:val="058D9CA5"/>
    <w:rsid w:val="0591E1FE"/>
    <w:rsid w:val="059DEFCD"/>
    <w:rsid w:val="05AFC079"/>
    <w:rsid w:val="05B7CAF1"/>
    <w:rsid w:val="05B8270D"/>
    <w:rsid w:val="05C7F436"/>
    <w:rsid w:val="05CD7D96"/>
    <w:rsid w:val="05D44DD1"/>
    <w:rsid w:val="05E38A84"/>
    <w:rsid w:val="05E3ED60"/>
    <w:rsid w:val="05E8405E"/>
    <w:rsid w:val="05F719C3"/>
    <w:rsid w:val="05FF7D71"/>
    <w:rsid w:val="06029DC2"/>
    <w:rsid w:val="06091BE1"/>
    <w:rsid w:val="060CEB6D"/>
    <w:rsid w:val="060F4BD9"/>
    <w:rsid w:val="061633BE"/>
    <w:rsid w:val="06171BFD"/>
    <w:rsid w:val="061B31AB"/>
    <w:rsid w:val="062276E5"/>
    <w:rsid w:val="0624DC99"/>
    <w:rsid w:val="0626A646"/>
    <w:rsid w:val="0634E2DB"/>
    <w:rsid w:val="06363F67"/>
    <w:rsid w:val="06369658"/>
    <w:rsid w:val="063C74EC"/>
    <w:rsid w:val="06409185"/>
    <w:rsid w:val="06417843"/>
    <w:rsid w:val="06434AE6"/>
    <w:rsid w:val="0646AFC0"/>
    <w:rsid w:val="0647357B"/>
    <w:rsid w:val="06475765"/>
    <w:rsid w:val="0648A07A"/>
    <w:rsid w:val="0654D1CC"/>
    <w:rsid w:val="0655DBFC"/>
    <w:rsid w:val="065D3872"/>
    <w:rsid w:val="06615F3B"/>
    <w:rsid w:val="0665B182"/>
    <w:rsid w:val="06669503"/>
    <w:rsid w:val="0667D6DA"/>
    <w:rsid w:val="066A986A"/>
    <w:rsid w:val="066B1D90"/>
    <w:rsid w:val="066DA985"/>
    <w:rsid w:val="06762CB7"/>
    <w:rsid w:val="067B8CC1"/>
    <w:rsid w:val="067EEEE8"/>
    <w:rsid w:val="067F5AB7"/>
    <w:rsid w:val="0689C4F3"/>
    <w:rsid w:val="068BD3A0"/>
    <w:rsid w:val="068C007C"/>
    <w:rsid w:val="06937F20"/>
    <w:rsid w:val="0697622A"/>
    <w:rsid w:val="069BAA3B"/>
    <w:rsid w:val="069C7EA4"/>
    <w:rsid w:val="069D83BC"/>
    <w:rsid w:val="06A57831"/>
    <w:rsid w:val="06A70413"/>
    <w:rsid w:val="06AB9E02"/>
    <w:rsid w:val="06ACC0B7"/>
    <w:rsid w:val="06AE79AE"/>
    <w:rsid w:val="06B64765"/>
    <w:rsid w:val="06BCBCC4"/>
    <w:rsid w:val="06C14C17"/>
    <w:rsid w:val="06C7A4D1"/>
    <w:rsid w:val="06C7D52C"/>
    <w:rsid w:val="06CA2D17"/>
    <w:rsid w:val="06CB9DE1"/>
    <w:rsid w:val="06D611E8"/>
    <w:rsid w:val="06D9542E"/>
    <w:rsid w:val="06E35DA1"/>
    <w:rsid w:val="06E4468F"/>
    <w:rsid w:val="06EED00A"/>
    <w:rsid w:val="06EF9499"/>
    <w:rsid w:val="06F6F3E9"/>
    <w:rsid w:val="06F801CE"/>
    <w:rsid w:val="06FB49D5"/>
    <w:rsid w:val="07037863"/>
    <w:rsid w:val="070466A7"/>
    <w:rsid w:val="0704BC58"/>
    <w:rsid w:val="0708F66B"/>
    <w:rsid w:val="0713B073"/>
    <w:rsid w:val="07184E8B"/>
    <w:rsid w:val="071F5DF8"/>
    <w:rsid w:val="071FC62D"/>
    <w:rsid w:val="0723EDED"/>
    <w:rsid w:val="072B9EDD"/>
    <w:rsid w:val="072F5F01"/>
    <w:rsid w:val="07301AC4"/>
    <w:rsid w:val="07324523"/>
    <w:rsid w:val="0738162C"/>
    <w:rsid w:val="0739B695"/>
    <w:rsid w:val="073B32FC"/>
    <w:rsid w:val="0742FC3C"/>
    <w:rsid w:val="0745198E"/>
    <w:rsid w:val="0747A56B"/>
    <w:rsid w:val="074C608A"/>
    <w:rsid w:val="074CEB0A"/>
    <w:rsid w:val="074E30C2"/>
    <w:rsid w:val="074F848C"/>
    <w:rsid w:val="0755B7E4"/>
    <w:rsid w:val="07567BD2"/>
    <w:rsid w:val="075B55BF"/>
    <w:rsid w:val="07605DB3"/>
    <w:rsid w:val="076A33D0"/>
    <w:rsid w:val="07728E32"/>
    <w:rsid w:val="07730640"/>
    <w:rsid w:val="07795AF2"/>
    <w:rsid w:val="0779EAC0"/>
    <w:rsid w:val="077BC940"/>
    <w:rsid w:val="077F35C3"/>
    <w:rsid w:val="0780AFD6"/>
    <w:rsid w:val="0782065C"/>
    <w:rsid w:val="0783D822"/>
    <w:rsid w:val="07858FBA"/>
    <w:rsid w:val="078994FE"/>
    <w:rsid w:val="0789F3A7"/>
    <w:rsid w:val="07A9906C"/>
    <w:rsid w:val="07AA0CD9"/>
    <w:rsid w:val="07AE350D"/>
    <w:rsid w:val="07B14C7B"/>
    <w:rsid w:val="07B18D70"/>
    <w:rsid w:val="07B837EA"/>
    <w:rsid w:val="07BCD278"/>
    <w:rsid w:val="07C9C018"/>
    <w:rsid w:val="07CA9391"/>
    <w:rsid w:val="07CAC4BE"/>
    <w:rsid w:val="07CF4FD5"/>
    <w:rsid w:val="07D1DAEA"/>
    <w:rsid w:val="07D4214A"/>
    <w:rsid w:val="07E373E5"/>
    <w:rsid w:val="07E595BE"/>
    <w:rsid w:val="07EF0269"/>
    <w:rsid w:val="07EF8477"/>
    <w:rsid w:val="07F086C4"/>
    <w:rsid w:val="07F148D8"/>
    <w:rsid w:val="07F4DBB8"/>
    <w:rsid w:val="07F90925"/>
    <w:rsid w:val="0802E30C"/>
    <w:rsid w:val="08070C63"/>
    <w:rsid w:val="080F8DA2"/>
    <w:rsid w:val="0810989C"/>
    <w:rsid w:val="08113F5A"/>
    <w:rsid w:val="0815AA2B"/>
    <w:rsid w:val="081BB3A0"/>
    <w:rsid w:val="082402D0"/>
    <w:rsid w:val="0835C33E"/>
    <w:rsid w:val="0837D2CA"/>
    <w:rsid w:val="083C8911"/>
    <w:rsid w:val="08433F2C"/>
    <w:rsid w:val="084501FF"/>
    <w:rsid w:val="0849F7C9"/>
    <w:rsid w:val="084DE22B"/>
    <w:rsid w:val="0855E021"/>
    <w:rsid w:val="0859DE19"/>
    <w:rsid w:val="0861C7EE"/>
    <w:rsid w:val="086E585B"/>
    <w:rsid w:val="08727E4A"/>
    <w:rsid w:val="08765CFF"/>
    <w:rsid w:val="0878BE32"/>
    <w:rsid w:val="08792BE2"/>
    <w:rsid w:val="0879448D"/>
    <w:rsid w:val="087FC253"/>
    <w:rsid w:val="088087BC"/>
    <w:rsid w:val="0880FC67"/>
    <w:rsid w:val="088CE5F9"/>
    <w:rsid w:val="08911924"/>
    <w:rsid w:val="0894B6C0"/>
    <w:rsid w:val="0894E002"/>
    <w:rsid w:val="0897D033"/>
    <w:rsid w:val="089C5A64"/>
    <w:rsid w:val="089F43B1"/>
    <w:rsid w:val="08ABA73E"/>
    <w:rsid w:val="08AF2A39"/>
    <w:rsid w:val="08B34C4D"/>
    <w:rsid w:val="08B7D429"/>
    <w:rsid w:val="08B8061F"/>
    <w:rsid w:val="08B98781"/>
    <w:rsid w:val="08C1BECE"/>
    <w:rsid w:val="08C547C8"/>
    <w:rsid w:val="08C8A85A"/>
    <w:rsid w:val="08CAAB39"/>
    <w:rsid w:val="08CEC057"/>
    <w:rsid w:val="08D07017"/>
    <w:rsid w:val="08D73656"/>
    <w:rsid w:val="08D79C0B"/>
    <w:rsid w:val="08E6B0EB"/>
    <w:rsid w:val="08EBF2B8"/>
    <w:rsid w:val="08EC05AD"/>
    <w:rsid w:val="08F3107B"/>
    <w:rsid w:val="08F56B0B"/>
    <w:rsid w:val="08F8DF62"/>
    <w:rsid w:val="08F9E6EF"/>
    <w:rsid w:val="08FCF4D3"/>
    <w:rsid w:val="08FEC450"/>
    <w:rsid w:val="0901B255"/>
    <w:rsid w:val="0905A5E5"/>
    <w:rsid w:val="0907177E"/>
    <w:rsid w:val="090DEA35"/>
    <w:rsid w:val="09167375"/>
    <w:rsid w:val="0918C35B"/>
    <w:rsid w:val="09190DE3"/>
    <w:rsid w:val="0921A634"/>
    <w:rsid w:val="0922980B"/>
    <w:rsid w:val="09260E8A"/>
    <w:rsid w:val="092AC4C4"/>
    <w:rsid w:val="092AFB00"/>
    <w:rsid w:val="092CA3DC"/>
    <w:rsid w:val="09311A97"/>
    <w:rsid w:val="0939A380"/>
    <w:rsid w:val="093A56BC"/>
    <w:rsid w:val="093AE53D"/>
    <w:rsid w:val="093D64D6"/>
    <w:rsid w:val="093DDE38"/>
    <w:rsid w:val="0942F63B"/>
    <w:rsid w:val="0943FEBF"/>
    <w:rsid w:val="09495C80"/>
    <w:rsid w:val="094EDB82"/>
    <w:rsid w:val="0953036A"/>
    <w:rsid w:val="0955CC44"/>
    <w:rsid w:val="0972C1B7"/>
    <w:rsid w:val="097EC634"/>
    <w:rsid w:val="0984CBE2"/>
    <w:rsid w:val="098C1915"/>
    <w:rsid w:val="0995B24D"/>
    <w:rsid w:val="099BE00F"/>
    <w:rsid w:val="099CAFF0"/>
    <w:rsid w:val="09ABBFC2"/>
    <w:rsid w:val="09B917F2"/>
    <w:rsid w:val="09C49129"/>
    <w:rsid w:val="09CD3958"/>
    <w:rsid w:val="09D28300"/>
    <w:rsid w:val="09DCF71D"/>
    <w:rsid w:val="09E2F1CA"/>
    <w:rsid w:val="09E30440"/>
    <w:rsid w:val="09E75AC4"/>
    <w:rsid w:val="09EBCECA"/>
    <w:rsid w:val="09FC4C90"/>
    <w:rsid w:val="09FD2E63"/>
    <w:rsid w:val="09FE80F5"/>
    <w:rsid w:val="0A07CB2A"/>
    <w:rsid w:val="0A0A75E2"/>
    <w:rsid w:val="0A0D7598"/>
    <w:rsid w:val="0A127E17"/>
    <w:rsid w:val="0A16B5E0"/>
    <w:rsid w:val="0A17EAE0"/>
    <w:rsid w:val="0A220CE0"/>
    <w:rsid w:val="0A24C4AE"/>
    <w:rsid w:val="0A26DFCC"/>
    <w:rsid w:val="0A2E2577"/>
    <w:rsid w:val="0A38A4DC"/>
    <w:rsid w:val="0A3AF68A"/>
    <w:rsid w:val="0A3FBE2F"/>
    <w:rsid w:val="0A41A2E3"/>
    <w:rsid w:val="0A46FB95"/>
    <w:rsid w:val="0A493E0C"/>
    <w:rsid w:val="0A4E8D77"/>
    <w:rsid w:val="0A511D3C"/>
    <w:rsid w:val="0A51F9BA"/>
    <w:rsid w:val="0A5C73BB"/>
    <w:rsid w:val="0A5FA294"/>
    <w:rsid w:val="0A60B52C"/>
    <w:rsid w:val="0A627D9A"/>
    <w:rsid w:val="0A635D43"/>
    <w:rsid w:val="0A648029"/>
    <w:rsid w:val="0A663B20"/>
    <w:rsid w:val="0A6781CD"/>
    <w:rsid w:val="0A6799DE"/>
    <w:rsid w:val="0A72BF38"/>
    <w:rsid w:val="0A7697FB"/>
    <w:rsid w:val="0A76F7A6"/>
    <w:rsid w:val="0A8125D5"/>
    <w:rsid w:val="0A87D6DD"/>
    <w:rsid w:val="0A88185E"/>
    <w:rsid w:val="0A8AC92B"/>
    <w:rsid w:val="0A903D32"/>
    <w:rsid w:val="0A9321E6"/>
    <w:rsid w:val="0A9D82B6"/>
    <w:rsid w:val="0AA334F9"/>
    <w:rsid w:val="0AB5768D"/>
    <w:rsid w:val="0AB88414"/>
    <w:rsid w:val="0AC4F440"/>
    <w:rsid w:val="0AC61072"/>
    <w:rsid w:val="0ACBB5DF"/>
    <w:rsid w:val="0AD2247F"/>
    <w:rsid w:val="0AD4308E"/>
    <w:rsid w:val="0ADF033B"/>
    <w:rsid w:val="0ADF4A08"/>
    <w:rsid w:val="0AEAFE57"/>
    <w:rsid w:val="0AEBD6C9"/>
    <w:rsid w:val="0AECC0CA"/>
    <w:rsid w:val="0AF05935"/>
    <w:rsid w:val="0AFA060C"/>
    <w:rsid w:val="0B0050D3"/>
    <w:rsid w:val="0B01AADD"/>
    <w:rsid w:val="0B0B9F58"/>
    <w:rsid w:val="0B164079"/>
    <w:rsid w:val="0B17AE23"/>
    <w:rsid w:val="0B24BDFA"/>
    <w:rsid w:val="0B25D48F"/>
    <w:rsid w:val="0B2849D2"/>
    <w:rsid w:val="0B284EAD"/>
    <w:rsid w:val="0B2D0167"/>
    <w:rsid w:val="0B2EC2D9"/>
    <w:rsid w:val="0B33F8B2"/>
    <w:rsid w:val="0B379253"/>
    <w:rsid w:val="0B3D1B42"/>
    <w:rsid w:val="0B3D60BE"/>
    <w:rsid w:val="0B41DEFF"/>
    <w:rsid w:val="0B471F5B"/>
    <w:rsid w:val="0B4CB687"/>
    <w:rsid w:val="0B4F5DC1"/>
    <w:rsid w:val="0B546DE7"/>
    <w:rsid w:val="0B56BDEF"/>
    <w:rsid w:val="0B59C31E"/>
    <w:rsid w:val="0B5C1D94"/>
    <w:rsid w:val="0B5DAB0B"/>
    <w:rsid w:val="0B60A5D7"/>
    <w:rsid w:val="0B630C55"/>
    <w:rsid w:val="0B638EB4"/>
    <w:rsid w:val="0B64EEED"/>
    <w:rsid w:val="0B66D2AF"/>
    <w:rsid w:val="0B66EC4E"/>
    <w:rsid w:val="0B684567"/>
    <w:rsid w:val="0B6D0BA8"/>
    <w:rsid w:val="0B6DDD71"/>
    <w:rsid w:val="0B71436B"/>
    <w:rsid w:val="0B78F37E"/>
    <w:rsid w:val="0B79EA30"/>
    <w:rsid w:val="0B7F7C36"/>
    <w:rsid w:val="0B7FC3A8"/>
    <w:rsid w:val="0B81B692"/>
    <w:rsid w:val="0B81D851"/>
    <w:rsid w:val="0B833B0B"/>
    <w:rsid w:val="0B853600"/>
    <w:rsid w:val="0B955E28"/>
    <w:rsid w:val="0B95D1B9"/>
    <w:rsid w:val="0B96A857"/>
    <w:rsid w:val="0B97C626"/>
    <w:rsid w:val="0BA5734B"/>
    <w:rsid w:val="0BA829B3"/>
    <w:rsid w:val="0BB01A7F"/>
    <w:rsid w:val="0BB0ED24"/>
    <w:rsid w:val="0BB5A292"/>
    <w:rsid w:val="0BB6B312"/>
    <w:rsid w:val="0BB80105"/>
    <w:rsid w:val="0BC118CC"/>
    <w:rsid w:val="0BC331AC"/>
    <w:rsid w:val="0BC67B3B"/>
    <w:rsid w:val="0BD42D9F"/>
    <w:rsid w:val="0BD54CCD"/>
    <w:rsid w:val="0BED6801"/>
    <w:rsid w:val="0BEEA8D8"/>
    <w:rsid w:val="0BF13E8B"/>
    <w:rsid w:val="0BF27226"/>
    <w:rsid w:val="0C0CDD0B"/>
    <w:rsid w:val="0C0E35A2"/>
    <w:rsid w:val="0C1173EF"/>
    <w:rsid w:val="0C12DB70"/>
    <w:rsid w:val="0C173F27"/>
    <w:rsid w:val="0C1B05F1"/>
    <w:rsid w:val="0C1BDE41"/>
    <w:rsid w:val="0C1EEC46"/>
    <w:rsid w:val="0C1FB931"/>
    <w:rsid w:val="0C2443C1"/>
    <w:rsid w:val="0C2511E9"/>
    <w:rsid w:val="0C2A8049"/>
    <w:rsid w:val="0C2B42A7"/>
    <w:rsid w:val="0C2B9E92"/>
    <w:rsid w:val="0C2C4185"/>
    <w:rsid w:val="0C33FA7A"/>
    <w:rsid w:val="0C47949C"/>
    <w:rsid w:val="0C4C01E2"/>
    <w:rsid w:val="0C4F6EB8"/>
    <w:rsid w:val="0C50A1C5"/>
    <w:rsid w:val="0C522924"/>
    <w:rsid w:val="0C55435E"/>
    <w:rsid w:val="0C61CEB5"/>
    <w:rsid w:val="0C6D46C0"/>
    <w:rsid w:val="0C6FC15D"/>
    <w:rsid w:val="0C721516"/>
    <w:rsid w:val="0C72711D"/>
    <w:rsid w:val="0C7B0994"/>
    <w:rsid w:val="0C7B60C1"/>
    <w:rsid w:val="0C82FDE1"/>
    <w:rsid w:val="0C8E92D3"/>
    <w:rsid w:val="0C8FBF69"/>
    <w:rsid w:val="0C910775"/>
    <w:rsid w:val="0C9C70C1"/>
    <w:rsid w:val="0C9DD007"/>
    <w:rsid w:val="0C9F4E3A"/>
    <w:rsid w:val="0CA8E72A"/>
    <w:rsid w:val="0CAC9EE0"/>
    <w:rsid w:val="0CB386DB"/>
    <w:rsid w:val="0CB4191C"/>
    <w:rsid w:val="0CB7AEAE"/>
    <w:rsid w:val="0CBA1FFE"/>
    <w:rsid w:val="0CC320D2"/>
    <w:rsid w:val="0CC5C9C0"/>
    <w:rsid w:val="0CC681B0"/>
    <w:rsid w:val="0CCB700E"/>
    <w:rsid w:val="0CCFB9DF"/>
    <w:rsid w:val="0CD3DDED"/>
    <w:rsid w:val="0CD5F2E7"/>
    <w:rsid w:val="0CDA0C63"/>
    <w:rsid w:val="0CE219CD"/>
    <w:rsid w:val="0CE8B35B"/>
    <w:rsid w:val="0CF50CF3"/>
    <w:rsid w:val="0CF50D6A"/>
    <w:rsid w:val="0CF85A6E"/>
    <w:rsid w:val="0CF92EFD"/>
    <w:rsid w:val="0CFB5742"/>
    <w:rsid w:val="0D005C3D"/>
    <w:rsid w:val="0D06087B"/>
    <w:rsid w:val="0D0656FF"/>
    <w:rsid w:val="0D0763AC"/>
    <w:rsid w:val="0D08D069"/>
    <w:rsid w:val="0D0B0FFE"/>
    <w:rsid w:val="0D0C6573"/>
    <w:rsid w:val="0D0EF568"/>
    <w:rsid w:val="0D0F4AEC"/>
    <w:rsid w:val="0D105684"/>
    <w:rsid w:val="0D10B081"/>
    <w:rsid w:val="0D17C9C0"/>
    <w:rsid w:val="0D199665"/>
    <w:rsid w:val="0D1DBF1E"/>
    <w:rsid w:val="0D28CAAE"/>
    <w:rsid w:val="0D2A9D75"/>
    <w:rsid w:val="0D2E644F"/>
    <w:rsid w:val="0D2FE4C4"/>
    <w:rsid w:val="0D31DB6E"/>
    <w:rsid w:val="0D35B1D3"/>
    <w:rsid w:val="0D36E3D8"/>
    <w:rsid w:val="0D3C8A47"/>
    <w:rsid w:val="0D43FA14"/>
    <w:rsid w:val="0D4473DD"/>
    <w:rsid w:val="0D464D11"/>
    <w:rsid w:val="0D469A0A"/>
    <w:rsid w:val="0D46CCCF"/>
    <w:rsid w:val="0D4C60F6"/>
    <w:rsid w:val="0D519724"/>
    <w:rsid w:val="0D582A43"/>
    <w:rsid w:val="0D58EE08"/>
    <w:rsid w:val="0D65584E"/>
    <w:rsid w:val="0D669DC7"/>
    <w:rsid w:val="0D68C4AC"/>
    <w:rsid w:val="0D69D31A"/>
    <w:rsid w:val="0D6ADC89"/>
    <w:rsid w:val="0D6C78E7"/>
    <w:rsid w:val="0D7279A6"/>
    <w:rsid w:val="0D744053"/>
    <w:rsid w:val="0D8728EC"/>
    <w:rsid w:val="0D8BDE41"/>
    <w:rsid w:val="0D8DF409"/>
    <w:rsid w:val="0D927494"/>
    <w:rsid w:val="0D92DAF1"/>
    <w:rsid w:val="0D950AD6"/>
    <w:rsid w:val="0D9F18F2"/>
    <w:rsid w:val="0DA20DA9"/>
    <w:rsid w:val="0DA35104"/>
    <w:rsid w:val="0DA4F8D1"/>
    <w:rsid w:val="0DB4B9E0"/>
    <w:rsid w:val="0DB64E91"/>
    <w:rsid w:val="0DB81687"/>
    <w:rsid w:val="0DBEDBD6"/>
    <w:rsid w:val="0DC0EA49"/>
    <w:rsid w:val="0DC3B1F7"/>
    <w:rsid w:val="0DC4478B"/>
    <w:rsid w:val="0DD28314"/>
    <w:rsid w:val="0DD984E8"/>
    <w:rsid w:val="0DDB4286"/>
    <w:rsid w:val="0DDED165"/>
    <w:rsid w:val="0DE6836A"/>
    <w:rsid w:val="0DEB2B23"/>
    <w:rsid w:val="0DF1DC4F"/>
    <w:rsid w:val="0DF517FB"/>
    <w:rsid w:val="0E049E02"/>
    <w:rsid w:val="0E050796"/>
    <w:rsid w:val="0E0A4A7A"/>
    <w:rsid w:val="0E0C6FFF"/>
    <w:rsid w:val="0E10167E"/>
    <w:rsid w:val="0E13541F"/>
    <w:rsid w:val="0E14175C"/>
    <w:rsid w:val="0E1556EA"/>
    <w:rsid w:val="0E191F5F"/>
    <w:rsid w:val="0E19D425"/>
    <w:rsid w:val="0E19FAC1"/>
    <w:rsid w:val="0E222A9A"/>
    <w:rsid w:val="0E254089"/>
    <w:rsid w:val="0E2A6CC8"/>
    <w:rsid w:val="0E33FEEC"/>
    <w:rsid w:val="0E3738A5"/>
    <w:rsid w:val="0E3E3C06"/>
    <w:rsid w:val="0E4374BA"/>
    <w:rsid w:val="0E473917"/>
    <w:rsid w:val="0E485238"/>
    <w:rsid w:val="0E4ED487"/>
    <w:rsid w:val="0E5187EF"/>
    <w:rsid w:val="0E5337C0"/>
    <w:rsid w:val="0E5E0A56"/>
    <w:rsid w:val="0E5E5CB7"/>
    <w:rsid w:val="0E625211"/>
    <w:rsid w:val="0E65F22B"/>
    <w:rsid w:val="0E661DCD"/>
    <w:rsid w:val="0E696A41"/>
    <w:rsid w:val="0E6D78B4"/>
    <w:rsid w:val="0E6E3F9A"/>
    <w:rsid w:val="0E6E8429"/>
    <w:rsid w:val="0E741A7C"/>
    <w:rsid w:val="0E742669"/>
    <w:rsid w:val="0E75AD87"/>
    <w:rsid w:val="0E790CE2"/>
    <w:rsid w:val="0E7F016A"/>
    <w:rsid w:val="0E89A4DA"/>
    <w:rsid w:val="0E8F2F68"/>
    <w:rsid w:val="0E9E88AF"/>
    <w:rsid w:val="0E9F5A5D"/>
    <w:rsid w:val="0EA25B6D"/>
    <w:rsid w:val="0EA2A7B9"/>
    <w:rsid w:val="0EA5A96C"/>
    <w:rsid w:val="0EA833C2"/>
    <w:rsid w:val="0EA9CAF4"/>
    <w:rsid w:val="0EABA60C"/>
    <w:rsid w:val="0EAD864E"/>
    <w:rsid w:val="0EAE2C9D"/>
    <w:rsid w:val="0EB3F266"/>
    <w:rsid w:val="0EBC7B9B"/>
    <w:rsid w:val="0EBFDD3A"/>
    <w:rsid w:val="0EC239F7"/>
    <w:rsid w:val="0ED3A2E3"/>
    <w:rsid w:val="0ED74359"/>
    <w:rsid w:val="0EDD63F3"/>
    <w:rsid w:val="0EE20861"/>
    <w:rsid w:val="0EE39B49"/>
    <w:rsid w:val="0EE62BD0"/>
    <w:rsid w:val="0EE7FA92"/>
    <w:rsid w:val="0EEB3FBB"/>
    <w:rsid w:val="0EF6D620"/>
    <w:rsid w:val="0F06CD6E"/>
    <w:rsid w:val="0F1410CC"/>
    <w:rsid w:val="0F1424DA"/>
    <w:rsid w:val="0F143AB3"/>
    <w:rsid w:val="0F1E7D73"/>
    <w:rsid w:val="0F2325B1"/>
    <w:rsid w:val="0F234600"/>
    <w:rsid w:val="0F23E15A"/>
    <w:rsid w:val="0F290EA6"/>
    <w:rsid w:val="0F29C364"/>
    <w:rsid w:val="0F2F8484"/>
    <w:rsid w:val="0F2FB0B9"/>
    <w:rsid w:val="0F33D396"/>
    <w:rsid w:val="0F3512F4"/>
    <w:rsid w:val="0F3B932B"/>
    <w:rsid w:val="0F3DA121"/>
    <w:rsid w:val="0F48703F"/>
    <w:rsid w:val="0F4E3DA4"/>
    <w:rsid w:val="0F5B00C4"/>
    <w:rsid w:val="0F5D09B7"/>
    <w:rsid w:val="0F5FD8D3"/>
    <w:rsid w:val="0F6461E0"/>
    <w:rsid w:val="0F669973"/>
    <w:rsid w:val="0F69F04F"/>
    <w:rsid w:val="0F6BD0B0"/>
    <w:rsid w:val="0F6BE45B"/>
    <w:rsid w:val="0F704C48"/>
    <w:rsid w:val="0F73DF38"/>
    <w:rsid w:val="0F77043A"/>
    <w:rsid w:val="0F7765DC"/>
    <w:rsid w:val="0F78851B"/>
    <w:rsid w:val="0F7A3295"/>
    <w:rsid w:val="0F806AEA"/>
    <w:rsid w:val="0F8A829B"/>
    <w:rsid w:val="0F8E04D9"/>
    <w:rsid w:val="0F9711EC"/>
    <w:rsid w:val="0F9D4EFD"/>
    <w:rsid w:val="0FA401BA"/>
    <w:rsid w:val="0FABD62C"/>
    <w:rsid w:val="0FACD599"/>
    <w:rsid w:val="0FAE917F"/>
    <w:rsid w:val="0FB1DE14"/>
    <w:rsid w:val="0FB2A144"/>
    <w:rsid w:val="0FBB8468"/>
    <w:rsid w:val="0FC26AC1"/>
    <w:rsid w:val="0FC39DEE"/>
    <w:rsid w:val="0FD0BCAB"/>
    <w:rsid w:val="0FD3C7D2"/>
    <w:rsid w:val="0FD7D999"/>
    <w:rsid w:val="0FDA646F"/>
    <w:rsid w:val="0FDAF9B9"/>
    <w:rsid w:val="0FF304E2"/>
    <w:rsid w:val="0FF56B85"/>
    <w:rsid w:val="0FFADB26"/>
    <w:rsid w:val="1004AF20"/>
    <w:rsid w:val="10060998"/>
    <w:rsid w:val="100A6273"/>
    <w:rsid w:val="100D4002"/>
    <w:rsid w:val="10141A95"/>
    <w:rsid w:val="101827CB"/>
    <w:rsid w:val="102BC7B4"/>
    <w:rsid w:val="102E51FA"/>
    <w:rsid w:val="10302999"/>
    <w:rsid w:val="1030E76D"/>
    <w:rsid w:val="10328813"/>
    <w:rsid w:val="1037A673"/>
    <w:rsid w:val="10389990"/>
    <w:rsid w:val="103AE32A"/>
    <w:rsid w:val="103C5B68"/>
    <w:rsid w:val="103DC1DD"/>
    <w:rsid w:val="10403D11"/>
    <w:rsid w:val="104253C7"/>
    <w:rsid w:val="10463072"/>
    <w:rsid w:val="104AE320"/>
    <w:rsid w:val="10519211"/>
    <w:rsid w:val="1053EB7C"/>
    <w:rsid w:val="1057F0A2"/>
    <w:rsid w:val="105E19CE"/>
    <w:rsid w:val="1061956C"/>
    <w:rsid w:val="1065AE7F"/>
    <w:rsid w:val="10689444"/>
    <w:rsid w:val="106FFDB5"/>
    <w:rsid w:val="10711498"/>
    <w:rsid w:val="107BA96D"/>
    <w:rsid w:val="107CC8BD"/>
    <w:rsid w:val="107EE60D"/>
    <w:rsid w:val="108035A7"/>
    <w:rsid w:val="108516F4"/>
    <w:rsid w:val="1088A1A2"/>
    <w:rsid w:val="10896E0B"/>
    <w:rsid w:val="108BB99A"/>
    <w:rsid w:val="108BBCC0"/>
    <w:rsid w:val="108BC8CD"/>
    <w:rsid w:val="108E4B21"/>
    <w:rsid w:val="10987FCA"/>
    <w:rsid w:val="109D3354"/>
    <w:rsid w:val="10A2F9EA"/>
    <w:rsid w:val="10A73A1D"/>
    <w:rsid w:val="10AAD768"/>
    <w:rsid w:val="10ADCFA0"/>
    <w:rsid w:val="10AF7F4B"/>
    <w:rsid w:val="10B2F148"/>
    <w:rsid w:val="10BC8066"/>
    <w:rsid w:val="10CA7A5A"/>
    <w:rsid w:val="10CC6EFE"/>
    <w:rsid w:val="10D00EFF"/>
    <w:rsid w:val="10D28685"/>
    <w:rsid w:val="10DEBD7B"/>
    <w:rsid w:val="10E1C8C1"/>
    <w:rsid w:val="10E269EE"/>
    <w:rsid w:val="10E5D3A1"/>
    <w:rsid w:val="10EA5D9D"/>
    <w:rsid w:val="10F88097"/>
    <w:rsid w:val="11044272"/>
    <w:rsid w:val="1107A619"/>
    <w:rsid w:val="11094EF7"/>
    <w:rsid w:val="110FE814"/>
    <w:rsid w:val="11134F21"/>
    <w:rsid w:val="111662E6"/>
    <w:rsid w:val="111FA56C"/>
    <w:rsid w:val="112130C1"/>
    <w:rsid w:val="11249CEB"/>
    <w:rsid w:val="11308CFD"/>
    <w:rsid w:val="11327D2B"/>
    <w:rsid w:val="1132B3E1"/>
    <w:rsid w:val="113317B2"/>
    <w:rsid w:val="1135DB57"/>
    <w:rsid w:val="11419C21"/>
    <w:rsid w:val="11493C69"/>
    <w:rsid w:val="1150698F"/>
    <w:rsid w:val="1151C587"/>
    <w:rsid w:val="1155769E"/>
    <w:rsid w:val="1157D62A"/>
    <w:rsid w:val="115B7834"/>
    <w:rsid w:val="1160045B"/>
    <w:rsid w:val="1163E20A"/>
    <w:rsid w:val="116A2D7A"/>
    <w:rsid w:val="11727DA8"/>
    <w:rsid w:val="117824FF"/>
    <w:rsid w:val="117912A0"/>
    <w:rsid w:val="1180D555"/>
    <w:rsid w:val="118C0C33"/>
    <w:rsid w:val="11938C09"/>
    <w:rsid w:val="119795B1"/>
    <w:rsid w:val="119F1CEA"/>
    <w:rsid w:val="11A08221"/>
    <w:rsid w:val="11A309D3"/>
    <w:rsid w:val="11A4B659"/>
    <w:rsid w:val="11A52D6A"/>
    <w:rsid w:val="11A87A05"/>
    <w:rsid w:val="11BA532F"/>
    <w:rsid w:val="11BB5A2D"/>
    <w:rsid w:val="11C16FB9"/>
    <w:rsid w:val="11C23590"/>
    <w:rsid w:val="11C430D1"/>
    <w:rsid w:val="11C67BAE"/>
    <w:rsid w:val="11C90C04"/>
    <w:rsid w:val="11D439B5"/>
    <w:rsid w:val="11D70251"/>
    <w:rsid w:val="11D75A05"/>
    <w:rsid w:val="11DA46EE"/>
    <w:rsid w:val="11EA7BE2"/>
    <w:rsid w:val="11ECA89C"/>
    <w:rsid w:val="11F2D455"/>
    <w:rsid w:val="11F7BA2A"/>
    <w:rsid w:val="11F7F2B7"/>
    <w:rsid w:val="11F95161"/>
    <w:rsid w:val="1200D842"/>
    <w:rsid w:val="12025A64"/>
    <w:rsid w:val="1202B2B7"/>
    <w:rsid w:val="12035C16"/>
    <w:rsid w:val="12040514"/>
    <w:rsid w:val="120653CC"/>
    <w:rsid w:val="1209B838"/>
    <w:rsid w:val="120CA747"/>
    <w:rsid w:val="120D75E7"/>
    <w:rsid w:val="120E2A55"/>
    <w:rsid w:val="120ED89B"/>
    <w:rsid w:val="1211B800"/>
    <w:rsid w:val="1211ED1C"/>
    <w:rsid w:val="1215E0D7"/>
    <w:rsid w:val="12195D67"/>
    <w:rsid w:val="1220D298"/>
    <w:rsid w:val="1223DCB4"/>
    <w:rsid w:val="122504E8"/>
    <w:rsid w:val="122A7526"/>
    <w:rsid w:val="122B2F65"/>
    <w:rsid w:val="123212EB"/>
    <w:rsid w:val="123609DB"/>
    <w:rsid w:val="123DFB76"/>
    <w:rsid w:val="123F556F"/>
    <w:rsid w:val="1246399C"/>
    <w:rsid w:val="124AD1AF"/>
    <w:rsid w:val="124F3DB2"/>
    <w:rsid w:val="1255FE41"/>
    <w:rsid w:val="12560385"/>
    <w:rsid w:val="125DB008"/>
    <w:rsid w:val="125DDB1C"/>
    <w:rsid w:val="126265E5"/>
    <w:rsid w:val="1262F419"/>
    <w:rsid w:val="12668568"/>
    <w:rsid w:val="1266F552"/>
    <w:rsid w:val="126704FC"/>
    <w:rsid w:val="12695684"/>
    <w:rsid w:val="1269B3D5"/>
    <w:rsid w:val="126A074B"/>
    <w:rsid w:val="126CE8B4"/>
    <w:rsid w:val="1273B0E7"/>
    <w:rsid w:val="127AFC93"/>
    <w:rsid w:val="1280B386"/>
    <w:rsid w:val="128AE14D"/>
    <w:rsid w:val="128DB782"/>
    <w:rsid w:val="128E572B"/>
    <w:rsid w:val="12900BA7"/>
    <w:rsid w:val="12943343"/>
    <w:rsid w:val="12951B89"/>
    <w:rsid w:val="129913AA"/>
    <w:rsid w:val="12A0643A"/>
    <w:rsid w:val="12A6E924"/>
    <w:rsid w:val="12A7E830"/>
    <w:rsid w:val="12B2AE65"/>
    <w:rsid w:val="12B2D45E"/>
    <w:rsid w:val="12B55641"/>
    <w:rsid w:val="12B83127"/>
    <w:rsid w:val="12B99600"/>
    <w:rsid w:val="12C65377"/>
    <w:rsid w:val="12C730D2"/>
    <w:rsid w:val="12CB1E8A"/>
    <w:rsid w:val="12CD8900"/>
    <w:rsid w:val="12CDC021"/>
    <w:rsid w:val="12D685EE"/>
    <w:rsid w:val="12DADA96"/>
    <w:rsid w:val="12DB594E"/>
    <w:rsid w:val="12DC9813"/>
    <w:rsid w:val="12DFD2A3"/>
    <w:rsid w:val="12ED3066"/>
    <w:rsid w:val="12F4D2F7"/>
    <w:rsid w:val="12F735CD"/>
    <w:rsid w:val="12F978BF"/>
    <w:rsid w:val="13043768"/>
    <w:rsid w:val="130612C7"/>
    <w:rsid w:val="1306CE93"/>
    <w:rsid w:val="1307A79E"/>
    <w:rsid w:val="131B6BDD"/>
    <w:rsid w:val="131F3B83"/>
    <w:rsid w:val="131F568F"/>
    <w:rsid w:val="132B84E6"/>
    <w:rsid w:val="132E0FD3"/>
    <w:rsid w:val="13315209"/>
    <w:rsid w:val="13341C1B"/>
    <w:rsid w:val="133B3D0D"/>
    <w:rsid w:val="133C3057"/>
    <w:rsid w:val="13508EF8"/>
    <w:rsid w:val="1358F5A1"/>
    <w:rsid w:val="135A69BB"/>
    <w:rsid w:val="135B24B2"/>
    <w:rsid w:val="135DE5D3"/>
    <w:rsid w:val="1364DA05"/>
    <w:rsid w:val="136C2265"/>
    <w:rsid w:val="136EBE88"/>
    <w:rsid w:val="1376A686"/>
    <w:rsid w:val="137E8A4F"/>
    <w:rsid w:val="1389BD8E"/>
    <w:rsid w:val="138A0C8E"/>
    <w:rsid w:val="138D7275"/>
    <w:rsid w:val="13951B0D"/>
    <w:rsid w:val="1397E9FB"/>
    <w:rsid w:val="139D42A4"/>
    <w:rsid w:val="13A0EC78"/>
    <w:rsid w:val="13BB1324"/>
    <w:rsid w:val="13BCE21E"/>
    <w:rsid w:val="13BD54B2"/>
    <w:rsid w:val="13BF8486"/>
    <w:rsid w:val="13BFAF7D"/>
    <w:rsid w:val="13C00B7E"/>
    <w:rsid w:val="13C09B3F"/>
    <w:rsid w:val="13C1695B"/>
    <w:rsid w:val="13C9E2D2"/>
    <w:rsid w:val="13CE8BE8"/>
    <w:rsid w:val="13CF939D"/>
    <w:rsid w:val="13D84A3F"/>
    <w:rsid w:val="13DC098A"/>
    <w:rsid w:val="13DEDF9E"/>
    <w:rsid w:val="13DF2659"/>
    <w:rsid w:val="13EF5DC8"/>
    <w:rsid w:val="13F2B499"/>
    <w:rsid w:val="13FCED64"/>
    <w:rsid w:val="13FF2197"/>
    <w:rsid w:val="1406D1AB"/>
    <w:rsid w:val="140C57AD"/>
    <w:rsid w:val="14144CF1"/>
    <w:rsid w:val="1415657C"/>
    <w:rsid w:val="141BE266"/>
    <w:rsid w:val="1420160C"/>
    <w:rsid w:val="142187B1"/>
    <w:rsid w:val="1426ACA6"/>
    <w:rsid w:val="1444403C"/>
    <w:rsid w:val="1444B5A4"/>
    <w:rsid w:val="144D4353"/>
    <w:rsid w:val="1451E11A"/>
    <w:rsid w:val="14557240"/>
    <w:rsid w:val="145B1510"/>
    <w:rsid w:val="145E5B5B"/>
    <w:rsid w:val="1461600D"/>
    <w:rsid w:val="14646139"/>
    <w:rsid w:val="1468ACE9"/>
    <w:rsid w:val="146B77B0"/>
    <w:rsid w:val="1476CFEF"/>
    <w:rsid w:val="1478968F"/>
    <w:rsid w:val="14849D14"/>
    <w:rsid w:val="1489C126"/>
    <w:rsid w:val="148BDF2B"/>
    <w:rsid w:val="148C1DDF"/>
    <w:rsid w:val="1490BDEA"/>
    <w:rsid w:val="1490E1BC"/>
    <w:rsid w:val="1493B50E"/>
    <w:rsid w:val="1499E6E5"/>
    <w:rsid w:val="149D4338"/>
    <w:rsid w:val="14A0ABC7"/>
    <w:rsid w:val="14A186A2"/>
    <w:rsid w:val="14A3AB30"/>
    <w:rsid w:val="14AFCFAF"/>
    <w:rsid w:val="14B0C1EC"/>
    <w:rsid w:val="14B27449"/>
    <w:rsid w:val="14B58F80"/>
    <w:rsid w:val="14BAB5A2"/>
    <w:rsid w:val="14C16D1F"/>
    <w:rsid w:val="14C5F607"/>
    <w:rsid w:val="14C8C4EC"/>
    <w:rsid w:val="14CAB6C9"/>
    <w:rsid w:val="14CB18EA"/>
    <w:rsid w:val="14D59DF1"/>
    <w:rsid w:val="14D707BB"/>
    <w:rsid w:val="14D9C265"/>
    <w:rsid w:val="14E29282"/>
    <w:rsid w:val="14E90E95"/>
    <w:rsid w:val="14E96895"/>
    <w:rsid w:val="15019D26"/>
    <w:rsid w:val="1503479C"/>
    <w:rsid w:val="15061A61"/>
    <w:rsid w:val="150B6E22"/>
    <w:rsid w:val="150D9B52"/>
    <w:rsid w:val="150E7732"/>
    <w:rsid w:val="15102044"/>
    <w:rsid w:val="151EDA71"/>
    <w:rsid w:val="151FAEC6"/>
    <w:rsid w:val="1521E22B"/>
    <w:rsid w:val="1523FAED"/>
    <w:rsid w:val="15270F1F"/>
    <w:rsid w:val="152EF569"/>
    <w:rsid w:val="153226DD"/>
    <w:rsid w:val="1535B31F"/>
    <w:rsid w:val="1538BFB7"/>
    <w:rsid w:val="1539DD55"/>
    <w:rsid w:val="1541C998"/>
    <w:rsid w:val="15455F70"/>
    <w:rsid w:val="154E9817"/>
    <w:rsid w:val="154FBBEB"/>
    <w:rsid w:val="154FD6DF"/>
    <w:rsid w:val="155382A5"/>
    <w:rsid w:val="1554FC6A"/>
    <w:rsid w:val="155583CE"/>
    <w:rsid w:val="155C0670"/>
    <w:rsid w:val="155C0E27"/>
    <w:rsid w:val="155F7992"/>
    <w:rsid w:val="1561A1EE"/>
    <w:rsid w:val="15644110"/>
    <w:rsid w:val="15648685"/>
    <w:rsid w:val="1568CD9B"/>
    <w:rsid w:val="156C3D12"/>
    <w:rsid w:val="156CAD69"/>
    <w:rsid w:val="15726840"/>
    <w:rsid w:val="1578F553"/>
    <w:rsid w:val="157D1897"/>
    <w:rsid w:val="1580F693"/>
    <w:rsid w:val="15882CF5"/>
    <w:rsid w:val="1589A26E"/>
    <w:rsid w:val="158DF290"/>
    <w:rsid w:val="1592E04B"/>
    <w:rsid w:val="159670E8"/>
    <w:rsid w:val="159A5F65"/>
    <w:rsid w:val="15A0A610"/>
    <w:rsid w:val="15A0BE99"/>
    <w:rsid w:val="15A17FE8"/>
    <w:rsid w:val="15A25B44"/>
    <w:rsid w:val="15A4175C"/>
    <w:rsid w:val="15AA0D58"/>
    <w:rsid w:val="15B357F6"/>
    <w:rsid w:val="15B3D9F3"/>
    <w:rsid w:val="15B44282"/>
    <w:rsid w:val="15B62DD4"/>
    <w:rsid w:val="15BF764B"/>
    <w:rsid w:val="15C080F2"/>
    <w:rsid w:val="15C1959E"/>
    <w:rsid w:val="15C31BBF"/>
    <w:rsid w:val="15C78B8C"/>
    <w:rsid w:val="15CF7372"/>
    <w:rsid w:val="15D1DA0F"/>
    <w:rsid w:val="15EC20AD"/>
    <w:rsid w:val="15F20116"/>
    <w:rsid w:val="15F39707"/>
    <w:rsid w:val="15FA8DF7"/>
    <w:rsid w:val="15FDAA2E"/>
    <w:rsid w:val="1602367C"/>
    <w:rsid w:val="16029F54"/>
    <w:rsid w:val="1603A1BE"/>
    <w:rsid w:val="16098DC6"/>
    <w:rsid w:val="16129C7C"/>
    <w:rsid w:val="161817CF"/>
    <w:rsid w:val="16263F93"/>
    <w:rsid w:val="1626A7E3"/>
    <w:rsid w:val="1630E8B4"/>
    <w:rsid w:val="1631AA27"/>
    <w:rsid w:val="16360CF9"/>
    <w:rsid w:val="1636AD54"/>
    <w:rsid w:val="16384718"/>
    <w:rsid w:val="163D7F55"/>
    <w:rsid w:val="164CB3AA"/>
    <w:rsid w:val="1654F0D7"/>
    <w:rsid w:val="16554124"/>
    <w:rsid w:val="16594CC2"/>
    <w:rsid w:val="165A8CF7"/>
    <w:rsid w:val="165C46C4"/>
    <w:rsid w:val="165DAC73"/>
    <w:rsid w:val="165F603D"/>
    <w:rsid w:val="166779AB"/>
    <w:rsid w:val="166D8B0F"/>
    <w:rsid w:val="167282FD"/>
    <w:rsid w:val="167A626D"/>
    <w:rsid w:val="1687AAE7"/>
    <w:rsid w:val="1689AB89"/>
    <w:rsid w:val="16963B6C"/>
    <w:rsid w:val="169C69BC"/>
    <w:rsid w:val="169C7BE2"/>
    <w:rsid w:val="169EFF64"/>
    <w:rsid w:val="16A8B25C"/>
    <w:rsid w:val="16B81FC8"/>
    <w:rsid w:val="16BFFB62"/>
    <w:rsid w:val="16C2ADF7"/>
    <w:rsid w:val="16C2C41C"/>
    <w:rsid w:val="16C4DBF7"/>
    <w:rsid w:val="16C7130A"/>
    <w:rsid w:val="16C72D07"/>
    <w:rsid w:val="16CC10FB"/>
    <w:rsid w:val="16CFE185"/>
    <w:rsid w:val="16D686FB"/>
    <w:rsid w:val="16DE678E"/>
    <w:rsid w:val="16E408B0"/>
    <w:rsid w:val="16E5DFB0"/>
    <w:rsid w:val="16EDC29D"/>
    <w:rsid w:val="16FB0DD7"/>
    <w:rsid w:val="16FCA986"/>
    <w:rsid w:val="16FE3520"/>
    <w:rsid w:val="16FF308C"/>
    <w:rsid w:val="1707DFD7"/>
    <w:rsid w:val="170E52FF"/>
    <w:rsid w:val="170E9F6B"/>
    <w:rsid w:val="170FB302"/>
    <w:rsid w:val="1710DB97"/>
    <w:rsid w:val="17148BFC"/>
    <w:rsid w:val="1717AF4B"/>
    <w:rsid w:val="1717C8CF"/>
    <w:rsid w:val="171AFB68"/>
    <w:rsid w:val="171B3D62"/>
    <w:rsid w:val="171BD220"/>
    <w:rsid w:val="171FFFA2"/>
    <w:rsid w:val="172279E7"/>
    <w:rsid w:val="1728546E"/>
    <w:rsid w:val="172BA1CE"/>
    <w:rsid w:val="172CDC78"/>
    <w:rsid w:val="172D0B3E"/>
    <w:rsid w:val="1731A00F"/>
    <w:rsid w:val="1734E556"/>
    <w:rsid w:val="173632A7"/>
    <w:rsid w:val="173E0472"/>
    <w:rsid w:val="174D499D"/>
    <w:rsid w:val="174F68CF"/>
    <w:rsid w:val="175598B1"/>
    <w:rsid w:val="17636495"/>
    <w:rsid w:val="176DAA77"/>
    <w:rsid w:val="176DDF4E"/>
    <w:rsid w:val="17774C06"/>
    <w:rsid w:val="1777EA0C"/>
    <w:rsid w:val="177CD1C6"/>
    <w:rsid w:val="177F8391"/>
    <w:rsid w:val="17843FEC"/>
    <w:rsid w:val="1785F039"/>
    <w:rsid w:val="1789C6D8"/>
    <w:rsid w:val="178AF3C6"/>
    <w:rsid w:val="17915648"/>
    <w:rsid w:val="1792E1F1"/>
    <w:rsid w:val="1798821F"/>
    <w:rsid w:val="17995454"/>
    <w:rsid w:val="17A38858"/>
    <w:rsid w:val="17B21E48"/>
    <w:rsid w:val="17B965D1"/>
    <w:rsid w:val="17BCC6B8"/>
    <w:rsid w:val="17C10370"/>
    <w:rsid w:val="17CA9179"/>
    <w:rsid w:val="17CAAB88"/>
    <w:rsid w:val="17CCDFB9"/>
    <w:rsid w:val="17CDCDBA"/>
    <w:rsid w:val="17CF08DC"/>
    <w:rsid w:val="17D2C12D"/>
    <w:rsid w:val="17D5E5C3"/>
    <w:rsid w:val="17DE1228"/>
    <w:rsid w:val="17DF3974"/>
    <w:rsid w:val="17DFFD8B"/>
    <w:rsid w:val="17E14005"/>
    <w:rsid w:val="17E9C19A"/>
    <w:rsid w:val="17EB3924"/>
    <w:rsid w:val="17EC1A69"/>
    <w:rsid w:val="17ED61D6"/>
    <w:rsid w:val="17F0A260"/>
    <w:rsid w:val="17F73843"/>
    <w:rsid w:val="17F9922A"/>
    <w:rsid w:val="1802DE34"/>
    <w:rsid w:val="18097A6E"/>
    <w:rsid w:val="180BC429"/>
    <w:rsid w:val="181023C1"/>
    <w:rsid w:val="1810735C"/>
    <w:rsid w:val="1810A790"/>
    <w:rsid w:val="181BEC3A"/>
    <w:rsid w:val="18255EC7"/>
    <w:rsid w:val="182791C0"/>
    <w:rsid w:val="182C0817"/>
    <w:rsid w:val="1833F687"/>
    <w:rsid w:val="183BD4A0"/>
    <w:rsid w:val="18401FC6"/>
    <w:rsid w:val="1847F388"/>
    <w:rsid w:val="1849F1B4"/>
    <w:rsid w:val="1859DC38"/>
    <w:rsid w:val="185DDDB7"/>
    <w:rsid w:val="186544A5"/>
    <w:rsid w:val="186A502C"/>
    <w:rsid w:val="186BE88A"/>
    <w:rsid w:val="186E9CB1"/>
    <w:rsid w:val="1882D406"/>
    <w:rsid w:val="188BE672"/>
    <w:rsid w:val="189034D9"/>
    <w:rsid w:val="1896E7E8"/>
    <w:rsid w:val="189CDC72"/>
    <w:rsid w:val="18A34903"/>
    <w:rsid w:val="18A6207D"/>
    <w:rsid w:val="18A825D4"/>
    <w:rsid w:val="18CF8A73"/>
    <w:rsid w:val="18D2E796"/>
    <w:rsid w:val="18DC66BB"/>
    <w:rsid w:val="18DFF869"/>
    <w:rsid w:val="18E76C18"/>
    <w:rsid w:val="18ED1C1C"/>
    <w:rsid w:val="18EE9095"/>
    <w:rsid w:val="18F0E450"/>
    <w:rsid w:val="18F3A9FC"/>
    <w:rsid w:val="18FE3B39"/>
    <w:rsid w:val="19007072"/>
    <w:rsid w:val="1910184D"/>
    <w:rsid w:val="19167CF4"/>
    <w:rsid w:val="191791DB"/>
    <w:rsid w:val="1919C8F1"/>
    <w:rsid w:val="191A68A8"/>
    <w:rsid w:val="191B1FE5"/>
    <w:rsid w:val="19236349"/>
    <w:rsid w:val="19262E5F"/>
    <w:rsid w:val="192772AB"/>
    <w:rsid w:val="1929D641"/>
    <w:rsid w:val="192A83AB"/>
    <w:rsid w:val="192BDAD7"/>
    <w:rsid w:val="192E49B8"/>
    <w:rsid w:val="19319D30"/>
    <w:rsid w:val="193483E3"/>
    <w:rsid w:val="19380E11"/>
    <w:rsid w:val="1938C201"/>
    <w:rsid w:val="193A4343"/>
    <w:rsid w:val="19414948"/>
    <w:rsid w:val="19475F01"/>
    <w:rsid w:val="194F7276"/>
    <w:rsid w:val="195225B0"/>
    <w:rsid w:val="1953CC83"/>
    <w:rsid w:val="195C7BEC"/>
    <w:rsid w:val="1960AC06"/>
    <w:rsid w:val="1965520C"/>
    <w:rsid w:val="196659DD"/>
    <w:rsid w:val="1974FBDA"/>
    <w:rsid w:val="197F5AC6"/>
    <w:rsid w:val="1985A0D3"/>
    <w:rsid w:val="19886FD3"/>
    <w:rsid w:val="198B33EC"/>
    <w:rsid w:val="19940C2F"/>
    <w:rsid w:val="19996BCF"/>
    <w:rsid w:val="1999F91C"/>
    <w:rsid w:val="19A34687"/>
    <w:rsid w:val="19A6F6C4"/>
    <w:rsid w:val="19A851E6"/>
    <w:rsid w:val="19A8D639"/>
    <w:rsid w:val="19A9070D"/>
    <w:rsid w:val="19AEC197"/>
    <w:rsid w:val="19B37AF4"/>
    <w:rsid w:val="19B643D1"/>
    <w:rsid w:val="19BCD93E"/>
    <w:rsid w:val="19C287EF"/>
    <w:rsid w:val="19CB030C"/>
    <w:rsid w:val="19CF631D"/>
    <w:rsid w:val="19CFB1B9"/>
    <w:rsid w:val="19D087B8"/>
    <w:rsid w:val="19D13F16"/>
    <w:rsid w:val="19D3762E"/>
    <w:rsid w:val="19D486E6"/>
    <w:rsid w:val="19D994BD"/>
    <w:rsid w:val="19D9AF74"/>
    <w:rsid w:val="19DC1A3F"/>
    <w:rsid w:val="19DD0B0E"/>
    <w:rsid w:val="19DE3A9E"/>
    <w:rsid w:val="19EA9D82"/>
    <w:rsid w:val="19EDACE9"/>
    <w:rsid w:val="19F3AEF4"/>
    <w:rsid w:val="19F6094B"/>
    <w:rsid w:val="19F9570B"/>
    <w:rsid w:val="1A00DDE4"/>
    <w:rsid w:val="1A00E032"/>
    <w:rsid w:val="1A05A748"/>
    <w:rsid w:val="1A061A0F"/>
    <w:rsid w:val="1A063BCA"/>
    <w:rsid w:val="1A0C1A06"/>
    <w:rsid w:val="1A0D7246"/>
    <w:rsid w:val="1A0F35E4"/>
    <w:rsid w:val="1A10D9B2"/>
    <w:rsid w:val="1A1360C1"/>
    <w:rsid w:val="1A18D283"/>
    <w:rsid w:val="1A204775"/>
    <w:rsid w:val="1A28FFC8"/>
    <w:rsid w:val="1A30EA10"/>
    <w:rsid w:val="1A318FDB"/>
    <w:rsid w:val="1A320DBA"/>
    <w:rsid w:val="1A35AEC7"/>
    <w:rsid w:val="1A37E98C"/>
    <w:rsid w:val="1A380D49"/>
    <w:rsid w:val="1A3E7824"/>
    <w:rsid w:val="1A3EC517"/>
    <w:rsid w:val="1A462AE5"/>
    <w:rsid w:val="1A46BF3E"/>
    <w:rsid w:val="1A479A25"/>
    <w:rsid w:val="1A48B0C9"/>
    <w:rsid w:val="1A499A67"/>
    <w:rsid w:val="1A4BA5D1"/>
    <w:rsid w:val="1A4BD787"/>
    <w:rsid w:val="1A4F7C0D"/>
    <w:rsid w:val="1A54467F"/>
    <w:rsid w:val="1A69DAAC"/>
    <w:rsid w:val="1A7D7E53"/>
    <w:rsid w:val="1A7D7EE7"/>
    <w:rsid w:val="1A7EAA2B"/>
    <w:rsid w:val="1A7F1DD2"/>
    <w:rsid w:val="1A828A40"/>
    <w:rsid w:val="1A83D78F"/>
    <w:rsid w:val="1A89D251"/>
    <w:rsid w:val="1A8C5A3D"/>
    <w:rsid w:val="1A8D03A5"/>
    <w:rsid w:val="1A9340BB"/>
    <w:rsid w:val="1A98BF6D"/>
    <w:rsid w:val="1A9A5C9D"/>
    <w:rsid w:val="1A9BC5C9"/>
    <w:rsid w:val="1AA24F8B"/>
    <w:rsid w:val="1AAC5D47"/>
    <w:rsid w:val="1AADC128"/>
    <w:rsid w:val="1AAEAF79"/>
    <w:rsid w:val="1AAEF95D"/>
    <w:rsid w:val="1AAF8B44"/>
    <w:rsid w:val="1AB43E11"/>
    <w:rsid w:val="1AB73227"/>
    <w:rsid w:val="1AB8F1E0"/>
    <w:rsid w:val="1ABB25C4"/>
    <w:rsid w:val="1ABD1AFF"/>
    <w:rsid w:val="1AC67030"/>
    <w:rsid w:val="1AC7A2E5"/>
    <w:rsid w:val="1AC8D5FD"/>
    <w:rsid w:val="1ACDD945"/>
    <w:rsid w:val="1AD5D064"/>
    <w:rsid w:val="1ADD9AA4"/>
    <w:rsid w:val="1AE01520"/>
    <w:rsid w:val="1AE505EB"/>
    <w:rsid w:val="1AEC6F0C"/>
    <w:rsid w:val="1AF25D0D"/>
    <w:rsid w:val="1AF2BA7B"/>
    <w:rsid w:val="1AF48788"/>
    <w:rsid w:val="1AF600DE"/>
    <w:rsid w:val="1B003705"/>
    <w:rsid w:val="1B0A6112"/>
    <w:rsid w:val="1B0B0385"/>
    <w:rsid w:val="1B1182FD"/>
    <w:rsid w:val="1B155567"/>
    <w:rsid w:val="1B19D3B7"/>
    <w:rsid w:val="1B1ACA42"/>
    <w:rsid w:val="1B1C873D"/>
    <w:rsid w:val="1B1FF218"/>
    <w:rsid w:val="1B291D34"/>
    <w:rsid w:val="1B2AA716"/>
    <w:rsid w:val="1B2D2D89"/>
    <w:rsid w:val="1B2E4285"/>
    <w:rsid w:val="1B31D733"/>
    <w:rsid w:val="1B322E6A"/>
    <w:rsid w:val="1B32597B"/>
    <w:rsid w:val="1B3298DE"/>
    <w:rsid w:val="1B3A3141"/>
    <w:rsid w:val="1B3B7C01"/>
    <w:rsid w:val="1B3E2767"/>
    <w:rsid w:val="1B3F3C71"/>
    <w:rsid w:val="1B438DE2"/>
    <w:rsid w:val="1B4D7C31"/>
    <w:rsid w:val="1B4EF9FC"/>
    <w:rsid w:val="1B57ED25"/>
    <w:rsid w:val="1B59914D"/>
    <w:rsid w:val="1B59C69A"/>
    <w:rsid w:val="1B5BAB8F"/>
    <w:rsid w:val="1B6411A3"/>
    <w:rsid w:val="1B681FE9"/>
    <w:rsid w:val="1B690CFE"/>
    <w:rsid w:val="1B692B73"/>
    <w:rsid w:val="1B6D9E66"/>
    <w:rsid w:val="1B6FAF3C"/>
    <w:rsid w:val="1B73370C"/>
    <w:rsid w:val="1B73DFC1"/>
    <w:rsid w:val="1B75CEFB"/>
    <w:rsid w:val="1B7BB9F3"/>
    <w:rsid w:val="1B7C938C"/>
    <w:rsid w:val="1B7F0A46"/>
    <w:rsid w:val="1B843A9B"/>
    <w:rsid w:val="1B8B462B"/>
    <w:rsid w:val="1B8FD957"/>
    <w:rsid w:val="1B93995B"/>
    <w:rsid w:val="1B951A6A"/>
    <w:rsid w:val="1B95A68F"/>
    <w:rsid w:val="1B965BB1"/>
    <w:rsid w:val="1B967FDC"/>
    <w:rsid w:val="1B9683BD"/>
    <w:rsid w:val="1B976346"/>
    <w:rsid w:val="1B978BF8"/>
    <w:rsid w:val="1B9A3E7D"/>
    <w:rsid w:val="1B9BBAE1"/>
    <w:rsid w:val="1B9CCAE4"/>
    <w:rsid w:val="1B9EC3D8"/>
    <w:rsid w:val="1B9FD9EB"/>
    <w:rsid w:val="1BA0DC78"/>
    <w:rsid w:val="1BA8AAD6"/>
    <w:rsid w:val="1BAC3FB9"/>
    <w:rsid w:val="1BAEB538"/>
    <w:rsid w:val="1BBAFD94"/>
    <w:rsid w:val="1BBB7DB1"/>
    <w:rsid w:val="1BBC085C"/>
    <w:rsid w:val="1BC0EA30"/>
    <w:rsid w:val="1BC2EDA8"/>
    <w:rsid w:val="1BCA91B1"/>
    <w:rsid w:val="1BCB0914"/>
    <w:rsid w:val="1BD104F7"/>
    <w:rsid w:val="1BDBAE00"/>
    <w:rsid w:val="1BDC5741"/>
    <w:rsid w:val="1BDD44B1"/>
    <w:rsid w:val="1BDE4152"/>
    <w:rsid w:val="1BE14BF1"/>
    <w:rsid w:val="1BE4D375"/>
    <w:rsid w:val="1BE5B621"/>
    <w:rsid w:val="1BED6C4C"/>
    <w:rsid w:val="1BF00AC0"/>
    <w:rsid w:val="1BF4C7AE"/>
    <w:rsid w:val="1BF57D96"/>
    <w:rsid w:val="1BFBC49A"/>
    <w:rsid w:val="1C064CC2"/>
    <w:rsid w:val="1C073E90"/>
    <w:rsid w:val="1C0C355B"/>
    <w:rsid w:val="1C14DC50"/>
    <w:rsid w:val="1C1B1C6A"/>
    <w:rsid w:val="1C1F635A"/>
    <w:rsid w:val="1C2257DD"/>
    <w:rsid w:val="1C24983C"/>
    <w:rsid w:val="1C39848F"/>
    <w:rsid w:val="1C3B5DEC"/>
    <w:rsid w:val="1C3DD483"/>
    <w:rsid w:val="1C441F58"/>
    <w:rsid w:val="1C494B50"/>
    <w:rsid w:val="1C4B60D4"/>
    <w:rsid w:val="1C4C2E9E"/>
    <w:rsid w:val="1C4CDB61"/>
    <w:rsid w:val="1C567A2D"/>
    <w:rsid w:val="1C56E046"/>
    <w:rsid w:val="1C596194"/>
    <w:rsid w:val="1C59DAD9"/>
    <w:rsid w:val="1C5D0D6D"/>
    <w:rsid w:val="1C5F9159"/>
    <w:rsid w:val="1C620CE6"/>
    <w:rsid w:val="1C6493D6"/>
    <w:rsid w:val="1C657FB7"/>
    <w:rsid w:val="1C662648"/>
    <w:rsid w:val="1C6B35D1"/>
    <w:rsid w:val="1C7160D9"/>
    <w:rsid w:val="1C7221A8"/>
    <w:rsid w:val="1C72B9B2"/>
    <w:rsid w:val="1C73ADBC"/>
    <w:rsid w:val="1C77E534"/>
    <w:rsid w:val="1C78CF4A"/>
    <w:rsid w:val="1C7A829E"/>
    <w:rsid w:val="1C7D6427"/>
    <w:rsid w:val="1C82432E"/>
    <w:rsid w:val="1C825F7D"/>
    <w:rsid w:val="1C84C83D"/>
    <w:rsid w:val="1C862693"/>
    <w:rsid w:val="1C8CAF5F"/>
    <w:rsid w:val="1C9034A9"/>
    <w:rsid w:val="1C963BCA"/>
    <w:rsid w:val="1C96B0E1"/>
    <w:rsid w:val="1C9DB639"/>
    <w:rsid w:val="1C9FFD6A"/>
    <w:rsid w:val="1CA28C31"/>
    <w:rsid w:val="1CA673BD"/>
    <w:rsid w:val="1CACDFB8"/>
    <w:rsid w:val="1CAF7E1B"/>
    <w:rsid w:val="1CAFD322"/>
    <w:rsid w:val="1CAFEEC6"/>
    <w:rsid w:val="1CB4CD28"/>
    <w:rsid w:val="1CBD4AC7"/>
    <w:rsid w:val="1CC3E3DF"/>
    <w:rsid w:val="1CCB4F51"/>
    <w:rsid w:val="1CCC0D3F"/>
    <w:rsid w:val="1CCF51AC"/>
    <w:rsid w:val="1CD48869"/>
    <w:rsid w:val="1CD995F7"/>
    <w:rsid w:val="1CD9E23B"/>
    <w:rsid w:val="1CD9E671"/>
    <w:rsid w:val="1CE2DC1D"/>
    <w:rsid w:val="1CE3F74F"/>
    <w:rsid w:val="1CE60FEE"/>
    <w:rsid w:val="1CE8642E"/>
    <w:rsid w:val="1CF8BFDB"/>
    <w:rsid w:val="1CF90D10"/>
    <w:rsid w:val="1D0194FE"/>
    <w:rsid w:val="1D02CAAA"/>
    <w:rsid w:val="1D04BB43"/>
    <w:rsid w:val="1D10870F"/>
    <w:rsid w:val="1D164BBA"/>
    <w:rsid w:val="1D1D59D1"/>
    <w:rsid w:val="1D21425A"/>
    <w:rsid w:val="1D296B31"/>
    <w:rsid w:val="1D2D42F4"/>
    <w:rsid w:val="1D2DB20F"/>
    <w:rsid w:val="1D2F752B"/>
    <w:rsid w:val="1D31D3B6"/>
    <w:rsid w:val="1D376438"/>
    <w:rsid w:val="1D3ACEB8"/>
    <w:rsid w:val="1D3EF526"/>
    <w:rsid w:val="1D42EDE2"/>
    <w:rsid w:val="1D438C93"/>
    <w:rsid w:val="1D44AD5B"/>
    <w:rsid w:val="1D49AF63"/>
    <w:rsid w:val="1D49F9D5"/>
    <w:rsid w:val="1D51A34B"/>
    <w:rsid w:val="1D5D395C"/>
    <w:rsid w:val="1D60C11C"/>
    <w:rsid w:val="1D70B6B4"/>
    <w:rsid w:val="1D70BE46"/>
    <w:rsid w:val="1D710116"/>
    <w:rsid w:val="1D72CA6E"/>
    <w:rsid w:val="1D7F02A8"/>
    <w:rsid w:val="1D823CAC"/>
    <w:rsid w:val="1D82F1B9"/>
    <w:rsid w:val="1D87A3D0"/>
    <w:rsid w:val="1D8B300A"/>
    <w:rsid w:val="1D905FB6"/>
    <w:rsid w:val="1D90A20C"/>
    <w:rsid w:val="1D96500F"/>
    <w:rsid w:val="1D9B4440"/>
    <w:rsid w:val="1D9BECA4"/>
    <w:rsid w:val="1DA956E7"/>
    <w:rsid w:val="1DAE92F8"/>
    <w:rsid w:val="1DB7C121"/>
    <w:rsid w:val="1DC67EF3"/>
    <w:rsid w:val="1DCAF78E"/>
    <w:rsid w:val="1DF55930"/>
    <w:rsid w:val="1DFAFD77"/>
    <w:rsid w:val="1DFD493E"/>
    <w:rsid w:val="1E041FE3"/>
    <w:rsid w:val="1E0BD5CA"/>
    <w:rsid w:val="1E111514"/>
    <w:rsid w:val="1E12749C"/>
    <w:rsid w:val="1E13A2F7"/>
    <w:rsid w:val="1E149FAB"/>
    <w:rsid w:val="1E14C2AD"/>
    <w:rsid w:val="1E22D2FD"/>
    <w:rsid w:val="1E2E5D3B"/>
    <w:rsid w:val="1E3041A0"/>
    <w:rsid w:val="1E305330"/>
    <w:rsid w:val="1E349EAA"/>
    <w:rsid w:val="1E389DB0"/>
    <w:rsid w:val="1E3A8A07"/>
    <w:rsid w:val="1E3DD592"/>
    <w:rsid w:val="1E3E8027"/>
    <w:rsid w:val="1E52F54D"/>
    <w:rsid w:val="1E5555A5"/>
    <w:rsid w:val="1E5B250F"/>
    <w:rsid w:val="1E5B901E"/>
    <w:rsid w:val="1E5CDEE7"/>
    <w:rsid w:val="1E61D64D"/>
    <w:rsid w:val="1E68493C"/>
    <w:rsid w:val="1E68CAD9"/>
    <w:rsid w:val="1E6B9D34"/>
    <w:rsid w:val="1E72DADB"/>
    <w:rsid w:val="1E74EFE4"/>
    <w:rsid w:val="1E794BE7"/>
    <w:rsid w:val="1E7DFB5C"/>
    <w:rsid w:val="1E7FDBF0"/>
    <w:rsid w:val="1E82FA48"/>
    <w:rsid w:val="1E85FB6B"/>
    <w:rsid w:val="1E87AA63"/>
    <w:rsid w:val="1E8B6CC0"/>
    <w:rsid w:val="1E8FE1E4"/>
    <w:rsid w:val="1E95497D"/>
    <w:rsid w:val="1E96403E"/>
    <w:rsid w:val="1E9C742A"/>
    <w:rsid w:val="1E9ECD0B"/>
    <w:rsid w:val="1EA386B8"/>
    <w:rsid w:val="1EAB776A"/>
    <w:rsid w:val="1EAC1242"/>
    <w:rsid w:val="1EADB1A2"/>
    <w:rsid w:val="1EAF8C85"/>
    <w:rsid w:val="1EB8D370"/>
    <w:rsid w:val="1EC3B7E0"/>
    <w:rsid w:val="1EC789AA"/>
    <w:rsid w:val="1ECECA09"/>
    <w:rsid w:val="1ECF0990"/>
    <w:rsid w:val="1ED62DC5"/>
    <w:rsid w:val="1EDFE803"/>
    <w:rsid w:val="1EE3A3C5"/>
    <w:rsid w:val="1EE71F9B"/>
    <w:rsid w:val="1EE801B0"/>
    <w:rsid w:val="1EF12296"/>
    <w:rsid w:val="1EF6A298"/>
    <w:rsid w:val="1EF81F7E"/>
    <w:rsid w:val="1EF8CC2B"/>
    <w:rsid w:val="1EFB9113"/>
    <w:rsid w:val="1F00C4EB"/>
    <w:rsid w:val="1F03F869"/>
    <w:rsid w:val="1F067870"/>
    <w:rsid w:val="1F072522"/>
    <w:rsid w:val="1F124AB9"/>
    <w:rsid w:val="1F14FE3A"/>
    <w:rsid w:val="1F16E43D"/>
    <w:rsid w:val="1F1D49C2"/>
    <w:rsid w:val="1F1EB72F"/>
    <w:rsid w:val="1F242D9C"/>
    <w:rsid w:val="1F26C45C"/>
    <w:rsid w:val="1F29C52B"/>
    <w:rsid w:val="1F2F630F"/>
    <w:rsid w:val="1F324971"/>
    <w:rsid w:val="1F35D2CE"/>
    <w:rsid w:val="1F37BD05"/>
    <w:rsid w:val="1F38A69B"/>
    <w:rsid w:val="1F3E0A4F"/>
    <w:rsid w:val="1F40EB80"/>
    <w:rsid w:val="1F421DA8"/>
    <w:rsid w:val="1F490075"/>
    <w:rsid w:val="1F5018C6"/>
    <w:rsid w:val="1F51CFE7"/>
    <w:rsid w:val="1F553857"/>
    <w:rsid w:val="1F56C9F3"/>
    <w:rsid w:val="1F602B54"/>
    <w:rsid w:val="1F635199"/>
    <w:rsid w:val="1F6703A8"/>
    <w:rsid w:val="1F745BD9"/>
    <w:rsid w:val="1F783108"/>
    <w:rsid w:val="1F791015"/>
    <w:rsid w:val="1F7D8BD2"/>
    <w:rsid w:val="1F8168E5"/>
    <w:rsid w:val="1F878B0A"/>
    <w:rsid w:val="1F8D8459"/>
    <w:rsid w:val="1F90C14B"/>
    <w:rsid w:val="1F915FBF"/>
    <w:rsid w:val="1F93884C"/>
    <w:rsid w:val="1F96B88B"/>
    <w:rsid w:val="1F97D4AB"/>
    <w:rsid w:val="1F9A534E"/>
    <w:rsid w:val="1F9A8976"/>
    <w:rsid w:val="1FA08F59"/>
    <w:rsid w:val="1FA4D246"/>
    <w:rsid w:val="1FA82372"/>
    <w:rsid w:val="1FB2C2B6"/>
    <w:rsid w:val="1FB47372"/>
    <w:rsid w:val="1FBC0F2F"/>
    <w:rsid w:val="1FBC98D6"/>
    <w:rsid w:val="1FBE3F58"/>
    <w:rsid w:val="1FCF112E"/>
    <w:rsid w:val="1FD099A8"/>
    <w:rsid w:val="1FD72BAB"/>
    <w:rsid w:val="1FD7808D"/>
    <w:rsid w:val="1FD8C5F2"/>
    <w:rsid w:val="1FDACBB1"/>
    <w:rsid w:val="1FDAF7C1"/>
    <w:rsid w:val="1FDE91E6"/>
    <w:rsid w:val="1FE191F7"/>
    <w:rsid w:val="1FE529D8"/>
    <w:rsid w:val="1FE665E5"/>
    <w:rsid w:val="1FF37289"/>
    <w:rsid w:val="1FF48699"/>
    <w:rsid w:val="1FF635F0"/>
    <w:rsid w:val="1FF86B9F"/>
    <w:rsid w:val="1FFD9710"/>
    <w:rsid w:val="2002C7D6"/>
    <w:rsid w:val="2011566A"/>
    <w:rsid w:val="20118E4D"/>
    <w:rsid w:val="201471FC"/>
    <w:rsid w:val="201F5A56"/>
    <w:rsid w:val="202CD85C"/>
    <w:rsid w:val="202D1F1C"/>
    <w:rsid w:val="2035A1B9"/>
    <w:rsid w:val="20393480"/>
    <w:rsid w:val="203D2071"/>
    <w:rsid w:val="204613D5"/>
    <w:rsid w:val="20466E7F"/>
    <w:rsid w:val="204783F1"/>
    <w:rsid w:val="2048FCE4"/>
    <w:rsid w:val="20491257"/>
    <w:rsid w:val="204ED5A0"/>
    <w:rsid w:val="204ED5AD"/>
    <w:rsid w:val="20526333"/>
    <w:rsid w:val="2053B6D4"/>
    <w:rsid w:val="2056F553"/>
    <w:rsid w:val="2058E5B8"/>
    <w:rsid w:val="205A5628"/>
    <w:rsid w:val="205B5460"/>
    <w:rsid w:val="2068774E"/>
    <w:rsid w:val="2071F11D"/>
    <w:rsid w:val="20727EC0"/>
    <w:rsid w:val="2075A3F4"/>
    <w:rsid w:val="207F12BD"/>
    <w:rsid w:val="207FD3FA"/>
    <w:rsid w:val="2083FDAC"/>
    <w:rsid w:val="20882264"/>
    <w:rsid w:val="208B3A25"/>
    <w:rsid w:val="208F1B66"/>
    <w:rsid w:val="2091B434"/>
    <w:rsid w:val="2095624E"/>
    <w:rsid w:val="2095859A"/>
    <w:rsid w:val="2096DFD6"/>
    <w:rsid w:val="20989C6A"/>
    <w:rsid w:val="209C4B79"/>
    <w:rsid w:val="209DCA36"/>
    <w:rsid w:val="20A3055C"/>
    <w:rsid w:val="20A86C7D"/>
    <w:rsid w:val="20A90BB5"/>
    <w:rsid w:val="20B0AEE3"/>
    <w:rsid w:val="20B7DA48"/>
    <w:rsid w:val="20B9A73B"/>
    <w:rsid w:val="20BD6CA2"/>
    <w:rsid w:val="20BE12AC"/>
    <w:rsid w:val="20BE2B6B"/>
    <w:rsid w:val="20C78251"/>
    <w:rsid w:val="20CAAE3A"/>
    <w:rsid w:val="20CBF156"/>
    <w:rsid w:val="20D5E876"/>
    <w:rsid w:val="20D6B940"/>
    <w:rsid w:val="20D7978F"/>
    <w:rsid w:val="20DBC45B"/>
    <w:rsid w:val="20DE8286"/>
    <w:rsid w:val="20DF1ADD"/>
    <w:rsid w:val="20F2A478"/>
    <w:rsid w:val="20F451A9"/>
    <w:rsid w:val="20F8FED6"/>
    <w:rsid w:val="20F94A6F"/>
    <w:rsid w:val="21006DA1"/>
    <w:rsid w:val="21006DC1"/>
    <w:rsid w:val="21039B09"/>
    <w:rsid w:val="210AC5F4"/>
    <w:rsid w:val="21169B90"/>
    <w:rsid w:val="2117D3AC"/>
    <w:rsid w:val="211CA5C2"/>
    <w:rsid w:val="212613BA"/>
    <w:rsid w:val="212BBBE4"/>
    <w:rsid w:val="213732A9"/>
    <w:rsid w:val="213AD1EE"/>
    <w:rsid w:val="213B65A8"/>
    <w:rsid w:val="213C8E95"/>
    <w:rsid w:val="2144579A"/>
    <w:rsid w:val="21491A1B"/>
    <w:rsid w:val="215150AA"/>
    <w:rsid w:val="2157C907"/>
    <w:rsid w:val="2159D1E5"/>
    <w:rsid w:val="21654759"/>
    <w:rsid w:val="21680E15"/>
    <w:rsid w:val="216B05DC"/>
    <w:rsid w:val="216DA002"/>
    <w:rsid w:val="21723E21"/>
    <w:rsid w:val="2172A466"/>
    <w:rsid w:val="2175C51B"/>
    <w:rsid w:val="217903E1"/>
    <w:rsid w:val="2187BE84"/>
    <w:rsid w:val="218A80E0"/>
    <w:rsid w:val="218E4FE7"/>
    <w:rsid w:val="218E59B6"/>
    <w:rsid w:val="2191C3F3"/>
    <w:rsid w:val="219AB2BC"/>
    <w:rsid w:val="21A36D47"/>
    <w:rsid w:val="21A6143F"/>
    <w:rsid w:val="21AB29EC"/>
    <w:rsid w:val="21AB6B0D"/>
    <w:rsid w:val="21AB8F28"/>
    <w:rsid w:val="21B36C69"/>
    <w:rsid w:val="21B70C46"/>
    <w:rsid w:val="21BD5765"/>
    <w:rsid w:val="21BFAC64"/>
    <w:rsid w:val="21C3D0F6"/>
    <w:rsid w:val="21C7BB6A"/>
    <w:rsid w:val="21C96BAE"/>
    <w:rsid w:val="21CA8409"/>
    <w:rsid w:val="21CD1A1A"/>
    <w:rsid w:val="21D0D713"/>
    <w:rsid w:val="21D24248"/>
    <w:rsid w:val="21D98234"/>
    <w:rsid w:val="21DAC4A5"/>
    <w:rsid w:val="21DE9230"/>
    <w:rsid w:val="21E1C1B3"/>
    <w:rsid w:val="21E776F6"/>
    <w:rsid w:val="21F4C04E"/>
    <w:rsid w:val="21FCC578"/>
    <w:rsid w:val="2207CFD3"/>
    <w:rsid w:val="2207DFB3"/>
    <w:rsid w:val="2209EA1C"/>
    <w:rsid w:val="2210CBD9"/>
    <w:rsid w:val="2213C98E"/>
    <w:rsid w:val="221829CB"/>
    <w:rsid w:val="22197FB1"/>
    <w:rsid w:val="2222A70E"/>
    <w:rsid w:val="22240FD6"/>
    <w:rsid w:val="222B8ED0"/>
    <w:rsid w:val="2230A97F"/>
    <w:rsid w:val="2230BD79"/>
    <w:rsid w:val="22395916"/>
    <w:rsid w:val="223A7BB1"/>
    <w:rsid w:val="223FD4D2"/>
    <w:rsid w:val="22421B5A"/>
    <w:rsid w:val="2242D709"/>
    <w:rsid w:val="2244608E"/>
    <w:rsid w:val="22455DC0"/>
    <w:rsid w:val="224618E6"/>
    <w:rsid w:val="2247DA63"/>
    <w:rsid w:val="224FA29C"/>
    <w:rsid w:val="22607909"/>
    <w:rsid w:val="2268CC01"/>
    <w:rsid w:val="226FB88A"/>
    <w:rsid w:val="22706992"/>
    <w:rsid w:val="2272022C"/>
    <w:rsid w:val="227734ED"/>
    <w:rsid w:val="227B6F81"/>
    <w:rsid w:val="227C4AD1"/>
    <w:rsid w:val="2280F715"/>
    <w:rsid w:val="228152DC"/>
    <w:rsid w:val="2283175D"/>
    <w:rsid w:val="2289FD50"/>
    <w:rsid w:val="228CBB83"/>
    <w:rsid w:val="2290B7EB"/>
    <w:rsid w:val="22916CA3"/>
    <w:rsid w:val="229FFCB2"/>
    <w:rsid w:val="22A39EBF"/>
    <w:rsid w:val="22A4EAC3"/>
    <w:rsid w:val="22B577E1"/>
    <w:rsid w:val="22B884A6"/>
    <w:rsid w:val="22BA4F6D"/>
    <w:rsid w:val="22BAA598"/>
    <w:rsid w:val="22BC65EA"/>
    <w:rsid w:val="22BE63D6"/>
    <w:rsid w:val="22C03B32"/>
    <w:rsid w:val="22C57A90"/>
    <w:rsid w:val="22D33AD4"/>
    <w:rsid w:val="22D5F303"/>
    <w:rsid w:val="22DF63FB"/>
    <w:rsid w:val="22E0F744"/>
    <w:rsid w:val="22E1E0DE"/>
    <w:rsid w:val="22E8BB4A"/>
    <w:rsid w:val="22EAA9C6"/>
    <w:rsid w:val="22EAA9D1"/>
    <w:rsid w:val="22EC629E"/>
    <w:rsid w:val="22EDD981"/>
    <w:rsid w:val="22EE0584"/>
    <w:rsid w:val="22EF11FE"/>
    <w:rsid w:val="22F61448"/>
    <w:rsid w:val="22F8A50A"/>
    <w:rsid w:val="23065C63"/>
    <w:rsid w:val="2306FE11"/>
    <w:rsid w:val="230A8616"/>
    <w:rsid w:val="23106830"/>
    <w:rsid w:val="231AE859"/>
    <w:rsid w:val="23236484"/>
    <w:rsid w:val="2326905B"/>
    <w:rsid w:val="2328407B"/>
    <w:rsid w:val="232CBA28"/>
    <w:rsid w:val="233B1EFF"/>
    <w:rsid w:val="233EED9E"/>
    <w:rsid w:val="23461CFA"/>
    <w:rsid w:val="23468F9F"/>
    <w:rsid w:val="234B1741"/>
    <w:rsid w:val="234BDAC0"/>
    <w:rsid w:val="23506A52"/>
    <w:rsid w:val="23539940"/>
    <w:rsid w:val="23553CF8"/>
    <w:rsid w:val="23579FD0"/>
    <w:rsid w:val="2360D213"/>
    <w:rsid w:val="237E5191"/>
    <w:rsid w:val="237F55B3"/>
    <w:rsid w:val="2381AD68"/>
    <w:rsid w:val="238673BC"/>
    <w:rsid w:val="2389374E"/>
    <w:rsid w:val="2389B103"/>
    <w:rsid w:val="238B2FDA"/>
    <w:rsid w:val="238F1962"/>
    <w:rsid w:val="23943F64"/>
    <w:rsid w:val="2396E7B9"/>
    <w:rsid w:val="239A8059"/>
    <w:rsid w:val="23A67F33"/>
    <w:rsid w:val="23A6FA9B"/>
    <w:rsid w:val="23AF1A88"/>
    <w:rsid w:val="23B2E9A1"/>
    <w:rsid w:val="23BB5EE1"/>
    <w:rsid w:val="23C709BD"/>
    <w:rsid w:val="23CA9E9E"/>
    <w:rsid w:val="23CAAECF"/>
    <w:rsid w:val="23CAED62"/>
    <w:rsid w:val="23CB1950"/>
    <w:rsid w:val="23D03EFC"/>
    <w:rsid w:val="23D4807E"/>
    <w:rsid w:val="23D5A17C"/>
    <w:rsid w:val="23D5AEC3"/>
    <w:rsid w:val="23D9BADB"/>
    <w:rsid w:val="23E6DA42"/>
    <w:rsid w:val="23E94035"/>
    <w:rsid w:val="23F01FE6"/>
    <w:rsid w:val="23F7A9CB"/>
    <w:rsid w:val="23FB53D0"/>
    <w:rsid w:val="2406665F"/>
    <w:rsid w:val="24067CF0"/>
    <w:rsid w:val="240F4A2C"/>
    <w:rsid w:val="24163DD7"/>
    <w:rsid w:val="24180938"/>
    <w:rsid w:val="241AA0E9"/>
    <w:rsid w:val="241B1ABE"/>
    <w:rsid w:val="241BA8BE"/>
    <w:rsid w:val="2422B541"/>
    <w:rsid w:val="242BC963"/>
    <w:rsid w:val="242C1884"/>
    <w:rsid w:val="242F0ECE"/>
    <w:rsid w:val="243768C6"/>
    <w:rsid w:val="2437B9B2"/>
    <w:rsid w:val="24449989"/>
    <w:rsid w:val="24455A4E"/>
    <w:rsid w:val="2456E2FD"/>
    <w:rsid w:val="245B73DB"/>
    <w:rsid w:val="245BEEF4"/>
    <w:rsid w:val="245D7A80"/>
    <w:rsid w:val="2461F64A"/>
    <w:rsid w:val="246330EE"/>
    <w:rsid w:val="2467649D"/>
    <w:rsid w:val="2469AFF5"/>
    <w:rsid w:val="2472A08E"/>
    <w:rsid w:val="2473AC78"/>
    <w:rsid w:val="247792EE"/>
    <w:rsid w:val="247C90E5"/>
    <w:rsid w:val="247E62B4"/>
    <w:rsid w:val="247FFA50"/>
    <w:rsid w:val="2483D69C"/>
    <w:rsid w:val="2489EA58"/>
    <w:rsid w:val="248BE6A1"/>
    <w:rsid w:val="248C4FD4"/>
    <w:rsid w:val="24916183"/>
    <w:rsid w:val="2492B345"/>
    <w:rsid w:val="2497D8C2"/>
    <w:rsid w:val="249B04EB"/>
    <w:rsid w:val="24A1763A"/>
    <w:rsid w:val="24A2922C"/>
    <w:rsid w:val="24AABA0A"/>
    <w:rsid w:val="24B1DBB8"/>
    <w:rsid w:val="24B36762"/>
    <w:rsid w:val="24B92A12"/>
    <w:rsid w:val="24C9245F"/>
    <w:rsid w:val="24C97C0C"/>
    <w:rsid w:val="24CA2FAA"/>
    <w:rsid w:val="24D97A39"/>
    <w:rsid w:val="24DAB902"/>
    <w:rsid w:val="24E1183E"/>
    <w:rsid w:val="24EB7A1A"/>
    <w:rsid w:val="24EF322E"/>
    <w:rsid w:val="24EFA2FD"/>
    <w:rsid w:val="24F20E99"/>
    <w:rsid w:val="24F69756"/>
    <w:rsid w:val="24F8C695"/>
    <w:rsid w:val="25045635"/>
    <w:rsid w:val="251205A3"/>
    <w:rsid w:val="25121E98"/>
    <w:rsid w:val="2519B805"/>
    <w:rsid w:val="252705E3"/>
    <w:rsid w:val="252A25D3"/>
    <w:rsid w:val="2530B976"/>
    <w:rsid w:val="25326053"/>
    <w:rsid w:val="2533EBAA"/>
    <w:rsid w:val="253F32A5"/>
    <w:rsid w:val="25447C14"/>
    <w:rsid w:val="2544F831"/>
    <w:rsid w:val="254AAD83"/>
    <w:rsid w:val="254AB88F"/>
    <w:rsid w:val="254B1F6F"/>
    <w:rsid w:val="254EA32E"/>
    <w:rsid w:val="2550A9D4"/>
    <w:rsid w:val="25513456"/>
    <w:rsid w:val="2560D928"/>
    <w:rsid w:val="2562E290"/>
    <w:rsid w:val="2563C754"/>
    <w:rsid w:val="256F57C8"/>
    <w:rsid w:val="257078C7"/>
    <w:rsid w:val="25723368"/>
    <w:rsid w:val="257660B7"/>
    <w:rsid w:val="25769255"/>
    <w:rsid w:val="25776893"/>
    <w:rsid w:val="2578D202"/>
    <w:rsid w:val="2584E93C"/>
    <w:rsid w:val="258C3143"/>
    <w:rsid w:val="258E962E"/>
    <w:rsid w:val="2592B2B8"/>
    <w:rsid w:val="2596ABE6"/>
    <w:rsid w:val="25A03394"/>
    <w:rsid w:val="25A269A3"/>
    <w:rsid w:val="25A376F9"/>
    <w:rsid w:val="25A4F1E6"/>
    <w:rsid w:val="25AA7565"/>
    <w:rsid w:val="25AB2119"/>
    <w:rsid w:val="25ACB184"/>
    <w:rsid w:val="25ADF6A3"/>
    <w:rsid w:val="25AE3B2D"/>
    <w:rsid w:val="25AE9A4D"/>
    <w:rsid w:val="25B327FC"/>
    <w:rsid w:val="25B4A4A1"/>
    <w:rsid w:val="25B4CC24"/>
    <w:rsid w:val="25B8E2D1"/>
    <w:rsid w:val="25C3D937"/>
    <w:rsid w:val="25CFD94C"/>
    <w:rsid w:val="25D333E8"/>
    <w:rsid w:val="25D41C4E"/>
    <w:rsid w:val="25E43097"/>
    <w:rsid w:val="25E84F01"/>
    <w:rsid w:val="25E861C4"/>
    <w:rsid w:val="25EAC4A8"/>
    <w:rsid w:val="25F0EB7B"/>
    <w:rsid w:val="25FD1CC0"/>
    <w:rsid w:val="25FE825C"/>
    <w:rsid w:val="2604D116"/>
    <w:rsid w:val="260B95C0"/>
    <w:rsid w:val="260F7CD9"/>
    <w:rsid w:val="26110281"/>
    <w:rsid w:val="26233F17"/>
    <w:rsid w:val="26294EA3"/>
    <w:rsid w:val="262AEBB3"/>
    <w:rsid w:val="262DCC86"/>
    <w:rsid w:val="26322693"/>
    <w:rsid w:val="26492FAB"/>
    <w:rsid w:val="2649CB2F"/>
    <w:rsid w:val="264B2B85"/>
    <w:rsid w:val="264DEE1F"/>
    <w:rsid w:val="26533190"/>
    <w:rsid w:val="26542309"/>
    <w:rsid w:val="2656C877"/>
    <w:rsid w:val="265738E1"/>
    <w:rsid w:val="265E1E49"/>
    <w:rsid w:val="2662157B"/>
    <w:rsid w:val="266349A4"/>
    <w:rsid w:val="26645335"/>
    <w:rsid w:val="267169D1"/>
    <w:rsid w:val="2674A4DA"/>
    <w:rsid w:val="267D737F"/>
    <w:rsid w:val="2680A3D9"/>
    <w:rsid w:val="268D3981"/>
    <w:rsid w:val="268F26CA"/>
    <w:rsid w:val="26929B95"/>
    <w:rsid w:val="2693EFF6"/>
    <w:rsid w:val="269491D3"/>
    <w:rsid w:val="269C7098"/>
    <w:rsid w:val="269C954B"/>
    <w:rsid w:val="26A02696"/>
    <w:rsid w:val="26A0AF7C"/>
    <w:rsid w:val="26A2114E"/>
    <w:rsid w:val="26A26A4A"/>
    <w:rsid w:val="26B8DA6A"/>
    <w:rsid w:val="26B98D07"/>
    <w:rsid w:val="26B9A3AE"/>
    <w:rsid w:val="26BD3B51"/>
    <w:rsid w:val="26CB1594"/>
    <w:rsid w:val="26CFB02A"/>
    <w:rsid w:val="26D0DE5E"/>
    <w:rsid w:val="26D1FB66"/>
    <w:rsid w:val="26D524F3"/>
    <w:rsid w:val="26D54450"/>
    <w:rsid w:val="26DE9EA9"/>
    <w:rsid w:val="26E1A894"/>
    <w:rsid w:val="26EB97FC"/>
    <w:rsid w:val="26EC2674"/>
    <w:rsid w:val="26ECE63C"/>
    <w:rsid w:val="26F08F9B"/>
    <w:rsid w:val="26F0DBD0"/>
    <w:rsid w:val="26F3AF66"/>
    <w:rsid w:val="26F9796F"/>
    <w:rsid w:val="26FF9F9F"/>
    <w:rsid w:val="27070603"/>
    <w:rsid w:val="270D5877"/>
    <w:rsid w:val="27123901"/>
    <w:rsid w:val="27152BDD"/>
    <w:rsid w:val="271D2EDF"/>
    <w:rsid w:val="272414E6"/>
    <w:rsid w:val="272C8899"/>
    <w:rsid w:val="272F059D"/>
    <w:rsid w:val="272F60EF"/>
    <w:rsid w:val="27318CFE"/>
    <w:rsid w:val="2732B7AF"/>
    <w:rsid w:val="2735571B"/>
    <w:rsid w:val="273B4C41"/>
    <w:rsid w:val="273B9A5C"/>
    <w:rsid w:val="274137AB"/>
    <w:rsid w:val="274834D1"/>
    <w:rsid w:val="274D7836"/>
    <w:rsid w:val="274F708D"/>
    <w:rsid w:val="2752CDC9"/>
    <w:rsid w:val="2754EC95"/>
    <w:rsid w:val="275525E2"/>
    <w:rsid w:val="2759B79E"/>
    <w:rsid w:val="275F15A5"/>
    <w:rsid w:val="275FA25E"/>
    <w:rsid w:val="27629846"/>
    <w:rsid w:val="2766DB3F"/>
    <w:rsid w:val="27671A38"/>
    <w:rsid w:val="27680E49"/>
    <w:rsid w:val="276D1D03"/>
    <w:rsid w:val="276F49ED"/>
    <w:rsid w:val="2770C040"/>
    <w:rsid w:val="27725774"/>
    <w:rsid w:val="2774053E"/>
    <w:rsid w:val="277A6665"/>
    <w:rsid w:val="277C1AFB"/>
    <w:rsid w:val="277D3695"/>
    <w:rsid w:val="277F152F"/>
    <w:rsid w:val="2780E613"/>
    <w:rsid w:val="27845073"/>
    <w:rsid w:val="2785657C"/>
    <w:rsid w:val="27945110"/>
    <w:rsid w:val="27983C17"/>
    <w:rsid w:val="27995F6D"/>
    <w:rsid w:val="27A03DFB"/>
    <w:rsid w:val="27A18D68"/>
    <w:rsid w:val="27AEC9FF"/>
    <w:rsid w:val="27B055CD"/>
    <w:rsid w:val="27B1EE06"/>
    <w:rsid w:val="27B294A8"/>
    <w:rsid w:val="27D4B4F0"/>
    <w:rsid w:val="27D74A53"/>
    <w:rsid w:val="27DC3CF1"/>
    <w:rsid w:val="27E1370C"/>
    <w:rsid w:val="27E530FB"/>
    <w:rsid w:val="27E6BE88"/>
    <w:rsid w:val="27EF3023"/>
    <w:rsid w:val="27F1B080"/>
    <w:rsid w:val="27F311ED"/>
    <w:rsid w:val="27F3870E"/>
    <w:rsid w:val="27F8CAC5"/>
    <w:rsid w:val="27FD789B"/>
    <w:rsid w:val="2803B461"/>
    <w:rsid w:val="2817D0E6"/>
    <w:rsid w:val="281940F1"/>
    <w:rsid w:val="281ABCC1"/>
    <w:rsid w:val="2820B00C"/>
    <w:rsid w:val="282193D1"/>
    <w:rsid w:val="282A3EDA"/>
    <w:rsid w:val="282F5527"/>
    <w:rsid w:val="28325596"/>
    <w:rsid w:val="2836C335"/>
    <w:rsid w:val="283DA808"/>
    <w:rsid w:val="283F5B45"/>
    <w:rsid w:val="28495DED"/>
    <w:rsid w:val="2849C16C"/>
    <w:rsid w:val="285468E7"/>
    <w:rsid w:val="285AF016"/>
    <w:rsid w:val="28634299"/>
    <w:rsid w:val="286426AB"/>
    <w:rsid w:val="2864A30F"/>
    <w:rsid w:val="2873E6B3"/>
    <w:rsid w:val="287636D1"/>
    <w:rsid w:val="2877961E"/>
    <w:rsid w:val="28788497"/>
    <w:rsid w:val="287AA7AA"/>
    <w:rsid w:val="287BE935"/>
    <w:rsid w:val="2881DDFB"/>
    <w:rsid w:val="2884A01A"/>
    <w:rsid w:val="28852813"/>
    <w:rsid w:val="2886688B"/>
    <w:rsid w:val="288728DB"/>
    <w:rsid w:val="28881701"/>
    <w:rsid w:val="28881CC6"/>
    <w:rsid w:val="289232CC"/>
    <w:rsid w:val="289393B3"/>
    <w:rsid w:val="2893EFDA"/>
    <w:rsid w:val="2895FA60"/>
    <w:rsid w:val="289E3ED8"/>
    <w:rsid w:val="289F7253"/>
    <w:rsid w:val="28B18CE6"/>
    <w:rsid w:val="28B80E6C"/>
    <w:rsid w:val="28BD2F52"/>
    <w:rsid w:val="28BE954D"/>
    <w:rsid w:val="28BF7B5A"/>
    <w:rsid w:val="28C2A35A"/>
    <w:rsid w:val="28C2CEC4"/>
    <w:rsid w:val="28C60F31"/>
    <w:rsid w:val="28CFE5F7"/>
    <w:rsid w:val="28D311A6"/>
    <w:rsid w:val="28DA9253"/>
    <w:rsid w:val="28DD0732"/>
    <w:rsid w:val="28DF9C65"/>
    <w:rsid w:val="28E2AE4F"/>
    <w:rsid w:val="28ED935E"/>
    <w:rsid w:val="28F0C547"/>
    <w:rsid w:val="28F6E878"/>
    <w:rsid w:val="28FA45B6"/>
    <w:rsid w:val="28FDD573"/>
    <w:rsid w:val="28FDF549"/>
    <w:rsid w:val="2902BA0D"/>
    <w:rsid w:val="29035E8E"/>
    <w:rsid w:val="290914E0"/>
    <w:rsid w:val="2909D928"/>
    <w:rsid w:val="290D998F"/>
    <w:rsid w:val="2910588D"/>
    <w:rsid w:val="2916E2B0"/>
    <w:rsid w:val="291CE703"/>
    <w:rsid w:val="291F3950"/>
    <w:rsid w:val="291FC52D"/>
    <w:rsid w:val="29203CE7"/>
    <w:rsid w:val="2925C9B0"/>
    <w:rsid w:val="29336858"/>
    <w:rsid w:val="29366435"/>
    <w:rsid w:val="2937754E"/>
    <w:rsid w:val="2938FED4"/>
    <w:rsid w:val="293C7627"/>
    <w:rsid w:val="29434A42"/>
    <w:rsid w:val="294425FB"/>
    <w:rsid w:val="29477764"/>
    <w:rsid w:val="294B17A7"/>
    <w:rsid w:val="29519740"/>
    <w:rsid w:val="295B3A50"/>
    <w:rsid w:val="29616D32"/>
    <w:rsid w:val="2967A12F"/>
    <w:rsid w:val="29708555"/>
    <w:rsid w:val="297FF899"/>
    <w:rsid w:val="2981F9FD"/>
    <w:rsid w:val="29863396"/>
    <w:rsid w:val="298BA63E"/>
    <w:rsid w:val="298E7D7C"/>
    <w:rsid w:val="2995700E"/>
    <w:rsid w:val="2998F8B8"/>
    <w:rsid w:val="2999CCE0"/>
    <w:rsid w:val="29A11E6B"/>
    <w:rsid w:val="29A4F9D6"/>
    <w:rsid w:val="29A81305"/>
    <w:rsid w:val="29BA4201"/>
    <w:rsid w:val="29BED9F4"/>
    <w:rsid w:val="29BF5E0D"/>
    <w:rsid w:val="29C3588C"/>
    <w:rsid w:val="29C8FAA8"/>
    <w:rsid w:val="29CC48F2"/>
    <w:rsid w:val="29CE74E0"/>
    <w:rsid w:val="29CFB7E9"/>
    <w:rsid w:val="29D90AC7"/>
    <w:rsid w:val="29DC94DF"/>
    <w:rsid w:val="29DF3597"/>
    <w:rsid w:val="29E4CB02"/>
    <w:rsid w:val="29E4EF48"/>
    <w:rsid w:val="29E7E40B"/>
    <w:rsid w:val="29ED94FF"/>
    <w:rsid w:val="29EE0025"/>
    <w:rsid w:val="29EFE690"/>
    <w:rsid w:val="29F2B6E8"/>
    <w:rsid w:val="29F4EF40"/>
    <w:rsid w:val="29F551C8"/>
    <w:rsid w:val="29F97E00"/>
    <w:rsid w:val="29F9BBF2"/>
    <w:rsid w:val="29FD23BC"/>
    <w:rsid w:val="2A00D267"/>
    <w:rsid w:val="2A052CDF"/>
    <w:rsid w:val="2A0965BA"/>
    <w:rsid w:val="2A0A3209"/>
    <w:rsid w:val="2A0A5D3D"/>
    <w:rsid w:val="2A0A7039"/>
    <w:rsid w:val="2A0EFD50"/>
    <w:rsid w:val="2A16E7B1"/>
    <w:rsid w:val="2A1C6156"/>
    <w:rsid w:val="2A24F509"/>
    <w:rsid w:val="2A2F5AD6"/>
    <w:rsid w:val="2A36B8E2"/>
    <w:rsid w:val="2A385A04"/>
    <w:rsid w:val="2A3BBA91"/>
    <w:rsid w:val="2A4062FE"/>
    <w:rsid w:val="2A46AE5D"/>
    <w:rsid w:val="2A4EB67A"/>
    <w:rsid w:val="2A54A74C"/>
    <w:rsid w:val="2A59A1F3"/>
    <w:rsid w:val="2A5C592A"/>
    <w:rsid w:val="2A5D7CC5"/>
    <w:rsid w:val="2A61FE20"/>
    <w:rsid w:val="2A63050A"/>
    <w:rsid w:val="2A65BF7C"/>
    <w:rsid w:val="2A662FFC"/>
    <w:rsid w:val="2A670FB5"/>
    <w:rsid w:val="2A6E82F7"/>
    <w:rsid w:val="2A74F809"/>
    <w:rsid w:val="2A79CF59"/>
    <w:rsid w:val="2A86370B"/>
    <w:rsid w:val="2A89D8BF"/>
    <w:rsid w:val="2A92073B"/>
    <w:rsid w:val="2AA3F74D"/>
    <w:rsid w:val="2AA8B98C"/>
    <w:rsid w:val="2AADE668"/>
    <w:rsid w:val="2AB4B26B"/>
    <w:rsid w:val="2AB91B27"/>
    <w:rsid w:val="2ABFF092"/>
    <w:rsid w:val="2AC377D4"/>
    <w:rsid w:val="2ACA2A6E"/>
    <w:rsid w:val="2ACBF74C"/>
    <w:rsid w:val="2ACD05B9"/>
    <w:rsid w:val="2AD0700F"/>
    <w:rsid w:val="2AD26D60"/>
    <w:rsid w:val="2AD2E777"/>
    <w:rsid w:val="2AD4B6B9"/>
    <w:rsid w:val="2AE27A4A"/>
    <w:rsid w:val="2AE6821B"/>
    <w:rsid w:val="2AEB468B"/>
    <w:rsid w:val="2AF62F4E"/>
    <w:rsid w:val="2AF77583"/>
    <w:rsid w:val="2AF82E58"/>
    <w:rsid w:val="2AFC2580"/>
    <w:rsid w:val="2B0064AE"/>
    <w:rsid w:val="2B0242B8"/>
    <w:rsid w:val="2B096C21"/>
    <w:rsid w:val="2B1ABF99"/>
    <w:rsid w:val="2B1C5AD9"/>
    <w:rsid w:val="2B24C7A1"/>
    <w:rsid w:val="2B2568A7"/>
    <w:rsid w:val="2B2676DC"/>
    <w:rsid w:val="2B269BE2"/>
    <w:rsid w:val="2B28AC93"/>
    <w:rsid w:val="2B2A101D"/>
    <w:rsid w:val="2B2DFB66"/>
    <w:rsid w:val="2B306AA1"/>
    <w:rsid w:val="2B30C9BE"/>
    <w:rsid w:val="2B35DCCB"/>
    <w:rsid w:val="2B415C0C"/>
    <w:rsid w:val="2B466529"/>
    <w:rsid w:val="2B4D4D8B"/>
    <w:rsid w:val="2B4EC556"/>
    <w:rsid w:val="2B5039D5"/>
    <w:rsid w:val="2B54B768"/>
    <w:rsid w:val="2B68CE35"/>
    <w:rsid w:val="2B6A0C60"/>
    <w:rsid w:val="2B73DC60"/>
    <w:rsid w:val="2B7B1E02"/>
    <w:rsid w:val="2B7BC206"/>
    <w:rsid w:val="2B7F1DD4"/>
    <w:rsid w:val="2B819412"/>
    <w:rsid w:val="2B88E1BA"/>
    <w:rsid w:val="2B8B9471"/>
    <w:rsid w:val="2B8BD291"/>
    <w:rsid w:val="2B8EE976"/>
    <w:rsid w:val="2B90EE57"/>
    <w:rsid w:val="2B92EA0B"/>
    <w:rsid w:val="2B94F2A2"/>
    <w:rsid w:val="2B959059"/>
    <w:rsid w:val="2B98C1B5"/>
    <w:rsid w:val="2B99E399"/>
    <w:rsid w:val="2B9E008C"/>
    <w:rsid w:val="2B9E816A"/>
    <w:rsid w:val="2BA37343"/>
    <w:rsid w:val="2BA3FB41"/>
    <w:rsid w:val="2BA41B99"/>
    <w:rsid w:val="2BA5407B"/>
    <w:rsid w:val="2BA5DCF1"/>
    <w:rsid w:val="2BB0FD54"/>
    <w:rsid w:val="2BB28709"/>
    <w:rsid w:val="2BB6C9B8"/>
    <w:rsid w:val="2BB6DA64"/>
    <w:rsid w:val="2BB7B530"/>
    <w:rsid w:val="2BBD52D2"/>
    <w:rsid w:val="2BBF99CF"/>
    <w:rsid w:val="2BC7853E"/>
    <w:rsid w:val="2BC82E08"/>
    <w:rsid w:val="2BC87A96"/>
    <w:rsid w:val="2BCBC4B8"/>
    <w:rsid w:val="2BCCE868"/>
    <w:rsid w:val="2BD111E4"/>
    <w:rsid w:val="2BD1BEAF"/>
    <w:rsid w:val="2BD61301"/>
    <w:rsid w:val="2BDB3BC8"/>
    <w:rsid w:val="2BDB64DB"/>
    <w:rsid w:val="2BDE9953"/>
    <w:rsid w:val="2BE1B30F"/>
    <w:rsid w:val="2BE3CC56"/>
    <w:rsid w:val="2BE88B3A"/>
    <w:rsid w:val="2BF9F94B"/>
    <w:rsid w:val="2BFF8A5B"/>
    <w:rsid w:val="2C04129B"/>
    <w:rsid w:val="2C04844E"/>
    <w:rsid w:val="2C08DADC"/>
    <w:rsid w:val="2C0AA5AB"/>
    <w:rsid w:val="2C0AE8A9"/>
    <w:rsid w:val="2C0C9C0D"/>
    <w:rsid w:val="2C12C80F"/>
    <w:rsid w:val="2C171BB7"/>
    <w:rsid w:val="2C1E9292"/>
    <w:rsid w:val="2C21634D"/>
    <w:rsid w:val="2C22075D"/>
    <w:rsid w:val="2C2337B2"/>
    <w:rsid w:val="2C23FDB1"/>
    <w:rsid w:val="2C334629"/>
    <w:rsid w:val="2C3A3CD6"/>
    <w:rsid w:val="2C3AD94A"/>
    <w:rsid w:val="2C3D4E0F"/>
    <w:rsid w:val="2C3F9A8B"/>
    <w:rsid w:val="2C457834"/>
    <w:rsid w:val="2C4A1430"/>
    <w:rsid w:val="2C4A6455"/>
    <w:rsid w:val="2C550405"/>
    <w:rsid w:val="2C552D18"/>
    <w:rsid w:val="2C560F45"/>
    <w:rsid w:val="2C61AAB1"/>
    <w:rsid w:val="2C6273C7"/>
    <w:rsid w:val="2C64B75F"/>
    <w:rsid w:val="2C6AF790"/>
    <w:rsid w:val="2C7834F1"/>
    <w:rsid w:val="2C78EE8D"/>
    <w:rsid w:val="2C81594B"/>
    <w:rsid w:val="2C86A517"/>
    <w:rsid w:val="2C98DD3C"/>
    <w:rsid w:val="2C9F9D1F"/>
    <w:rsid w:val="2CA33A6E"/>
    <w:rsid w:val="2CA90373"/>
    <w:rsid w:val="2CABBF43"/>
    <w:rsid w:val="2CB0EFF8"/>
    <w:rsid w:val="2CB2F887"/>
    <w:rsid w:val="2CB89444"/>
    <w:rsid w:val="2CBACD82"/>
    <w:rsid w:val="2CBC58A3"/>
    <w:rsid w:val="2CC017F3"/>
    <w:rsid w:val="2CCE4445"/>
    <w:rsid w:val="2CD4C519"/>
    <w:rsid w:val="2CD5E4B4"/>
    <w:rsid w:val="2CD60366"/>
    <w:rsid w:val="2CD7938A"/>
    <w:rsid w:val="2CD935B0"/>
    <w:rsid w:val="2CDAAC57"/>
    <w:rsid w:val="2CE69ADE"/>
    <w:rsid w:val="2CE82626"/>
    <w:rsid w:val="2CE95FD9"/>
    <w:rsid w:val="2CE9EC4D"/>
    <w:rsid w:val="2CEDADF1"/>
    <w:rsid w:val="2CF07C96"/>
    <w:rsid w:val="2CF58784"/>
    <w:rsid w:val="2CF6C5E1"/>
    <w:rsid w:val="2CFCA6CB"/>
    <w:rsid w:val="2D0416B0"/>
    <w:rsid w:val="2D1022A1"/>
    <w:rsid w:val="2D10D729"/>
    <w:rsid w:val="2D168BC4"/>
    <w:rsid w:val="2D1D3A36"/>
    <w:rsid w:val="2D1D6B31"/>
    <w:rsid w:val="2D24C61C"/>
    <w:rsid w:val="2D276661"/>
    <w:rsid w:val="2D2CFC4B"/>
    <w:rsid w:val="2D32EA55"/>
    <w:rsid w:val="2D4533B5"/>
    <w:rsid w:val="2D458AD7"/>
    <w:rsid w:val="2D48BA43"/>
    <w:rsid w:val="2D48D8F1"/>
    <w:rsid w:val="2D4C31FD"/>
    <w:rsid w:val="2D4D7E00"/>
    <w:rsid w:val="2D4FC3B1"/>
    <w:rsid w:val="2D511A25"/>
    <w:rsid w:val="2D5B35FC"/>
    <w:rsid w:val="2D69D7B3"/>
    <w:rsid w:val="2D6B8524"/>
    <w:rsid w:val="2D6DBE7A"/>
    <w:rsid w:val="2D70F545"/>
    <w:rsid w:val="2D718AD1"/>
    <w:rsid w:val="2D758B9A"/>
    <w:rsid w:val="2D7D70B2"/>
    <w:rsid w:val="2D7DC484"/>
    <w:rsid w:val="2D8B6826"/>
    <w:rsid w:val="2D8E4F96"/>
    <w:rsid w:val="2D8F828F"/>
    <w:rsid w:val="2D90AA6C"/>
    <w:rsid w:val="2DAA5239"/>
    <w:rsid w:val="2DAFC06A"/>
    <w:rsid w:val="2DB03AA5"/>
    <w:rsid w:val="2DB52C9B"/>
    <w:rsid w:val="2DB7D91F"/>
    <w:rsid w:val="2DBBD242"/>
    <w:rsid w:val="2DC071B3"/>
    <w:rsid w:val="2DC7278E"/>
    <w:rsid w:val="2DCAE3ED"/>
    <w:rsid w:val="2DCF8E1C"/>
    <w:rsid w:val="2DD16DCA"/>
    <w:rsid w:val="2DD1EF9C"/>
    <w:rsid w:val="2DD33B71"/>
    <w:rsid w:val="2DD465B7"/>
    <w:rsid w:val="2DD8D427"/>
    <w:rsid w:val="2DD8D7B7"/>
    <w:rsid w:val="2DDD9628"/>
    <w:rsid w:val="2DDF2961"/>
    <w:rsid w:val="2DE51923"/>
    <w:rsid w:val="2DECE827"/>
    <w:rsid w:val="2DF2EEEC"/>
    <w:rsid w:val="2DF78527"/>
    <w:rsid w:val="2DF82344"/>
    <w:rsid w:val="2DF8B608"/>
    <w:rsid w:val="2E00BCE6"/>
    <w:rsid w:val="2E081F03"/>
    <w:rsid w:val="2E0A4972"/>
    <w:rsid w:val="2E0D08FA"/>
    <w:rsid w:val="2E0EE4B0"/>
    <w:rsid w:val="2E116933"/>
    <w:rsid w:val="2E11C1DC"/>
    <w:rsid w:val="2E12C809"/>
    <w:rsid w:val="2E15BAFF"/>
    <w:rsid w:val="2E17D5E5"/>
    <w:rsid w:val="2E182550"/>
    <w:rsid w:val="2E1DF199"/>
    <w:rsid w:val="2E1EEC42"/>
    <w:rsid w:val="2E2C5D36"/>
    <w:rsid w:val="2E309C33"/>
    <w:rsid w:val="2E379920"/>
    <w:rsid w:val="2E3B4E95"/>
    <w:rsid w:val="2E4858CD"/>
    <w:rsid w:val="2E4FDF96"/>
    <w:rsid w:val="2E4FE264"/>
    <w:rsid w:val="2E56ADB1"/>
    <w:rsid w:val="2E5922B8"/>
    <w:rsid w:val="2E595939"/>
    <w:rsid w:val="2E5B1F84"/>
    <w:rsid w:val="2E5C187A"/>
    <w:rsid w:val="2E5DC6E5"/>
    <w:rsid w:val="2E62531A"/>
    <w:rsid w:val="2E62B7C6"/>
    <w:rsid w:val="2E67B793"/>
    <w:rsid w:val="2E691849"/>
    <w:rsid w:val="2E69C350"/>
    <w:rsid w:val="2E6D1D47"/>
    <w:rsid w:val="2E7DE2EC"/>
    <w:rsid w:val="2E811548"/>
    <w:rsid w:val="2E8A6763"/>
    <w:rsid w:val="2E8B0CC6"/>
    <w:rsid w:val="2E8BEB5F"/>
    <w:rsid w:val="2E8D116A"/>
    <w:rsid w:val="2E8F98B9"/>
    <w:rsid w:val="2E9347D5"/>
    <w:rsid w:val="2E9B5669"/>
    <w:rsid w:val="2E9E0216"/>
    <w:rsid w:val="2E9E1659"/>
    <w:rsid w:val="2EA0531A"/>
    <w:rsid w:val="2EB36C18"/>
    <w:rsid w:val="2EB5F145"/>
    <w:rsid w:val="2EBA9729"/>
    <w:rsid w:val="2EC112D5"/>
    <w:rsid w:val="2EC24D22"/>
    <w:rsid w:val="2ED526AF"/>
    <w:rsid w:val="2EDAF89E"/>
    <w:rsid w:val="2EDED328"/>
    <w:rsid w:val="2EE1285C"/>
    <w:rsid w:val="2EE170B9"/>
    <w:rsid w:val="2EEDFD82"/>
    <w:rsid w:val="2EEF32F5"/>
    <w:rsid w:val="2EF088F7"/>
    <w:rsid w:val="2EF0A864"/>
    <w:rsid w:val="2EF24B6C"/>
    <w:rsid w:val="2EF49434"/>
    <w:rsid w:val="2EF4DE9A"/>
    <w:rsid w:val="2EF965D3"/>
    <w:rsid w:val="2EFBE858"/>
    <w:rsid w:val="2F030F54"/>
    <w:rsid w:val="2F054C42"/>
    <w:rsid w:val="2F0FC523"/>
    <w:rsid w:val="2F126EB4"/>
    <w:rsid w:val="2F183E34"/>
    <w:rsid w:val="2F21986A"/>
    <w:rsid w:val="2F233C1C"/>
    <w:rsid w:val="2F292440"/>
    <w:rsid w:val="2F29B730"/>
    <w:rsid w:val="2F30CC0D"/>
    <w:rsid w:val="2F331EE4"/>
    <w:rsid w:val="2F35CBD3"/>
    <w:rsid w:val="2F37EC3D"/>
    <w:rsid w:val="2F3A39E6"/>
    <w:rsid w:val="2F4D95C0"/>
    <w:rsid w:val="2F52D50A"/>
    <w:rsid w:val="2F536697"/>
    <w:rsid w:val="2F544001"/>
    <w:rsid w:val="2F57B358"/>
    <w:rsid w:val="2F58C4E1"/>
    <w:rsid w:val="2F5BECBD"/>
    <w:rsid w:val="2F6148E4"/>
    <w:rsid w:val="2F617161"/>
    <w:rsid w:val="2F6AE5E1"/>
    <w:rsid w:val="2F6B8236"/>
    <w:rsid w:val="2F710269"/>
    <w:rsid w:val="2F77BCF3"/>
    <w:rsid w:val="2F7803F8"/>
    <w:rsid w:val="2F7F6EA8"/>
    <w:rsid w:val="2F852A7C"/>
    <w:rsid w:val="2F8B64E0"/>
    <w:rsid w:val="2F8C21C9"/>
    <w:rsid w:val="2F8C9EFF"/>
    <w:rsid w:val="2F9FC6D3"/>
    <w:rsid w:val="2FA36AAD"/>
    <w:rsid w:val="2FA5556F"/>
    <w:rsid w:val="2FA89389"/>
    <w:rsid w:val="2FAE10E8"/>
    <w:rsid w:val="2FB38133"/>
    <w:rsid w:val="2FB643B1"/>
    <w:rsid w:val="2FBA6774"/>
    <w:rsid w:val="2FBF01C1"/>
    <w:rsid w:val="2FC1F8CD"/>
    <w:rsid w:val="2FC4E7ED"/>
    <w:rsid w:val="2FD1A006"/>
    <w:rsid w:val="2FD68B4E"/>
    <w:rsid w:val="2FDA5CD2"/>
    <w:rsid w:val="2FDC16F7"/>
    <w:rsid w:val="2FDEC31E"/>
    <w:rsid w:val="2FE667A5"/>
    <w:rsid w:val="2FE8B45B"/>
    <w:rsid w:val="2FEA83C5"/>
    <w:rsid w:val="2FF01E62"/>
    <w:rsid w:val="2FF0B658"/>
    <w:rsid w:val="2FF479E2"/>
    <w:rsid w:val="2FFB5343"/>
    <w:rsid w:val="3002AF8A"/>
    <w:rsid w:val="30067BD8"/>
    <w:rsid w:val="300BADA6"/>
    <w:rsid w:val="30107E3F"/>
    <w:rsid w:val="30126A18"/>
    <w:rsid w:val="3012F793"/>
    <w:rsid w:val="30140B25"/>
    <w:rsid w:val="30195E96"/>
    <w:rsid w:val="301AB2BA"/>
    <w:rsid w:val="301F534C"/>
    <w:rsid w:val="302086AF"/>
    <w:rsid w:val="302CBEE9"/>
    <w:rsid w:val="302E026B"/>
    <w:rsid w:val="303023ED"/>
    <w:rsid w:val="3032000B"/>
    <w:rsid w:val="304361EE"/>
    <w:rsid w:val="304ABD56"/>
    <w:rsid w:val="304AFCFA"/>
    <w:rsid w:val="304F640A"/>
    <w:rsid w:val="30518F21"/>
    <w:rsid w:val="3053FA0E"/>
    <w:rsid w:val="3055CB3F"/>
    <w:rsid w:val="30596D1E"/>
    <w:rsid w:val="305B48E9"/>
    <w:rsid w:val="305DAF35"/>
    <w:rsid w:val="305F3A2B"/>
    <w:rsid w:val="305FF4DF"/>
    <w:rsid w:val="30622584"/>
    <w:rsid w:val="306394AF"/>
    <w:rsid w:val="306B531C"/>
    <w:rsid w:val="306C61AA"/>
    <w:rsid w:val="306C7C9D"/>
    <w:rsid w:val="306C7E7A"/>
    <w:rsid w:val="307B7B4B"/>
    <w:rsid w:val="308001BC"/>
    <w:rsid w:val="3080CEE6"/>
    <w:rsid w:val="30872805"/>
    <w:rsid w:val="30932202"/>
    <w:rsid w:val="30970ABE"/>
    <w:rsid w:val="30A0329A"/>
    <w:rsid w:val="30AC4CA8"/>
    <w:rsid w:val="30ADD6B7"/>
    <w:rsid w:val="30BDBD41"/>
    <w:rsid w:val="30C04020"/>
    <w:rsid w:val="30C8AFD5"/>
    <w:rsid w:val="30F51449"/>
    <w:rsid w:val="30F9A686"/>
    <w:rsid w:val="30FF5994"/>
    <w:rsid w:val="310149F5"/>
    <w:rsid w:val="310A1DA9"/>
    <w:rsid w:val="310C934D"/>
    <w:rsid w:val="3114E0CB"/>
    <w:rsid w:val="31156D22"/>
    <w:rsid w:val="31176FD1"/>
    <w:rsid w:val="3121AA30"/>
    <w:rsid w:val="312CDC47"/>
    <w:rsid w:val="313B9470"/>
    <w:rsid w:val="313C46D0"/>
    <w:rsid w:val="3140342F"/>
    <w:rsid w:val="3143FD27"/>
    <w:rsid w:val="3145371B"/>
    <w:rsid w:val="31486821"/>
    <w:rsid w:val="31498C2A"/>
    <w:rsid w:val="314B6B23"/>
    <w:rsid w:val="314BE881"/>
    <w:rsid w:val="315597B1"/>
    <w:rsid w:val="31569054"/>
    <w:rsid w:val="315AAB49"/>
    <w:rsid w:val="315B5503"/>
    <w:rsid w:val="315BE4B8"/>
    <w:rsid w:val="315CF4A1"/>
    <w:rsid w:val="31618EA4"/>
    <w:rsid w:val="31625CB9"/>
    <w:rsid w:val="31669CB5"/>
    <w:rsid w:val="3167F6EB"/>
    <w:rsid w:val="31761207"/>
    <w:rsid w:val="31785C64"/>
    <w:rsid w:val="317A4441"/>
    <w:rsid w:val="31843B8E"/>
    <w:rsid w:val="318563BB"/>
    <w:rsid w:val="3185F08F"/>
    <w:rsid w:val="31907527"/>
    <w:rsid w:val="3194321A"/>
    <w:rsid w:val="31952A32"/>
    <w:rsid w:val="3197B3E6"/>
    <w:rsid w:val="3199FD13"/>
    <w:rsid w:val="319D9D9B"/>
    <w:rsid w:val="31A59432"/>
    <w:rsid w:val="31A5F3BE"/>
    <w:rsid w:val="31A5FD39"/>
    <w:rsid w:val="31A8D3FE"/>
    <w:rsid w:val="31B55964"/>
    <w:rsid w:val="31BADB30"/>
    <w:rsid w:val="31BDB60B"/>
    <w:rsid w:val="31BFFB16"/>
    <w:rsid w:val="31CDDD8E"/>
    <w:rsid w:val="31D292AC"/>
    <w:rsid w:val="31D2C730"/>
    <w:rsid w:val="31D57EF6"/>
    <w:rsid w:val="31D59A25"/>
    <w:rsid w:val="31D65753"/>
    <w:rsid w:val="31D658EE"/>
    <w:rsid w:val="31D76078"/>
    <w:rsid w:val="31D7C201"/>
    <w:rsid w:val="31DE9F0D"/>
    <w:rsid w:val="31E3CBF9"/>
    <w:rsid w:val="31F25C43"/>
    <w:rsid w:val="31F8F1C4"/>
    <w:rsid w:val="320D1140"/>
    <w:rsid w:val="32124331"/>
    <w:rsid w:val="32169EB4"/>
    <w:rsid w:val="3218A00B"/>
    <w:rsid w:val="321CC66D"/>
    <w:rsid w:val="3222B1A7"/>
    <w:rsid w:val="3224EE41"/>
    <w:rsid w:val="322BEA7F"/>
    <w:rsid w:val="3231FFCD"/>
    <w:rsid w:val="32357FF3"/>
    <w:rsid w:val="3238E5E4"/>
    <w:rsid w:val="323B5783"/>
    <w:rsid w:val="323E4A32"/>
    <w:rsid w:val="323E7332"/>
    <w:rsid w:val="32429955"/>
    <w:rsid w:val="324A6723"/>
    <w:rsid w:val="324D7E3D"/>
    <w:rsid w:val="3254BCAB"/>
    <w:rsid w:val="3258E01B"/>
    <w:rsid w:val="325D8BD7"/>
    <w:rsid w:val="326BC59C"/>
    <w:rsid w:val="32703A4B"/>
    <w:rsid w:val="32732D27"/>
    <w:rsid w:val="32770E75"/>
    <w:rsid w:val="327B0EE2"/>
    <w:rsid w:val="3291F094"/>
    <w:rsid w:val="3297D8E1"/>
    <w:rsid w:val="3299BC8C"/>
    <w:rsid w:val="32A3218A"/>
    <w:rsid w:val="32AA7084"/>
    <w:rsid w:val="32B182ED"/>
    <w:rsid w:val="32BA377A"/>
    <w:rsid w:val="32BB5195"/>
    <w:rsid w:val="32C044FD"/>
    <w:rsid w:val="32C1B380"/>
    <w:rsid w:val="32C6A5EC"/>
    <w:rsid w:val="32C7053D"/>
    <w:rsid w:val="32C79DF8"/>
    <w:rsid w:val="32CBBAF6"/>
    <w:rsid w:val="32D12013"/>
    <w:rsid w:val="32D210CC"/>
    <w:rsid w:val="32D441D7"/>
    <w:rsid w:val="32D8528C"/>
    <w:rsid w:val="32D869F8"/>
    <w:rsid w:val="32D87407"/>
    <w:rsid w:val="32DE382E"/>
    <w:rsid w:val="32E4A0BC"/>
    <w:rsid w:val="32E6735D"/>
    <w:rsid w:val="32E7BD27"/>
    <w:rsid w:val="32EA2ED5"/>
    <w:rsid w:val="32F5A452"/>
    <w:rsid w:val="32F63C19"/>
    <w:rsid w:val="32FD6D42"/>
    <w:rsid w:val="3303FC43"/>
    <w:rsid w:val="330A2F81"/>
    <w:rsid w:val="330E9EDC"/>
    <w:rsid w:val="330F824C"/>
    <w:rsid w:val="331AA0BE"/>
    <w:rsid w:val="331C2647"/>
    <w:rsid w:val="333443F8"/>
    <w:rsid w:val="333883F7"/>
    <w:rsid w:val="333908CB"/>
    <w:rsid w:val="333B7DDF"/>
    <w:rsid w:val="3341FD17"/>
    <w:rsid w:val="334463EC"/>
    <w:rsid w:val="3345B589"/>
    <w:rsid w:val="3345E5D5"/>
    <w:rsid w:val="3347574B"/>
    <w:rsid w:val="334A621B"/>
    <w:rsid w:val="334D2087"/>
    <w:rsid w:val="334DA49B"/>
    <w:rsid w:val="334E82ED"/>
    <w:rsid w:val="335F51A6"/>
    <w:rsid w:val="3360BFE6"/>
    <w:rsid w:val="3368D1FB"/>
    <w:rsid w:val="336C353F"/>
    <w:rsid w:val="336E6971"/>
    <w:rsid w:val="33701329"/>
    <w:rsid w:val="3370F3A6"/>
    <w:rsid w:val="33721D06"/>
    <w:rsid w:val="3373FEB1"/>
    <w:rsid w:val="33796321"/>
    <w:rsid w:val="3379E7AD"/>
    <w:rsid w:val="337CEAAC"/>
    <w:rsid w:val="33887884"/>
    <w:rsid w:val="338E8D3E"/>
    <w:rsid w:val="3393D5EC"/>
    <w:rsid w:val="339DE9C8"/>
    <w:rsid w:val="339F033A"/>
    <w:rsid w:val="33A1ECA8"/>
    <w:rsid w:val="33AC8750"/>
    <w:rsid w:val="33B02B45"/>
    <w:rsid w:val="33B4706C"/>
    <w:rsid w:val="33B67646"/>
    <w:rsid w:val="33BD9E45"/>
    <w:rsid w:val="33C58E04"/>
    <w:rsid w:val="33CD6EB3"/>
    <w:rsid w:val="33D90632"/>
    <w:rsid w:val="33DA33E9"/>
    <w:rsid w:val="33EAAD59"/>
    <w:rsid w:val="33ECD927"/>
    <w:rsid w:val="33F0F7D4"/>
    <w:rsid w:val="33F155BB"/>
    <w:rsid w:val="33F3A02C"/>
    <w:rsid w:val="33F3B05A"/>
    <w:rsid w:val="33F53181"/>
    <w:rsid w:val="33F68D2F"/>
    <w:rsid w:val="33FB70D1"/>
    <w:rsid w:val="33FBDB6C"/>
    <w:rsid w:val="34043BDE"/>
    <w:rsid w:val="34094265"/>
    <w:rsid w:val="340CB94A"/>
    <w:rsid w:val="34116981"/>
    <w:rsid w:val="34120913"/>
    <w:rsid w:val="3415F2F6"/>
    <w:rsid w:val="3418E853"/>
    <w:rsid w:val="341F73B3"/>
    <w:rsid w:val="3421ADA4"/>
    <w:rsid w:val="34224D46"/>
    <w:rsid w:val="342251A5"/>
    <w:rsid w:val="342DCC19"/>
    <w:rsid w:val="343FE63E"/>
    <w:rsid w:val="34441BC1"/>
    <w:rsid w:val="34449BC3"/>
    <w:rsid w:val="344BDA44"/>
    <w:rsid w:val="344CE577"/>
    <w:rsid w:val="344EDEEC"/>
    <w:rsid w:val="34532F9E"/>
    <w:rsid w:val="34686A31"/>
    <w:rsid w:val="346FEA34"/>
    <w:rsid w:val="3470E405"/>
    <w:rsid w:val="3478F431"/>
    <w:rsid w:val="348769A8"/>
    <w:rsid w:val="349240A7"/>
    <w:rsid w:val="3492D1DF"/>
    <w:rsid w:val="34966249"/>
    <w:rsid w:val="3496FE67"/>
    <w:rsid w:val="34A441C2"/>
    <w:rsid w:val="34A4C981"/>
    <w:rsid w:val="34B1E5EC"/>
    <w:rsid w:val="34B40872"/>
    <w:rsid w:val="34C1683D"/>
    <w:rsid w:val="34C4FC36"/>
    <w:rsid w:val="34C5B93D"/>
    <w:rsid w:val="34C66491"/>
    <w:rsid w:val="34CF49FB"/>
    <w:rsid w:val="34E7F95E"/>
    <w:rsid w:val="34EE0E15"/>
    <w:rsid w:val="34EE80B0"/>
    <w:rsid w:val="35023E89"/>
    <w:rsid w:val="3508EFDD"/>
    <w:rsid w:val="351131D7"/>
    <w:rsid w:val="35149ED3"/>
    <w:rsid w:val="35189366"/>
    <w:rsid w:val="3518EBE7"/>
    <w:rsid w:val="351C451C"/>
    <w:rsid w:val="351EC9EA"/>
    <w:rsid w:val="351F4CF5"/>
    <w:rsid w:val="352178C6"/>
    <w:rsid w:val="352EF580"/>
    <w:rsid w:val="3530CBF8"/>
    <w:rsid w:val="35346248"/>
    <w:rsid w:val="353581A7"/>
    <w:rsid w:val="353E11B8"/>
    <w:rsid w:val="353EC0C3"/>
    <w:rsid w:val="353FD2F9"/>
    <w:rsid w:val="354C2FBB"/>
    <w:rsid w:val="355EBF54"/>
    <w:rsid w:val="356847AA"/>
    <w:rsid w:val="356A903A"/>
    <w:rsid w:val="356AF4B7"/>
    <w:rsid w:val="35710854"/>
    <w:rsid w:val="35770C8A"/>
    <w:rsid w:val="35780D55"/>
    <w:rsid w:val="3579691A"/>
    <w:rsid w:val="357985B9"/>
    <w:rsid w:val="357E6BF7"/>
    <w:rsid w:val="3580F9D9"/>
    <w:rsid w:val="3589D36A"/>
    <w:rsid w:val="3599072F"/>
    <w:rsid w:val="359BB2D8"/>
    <w:rsid w:val="35A12B56"/>
    <w:rsid w:val="35A2A5C6"/>
    <w:rsid w:val="35A9E51B"/>
    <w:rsid w:val="35AB2793"/>
    <w:rsid w:val="35B95D3C"/>
    <w:rsid w:val="35BEA720"/>
    <w:rsid w:val="35C09B4B"/>
    <w:rsid w:val="35C10881"/>
    <w:rsid w:val="35CB1735"/>
    <w:rsid w:val="35D156C9"/>
    <w:rsid w:val="35D24AD6"/>
    <w:rsid w:val="35D2802C"/>
    <w:rsid w:val="35D8DCF9"/>
    <w:rsid w:val="35D96D74"/>
    <w:rsid w:val="35E03095"/>
    <w:rsid w:val="35E1E9E9"/>
    <w:rsid w:val="35E1F1DD"/>
    <w:rsid w:val="35E90993"/>
    <w:rsid w:val="35EDE6DD"/>
    <w:rsid w:val="35F0358F"/>
    <w:rsid w:val="35F1535A"/>
    <w:rsid w:val="35F35519"/>
    <w:rsid w:val="35F51117"/>
    <w:rsid w:val="35FA6941"/>
    <w:rsid w:val="35FB3968"/>
    <w:rsid w:val="35FDB639"/>
    <w:rsid w:val="35FF9554"/>
    <w:rsid w:val="36026FAC"/>
    <w:rsid w:val="36108717"/>
    <w:rsid w:val="361138D8"/>
    <w:rsid w:val="36128070"/>
    <w:rsid w:val="36220CA7"/>
    <w:rsid w:val="3623DCF7"/>
    <w:rsid w:val="362619A3"/>
    <w:rsid w:val="3627E67A"/>
    <w:rsid w:val="3629EBA3"/>
    <w:rsid w:val="362B6246"/>
    <w:rsid w:val="36300C87"/>
    <w:rsid w:val="36301B4B"/>
    <w:rsid w:val="36303762"/>
    <w:rsid w:val="36379186"/>
    <w:rsid w:val="363976E6"/>
    <w:rsid w:val="3641E33D"/>
    <w:rsid w:val="3642C9AF"/>
    <w:rsid w:val="3642E017"/>
    <w:rsid w:val="364632EB"/>
    <w:rsid w:val="3646A975"/>
    <w:rsid w:val="365450AA"/>
    <w:rsid w:val="36578659"/>
    <w:rsid w:val="3659732C"/>
    <w:rsid w:val="3663C5EA"/>
    <w:rsid w:val="3667B273"/>
    <w:rsid w:val="367DF036"/>
    <w:rsid w:val="36887422"/>
    <w:rsid w:val="368A3BA8"/>
    <w:rsid w:val="3690074C"/>
    <w:rsid w:val="3699D333"/>
    <w:rsid w:val="369AAB5C"/>
    <w:rsid w:val="369C3726"/>
    <w:rsid w:val="369ECB3E"/>
    <w:rsid w:val="36A97949"/>
    <w:rsid w:val="36AA0794"/>
    <w:rsid w:val="36ADCE29"/>
    <w:rsid w:val="36B0BC3E"/>
    <w:rsid w:val="36B64E31"/>
    <w:rsid w:val="36BD5416"/>
    <w:rsid w:val="36BF3152"/>
    <w:rsid w:val="36C6B65B"/>
    <w:rsid w:val="36C77DED"/>
    <w:rsid w:val="36C881C0"/>
    <w:rsid w:val="36D2BE00"/>
    <w:rsid w:val="36D34716"/>
    <w:rsid w:val="36D4D226"/>
    <w:rsid w:val="36DFCE15"/>
    <w:rsid w:val="36EAA8BA"/>
    <w:rsid w:val="36EBA811"/>
    <w:rsid w:val="36F19775"/>
    <w:rsid w:val="36F27AE4"/>
    <w:rsid w:val="37024644"/>
    <w:rsid w:val="3709B09B"/>
    <w:rsid w:val="370C23B7"/>
    <w:rsid w:val="370DC78B"/>
    <w:rsid w:val="3710D3C4"/>
    <w:rsid w:val="37217325"/>
    <w:rsid w:val="3726FD04"/>
    <w:rsid w:val="372E65EF"/>
    <w:rsid w:val="373ABDF4"/>
    <w:rsid w:val="3743BBCE"/>
    <w:rsid w:val="37440E10"/>
    <w:rsid w:val="3744526C"/>
    <w:rsid w:val="3748F923"/>
    <w:rsid w:val="374FB472"/>
    <w:rsid w:val="375140D8"/>
    <w:rsid w:val="3753D3E8"/>
    <w:rsid w:val="3756F7A8"/>
    <w:rsid w:val="375A250F"/>
    <w:rsid w:val="375FF176"/>
    <w:rsid w:val="3760C2BD"/>
    <w:rsid w:val="37613175"/>
    <w:rsid w:val="376402CD"/>
    <w:rsid w:val="376B4592"/>
    <w:rsid w:val="377D61BB"/>
    <w:rsid w:val="377E0A61"/>
    <w:rsid w:val="377EEE31"/>
    <w:rsid w:val="3780CB7A"/>
    <w:rsid w:val="37812D8E"/>
    <w:rsid w:val="378840B9"/>
    <w:rsid w:val="3789C550"/>
    <w:rsid w:val="378FA7F0"/>
    <w:rsid w:val="3790298D"/>
    <w:rsid w:val="3792E320"/>
    <w:rsid w:val="379800F7"/>
    <w:rsid w:val="379AA8EF"/>
    <w:rsid w:val="379B2D2F"/>
    <w:rsid w:val="379F0AE6"/>
    <w:rsid w:val="37A27319"/>
    <w:rsid w:val="37A788F7"/>
    <w:rsid w:val="37AE4DC4"/>
    <w:rsid w:val="37B51A60"/>
    <w:rsid w:val="37B91F93"/>
    <w:rsid w:val="37B9E480"/>
    <w:rsid w:val="37BB6FCC"/>
    <w:rsid w:val="37BEC582"/>
    <w:rsid w:val="37C09538"/>
    <w:rsid w:val="37CAE8EF"/>
    <w:rsid w:val="37D17D3B"/>
    <w:rsid w:val="37D3BA75"/>
    <w:rsid w:val="37DC5FA4"/>
    <w:rsid w:val="37E117CB"/>
    <w:rsid w:val="37E15C68"/>
    <w:rsid w:val="37E2E390"/>
    <w:rsid w:val="37E489B7"/>
    <w:rsid w:val="37E491B2"/>
    <w:rsid w:val="37E608D9"/>
    <w:rsid w:val="37E63290"/>
    <w:rsid w:val="37E8F117"/>
    <w:rsid w:val="37EF2C1E"/>
    <w:rsid w:val="37F2EEE6"/>
    <w:rsid w:val="37F2FAAC"/>
    <w:rsid w:val="38000C74"/>
    <w:rsid w:val="38054152"/>
    <w:rsid w:val="381358C1"/>
    <w:rsid w:val="381BE15A"/>
    <w:rsid w:val="3825FC8B"/>
    <w:rsid w:val="38384B00"/>
    <w:rsid w:val="38386BA8"/>
    <w:rsid w:val="383D6BD3"/>
    <w:rsid w:val="3840803F"/>
    <w:rsid w:val="38445FB3"/>
    <w:rsid w:val="3848A9B1"/>
    <w:rsid w:val="38592E67"/>
    <w:rsid w:val="3859F868"/>
    <w:rsid w:val="3864FC8B"/>
    <w:rsid w:val="38684BB9"/>
    <w:rsid w:val="386992B1"/>
    <w:rsid w:val="386BFB49"/>
    <w:rsid w:val="386D5151"/>
    <w:rsid w:val="38769440"/>
    <w:rsid w:val="3878C860"/>
    <w:rsid w:val="3886487C"/>
    <w:rsid w:val="3889ACAF"/>
    <w:rsid w:val="388C7984"/>
    <w:rsid w:val="3892EE63"/>
    <w:rsid w:val="389C4C73"/>
    <w:rsid w:val="389F4E7E"/>
    <w:rsid w:val="38A097EC"/>
    <w:rsid w:val="38A229BE"/>
    <w:rsid w:val="38A5A591"/>
    <w:rsid w:val="38B0F393"/>
    <w:rsid w:val="38B35B20"/>
    <w:rsid w:val="38B4F45E"/>
    <w:rsid w:val="38B861BC"/>
    <w:rsid w:val="38BBC879"/>
    <w:rsid w:val="38BBD2AF"/>
    <w:rsid w:val="38C2CD65"/>
    <w:rsid w:val="38C8FE82"/>
    <w:rsid w:val="38CC526C"/>
    <w:rsid w:val="38CD42A8"/>
    <w:rsid w:val="38CF5143"/>
    <w:rsid w:val="38D409FD"/>
    <w:rsid w:val="38D83838"/>
    <w:rsid w:val="38DC3D8A"/>
    <w:rsid w:val="38DE526B"/>
    <w:rsid w:val="38DFEC97"/>
    <w:rsid w:val="38E08FAA"/>
    <w:rsid w:val="38E093EE"/>
    <w:rsid w:val="38E11AAC"/>
    <w:rsid w:val="38E68420"/>
    <w:rsid w:val="38E96755"/>
    <w:rsid w:val="38EBD558"/>
    <w:rsid w:val="38ED4588"/>
    <w:rsid w:val="38F49A69"/>
    <w:rsid w:val="38F7F6D4"/>
    <w:rsid w:val="38FDE4D9"/>
    <w:rsid w:val="38FF5498"/>
    <w:rsid w:val="390525D5"/>
    <w:rsid w:val="3905C5D0"/>
    <w:rsid w:val="3909FED2"/>
    <w:rsid w:val="390EEEF8"/>
    <w:rsid w:val="390F05CC"/>
    <w:rsid w:val="390FE231"/>
    <w:rsid w:val="39193A50"/>
    <w:rsid w:val="392222B5"/>
    <w:rsid w:val="3925C189"/>
    <w:rsid w:val="3926AA39"/>
    <w:rsid w:val="3926D69C"/>
    <w:rsid w:val="392969BD"/>
    <w:rsid w:val="392B7A7A"/>
    <w:rsid w:val="392C952C"/>
    <w:rsid w:val="392FCB08"/>
    <w:rsid w:val="39306B12"/>
    <w:rsid w:val="393FB6DF"/>
    <w:rsid w:val="39410C7E"/>
    <w:rsid w:val="394359A9"/>
    <w:rsid w:val="3943B39D"/>
    <w:rsid w:val="394C81E5"/>
    <w:rsid w:val="39514B4E"/>
    <w:rsid w:val="3951C277"/>
    <w:rsid w:val="395322F7"/>
    <w:rsid w:val="39534A23"/>
    <w:rsid w:val="395764DB"/>
    <w:rsid w:val="395BC11F"/>
    <w:rsid w:val="395DE48B"/>
    <w:rsid w:val="395E7DF4"/>
    <w:rsid w:val="39611879"/>
    <w:rsid w:val="39621B5F"/>
    <w:rsid w:val="39673F23"/>
    <w:rsid w:val="3969A6F6"/>
    <w:rsid w:val="396BA779"/>
    <w:rsid w:val="396DE9BD"/>
    <w:rsid w:val="3973C3E4"/>
    <w:rsid w:val="398F1884"/>
    <w:rsid w:val="398F6794"/>
    <w:rsid w:val="398F9760"/>
    <w:rsid w:val="39931929"/>
    <w:rsid w:val="39936411"/>
    <w:rsid w:val="399370EC"/>
    <w:rsid w:val="3995AB1B"/>
    <w:rsid w:val="3997A983"/>
    <w:rsid w:val="39991072"/>
    <w:rsid w:val="399B0493"/>
    <w:rsid w:val="399C9A67"/>
    <w:rsid w:val="39A74574"/>
    <w:rsid w:val="39A7884F"/>
    <w:rsid w:val="39A94F9F"/>
    <w:rsid w:val="39AB64FE"/>
    <w:rsid w:val="39B6B1EE"/>
    <w:rsid w:val="39CB374B"/>
    <w:rsid w:val="39D01C51"/>
    <w:rsid w:val="39D03CC5"/>
    <w:rsid w:val="39E4C7FD"/>
    <w:rsid w:val="39E4D21E"/>
    <w:rsid w:val="39E977C4"/>
    <w:rsid w:val="39F272AA"/>
    <w:rsid w:val="39F42236"/>
    <w:rsid w:val="39F51B41"/>
    <w:rsid w:val="39FACF53"/>
    <w:rsid w:val="39FD2A61"/>
    <w:rsid w:val="3A038F33"/>
    <w:rsid w:val="3A06B228"/>
    <w:rsid w:val="3A0876F3"/>
    <w:rsid w:val="3A0F3166"/>
    <w:rsid w:val="3A0FC68E"/>
    <w:rsid w:val="3A1159F7"/>
    <w:rsid w:val="3A19F496"/>
    <w:rsid w:val="3A1E1B65"/>
    <w:rsid w:val="3A324AF3"/>
    <w:rsid w:val="3A326773"/>
    <w:rsid w:val="3A392ECF"/>
    <w:rsid w:val="3A3C52B0"/>
    <w:rsid w:val="3A481752"/>
    <w:rsid w:val="3A4E923E"/>
    <w:rsid w:val="3A57FE24"/>
    <w:rsid w:val="3A5BAF11"/>
    <w:rsid w:val="3A5C7332"/>
    <w:rsid w:val="3A5F9319"/>
    <w:rsid w:val="3A60090A"/>
    <w:rsid w:val="3A67E4E7"/>
    <w:rsid w:val="3A731232"/>
    <w:rsid w:val="3A76333D"/>
    <w:rsid w:val="3A7727DF"/>
    <w:rsid w:val="3A836B18"/>
    <w:rsid w:val="3A919C95"/>
    <w:rsid w:val="3A941DB7"/>
    <w:rsid w:val="3A9426B8"/>
    <w:rsid w:val="3A947014"/>
    <w:rsid w:val="3AA44F90"/>
    <w:rsid w:val="3AA66B9C"/>
    <w:rsid w:val="3AA81912"/>
    <w:rsid w:val="3AA92EF3"/>
    <w:rsid w:val="3AA9B96C"/>
    <w:rsid w:val="3AB7D04F"/>
    <w:rsid w:val="3AC1469E"/>
    <w:rsid w:val="3AC46D98"/>
    <w:rsid w:val="3AC59464"/>
    <w:rsid w:val="3ACDEF68"/>
    <w:rsid w:val="3ACE55E8"/>
    <w:rsid w:val="3ACF2033"/>
    <w:rsid w:val="3AD4018D"/>
    <w:rsid w:val="3AD487BF"/>
    <w:rsid w:val="3AD4C117"/>
    <w:rsid w:val="3ADF09C8"/>
    <w:rsid w:val="3ADF561F"/>
    <w:rsid w:val="3AE1EEE8"/>
    <w:rsid w:val="3AE91320"/>
    <w:rsid w:val="3AF6977C"/>
    <w:rsid w:val="3AF72D30"/>
    <w:rsid w:val="3AFBC9A3"/>
    <w:rsid w:val="3AFD28BF"/>
    <w:rsid w:val="3B00216B"/>
    <w:rsid w:val="3B017BC0"/>
    <w:rsid w:val="3B026EBD"/>
    <w:rsid w:val="3B10ABD9"/>
    <w:rsid w:val="3B1592E7"/>
    <w:rsid w:val="3B1A9522"/>
    <w:rsid w:val="3B25E36E"/>
    <w:rsid w:val="3B265467"/>
    <w:rsid w:val="3B2F7069"/>
    <w:rsid w:val="3B358FF4"/>
    <w:rsid w:val="3B3AFEC4"/>
    <w:rsid w:val="3B3C2E81"/>
    <w:rsid w:val="3B3E0E7E"/>
    <w:rsid w:val="3B51785E"/>
    <w:rsid w:val="3B54ED0E"/>
    <w:rsid w:val="3B55D5E0"/>
    <w:rsid w:val="3B56A8B5"/>
    <w:rsid w:val="3B5BA1F8"/>
    <w:rsid w:val="3B5BDA49"/>
    <w:rsid w:val="3B60D65E"/>
    <w:rsid w:val="3B63CB16"/>
    <w:rsid w:val="3B671FA0"/>
    <w:rsid w:val="3B6778A6"/>
    <w:rsid w:val="3B6B0478"/>
    <w:rsid w:val="3B6DF45F"/>
    <w:rsid w:val="3B6ECB88"/>
    <w:rsid w:val="3B7505B5"/>
    <w:rsid w:val="3B78FC79"/>
    <w:rsid w:val="3B7ACB49"/>
    <w:rsid w:val="3B805F80"/>
    <w:rsid w:val="3B8A4C36"/>
    <w:rsid w:val="3B8C7547"/>
    <w:rsid w:val="3B8CE113"/>
    <w:rsid w:val="3B8D3E6E"/>
    <w:rsid w:val="3B8DB703"/>
    <w:rsid w:val="3B91B0E0"/>
    <w:rsid w:val="3B98C31C"/>
    <w:rsid w:val="3B9923F8"/>
    <w:rsid w:val="3B99DE74"/>
    <w:rsid w:val="3BA00417"/>
    <w:rsid w:val="3BA0BA30"/>
    <w:rsid w:val="3BA56A39"/>
    <w:rsid w:val="3BA85C30"/>
    <w:rsid w:val="3BB1BCFB"/>
    <w:rsid w:val="3BB35845"/>
    <w:rsid w:val="3BB43EAB"/>
    <w:rsid w:val="3BB6BA05"/>
    <w:rsid w:val="3BC185D1"/>
    <w:rsid w:val="3BC95B0E"/>
    <w:rsid w:val="3BCA487D"/>
    <w:rsid w:val="3BD2554D"/>
    <w:rsid w:val="3BD4B2FF"/>
    <w:rsid w:val="3BE5DE4B"/>
    <w:rsid w:val="3BF3B50C"/>
    <w:rsid w:val="3BF6742C"/>
    <w:rsid w:val="3C08833E"/>
    <w:rsid w:val="3C0AD7FC"/>
    <w:rsid w:val="3C19D990"/>
    <w:rsid w:val="3C1E628C"/>
    <w:rsid w:val="3C1F72A0"/>
    <w:rsid w:val="3C2312F6"/>
    <w:rsid w:val="3C25AF4D"/>
    <w:rsid w:val="3C260B9E"/>
    <w:rsid w:val="3C27F22A"/>
    <w:rsid w:val="3C2BA9E7"/>
    <w:rsid w:val="3C2F3043"/>
    <w:rsid w:val="3C30DB73"/>
    <w:rsid w:val="3C337D77"/>
    <w:rsid w:val="3C415E86"/>
    <w:rsid w:val="3C45D3E3"/>
    <w:rsid w:val="3C46BDC4"/>
    <w:rsid w:val="3C483E3B"/>
    <w:rsid w:val="3C484958"/>
    <w:rsid w:val="3C494EB5"/>
    <w:rsid w:val="3C4B04B9"/>
    <w:rsid w:val="3C4D03A4"/>
    <w:rsid w:val="3C4F3B53"/>
    <w:rsid w:val="3C56937E"/>
    <w:rsid w:val="3C596BD2"/>
    <w:rsid w:val="3C5DAC09"/>
    <w:rsid w:val="3C6321F9"/>
    <w:rsid w:val="3C670A51"/>
    <w:rsid w:val="3C6BB367"/>
    <w:rsid w:val="3C6F1428"/>
    <w:rsid w:val="3C709178"/>
    <w:rsid w:val="3C7334BA"/>
    <w:rsid w:val="3C74A165"/>
    <w:rsid w:val="3C7B2891"/>
    <w:rsid w:val="3C7C3335"/>
    <w:rsid w:val="3C809F4F"/>
    <w:rsid w:val="3C83655D"/>
    <w:rsid w:val="3C883956"/>
    <w:rsid w:val="3C8A057C"/>
    <w:rsid w:val="3C8E9858"/>
    <w:rsid w:val="3C933219"/>
    <w:rsid w:val="3C9737DF"/>
    <w:rsid w:val="3C9D4046"/>
    <w:rsid w:val="3CA3CB41"/>
    <w:rsid w:val="3CA672F2"/>
    <w:rsid w:val="3CB25970"/>
    <w:rsid w:val="3CB82D2D"/>
    <w:rsid w:val="3CB83CC7"/>
    <w:rsid w:val="3CBD687C"/>
    <w:rsid w:val="3CBD6A9B"/>
    <w:rsid w:val="3CC02C66"/>
    <w:rsid w:val="3CC17400"/>
    <w:rsid w:val="3CC58384"/>
    <w:rsid w:val="3CC9FB6E"/>
    <w:rsid w:val="3CCCDBA6"/>
    <w:rsid w:val="3CCFB4D8"/>
    <w:rsid w:val="3CD5EB45"/>
    <w:rsid w:val="3CD83102"/>
    <w:rsid w:val="3CE10CB1"/>
    <w:rsid w:val="3CE2FEEA"/>
    <w:rsid w:val="3CE469E4"/>
    <w:rsid w:val="3CED83F8"/>
    <w:rsid w:val="3CEECF1E"/>
    <w:rsid w:val="3CF232CD"/>
    <w:rsid w:val="3CF5397B"/>
    <w:rsid w:val="3CFE2BD2"/>
    <w:rsid w:val="3D018DBC"/>
    <w:rsid w:val="3D03377A"/>
    <w:rsid w:val="3D081477"/>
    <w:rsid w:val="3D0960EA"/>
    <w:rsid w:val="3D0C3C58"/>
    <w:rsid w:val="3D11727E"/>
    <w:rsid w:val="3D165A6A"/>
    <w:rsid w:val="3D18A4B5"/>
    <w:rsid w:val="3D2CE307"/>
    <w:rsid w:val="3D35A29D"/>
    <w:rsid w:val="3D366B4B"/>
    <w:rsid w:val="3D37C32F"/>
    <w:rsid w:val="3D386B36"/>
    <w:rsid w:val="3D3A8FF4"/>
    <w:rsid w:val="3D3B6D81"/>
    <w:rsid w:val="3D409343"/>
    <w:rsid w:val="3D422076"/>
    <w:rsid w:val="3D48A167"/>
    <w:rsid w:val="3D4B9563"/>
    <w:rsid w:val="3D4CC50A"/>
    <w:rsid w:val="3D65D58C"/>
    <w:rsid w:val="3D67924B"/>
    <w:rsid w:val="3D6D43C2"/>
    <w:rsid w:val="3D6D5B4D"/>
    <w:rsid w:val="3D6DB93E"/>
    <w:rsid w:val="3D7565F6"/>
    <w:rsid w:val="3D7722BB"/>
    <w:rsid w:val="3D818E50"/>
    <w:rsid w:val="3D8BF92C"/>
    <w:rsid w:val="3D8D9D75"/>
    <w:rsid w:val="3D92D3AA"/>
    <w:rsid w:val="3D93E306"/>
    <w:rsid w:val="3D94C51F"/>
    <w:rsid w:val="3D9C7F90"/>
    <w:rsid w:val="3D9DE6C6"/>
    <w:rsid w:val="3DA0085B"/>
    <w:rsid w:val="3DA0B95D"/>
    <w:rsid w:val="3DAA2006"/>
    <w:rsid w:val="3DAAC639"/>
    <w:rsid w:val="3DAE126A"/>
    <w:rsid w:val="3DBBF660"/>
    <w:rsid w:val="3DBD25DE"/>
    <w:rsid w:val="3DBE6E8E"/>
    <w:rsid w:val="3DCB23BE"/>
    <w:rsid w:val="3DCC1807"/>
    <w:rsid w:val="3DCD25D6"/>
    <w:rsid w:val="3DCE42D4"/>
    <w:rsid w:val="3DD21330"/>
    <w:rsid w:val="3DD51CE0"/>
    <w:rsid w:val="3DDE0542"/>
    <w:rsid w:val="3DE13CA1"/>
    <w:rsid w:val="3DE484BE"/>
    <w:rsid w:val="3DE897EB"/>
    <w:rsid w:val="3DED5FEF"/>
    <w:rsid w:val="3DED95D2"/>
    <w:rsid w:val="3DEF9F16"/>
    <w:rsid w:val="3DF3AFC4"/>
    <w:rsid w:val="3E0454FA"/>
    <w:rsid w:val="3E05DE39"/>
    <w:rsid w:val="3E079BB6"/>
    <w:rsid w:val="3E09B7FD"/>
    <w:rsid w:val="3E0A6D91"/>
    <w:rsid w:val="3E152219"/>
    <w:rsid w:val="3E16B6DC"/>
    <w:rsid w:val="3E18DF96"/>
    <w:rsid w:val="3E1C41D8"/>
    <w:rsid w:val="3E1F2317"/>
    <w:rsid w:val="3E25EA51"/>
    <w:rsid w:val="3E25F2A9"/>
    <w:rsid w:val="3E2BAD5E"/>
    <w:rsid w:val="3E2DBE08"/>
    <w:rsid w:val="3E32A71C"/>
    <w:rsid w:val="3E3A0FCA"/>
    <w:rsid w:val="3E3DBBA1"/>
    <w:rsid w:val="3E3EF46E"/>
    <w:rsid w:val="3E488F00"/>
    <w:rsid w:val="3E4A723C"/>
    <w:rsid w:val="3E4C5850"/>
    <w:rsid w:val="3E54D83C"/>
    <w:rsid w:val="3E57CB2C"/>
    <w:rsid w:val="3E5C8DCF"/>
    <w:rsid w:val="3E5DEFAE"/>
    <w:rsid w:val="3E5F78E1"/>
    <w:rsid w:val="3E5FC9FE"/>
    <w:rsid w:val="3E61BB89"/>
    <w:rsid w:val="3E63C038"/>
    <w:rsid w:val="3E6DB30B"/>
    <w:rsid w:val="3E6FB352"/>
    <w:rsid w:val="3E7248B0"/>
    <w:rsid w:val="3E7DD843"/>
    <w:rsid w:val="3E80E3C7"/>
    <w:rsid w:val="3E8149CC"/>
    <w:rsid w:val="3E82F631"/>
    <w:rsid w:val="3E873EF5"/>
    <w:rsid w:val="3E8A8D2C"/>
    <w:rsid w:val="3E8F72D6"/>
    <w:rsid w:val="3E903339"/>
    <w:rsid w:val="3E90F670"/>
    <w:rsid w:val="3E9367E0"/>
    <w:rsid w:val="3E94CF0E"/>
    <w:rsid w:val="3EA1D471"/>
    <w:rsid w:val="3EAB9D5C"/>
    <w:rsid w:val="3EAE7062"/>
    <w:rsid w:val="3EB170C5"/>
    <w:rsid w:val="3EB230AF"/>
    <w:rsid w:val="3EB476BB"/>
    <w:rsid w:val="3EBBE1E3"/>
    <w:rsid w:val="3EBCA030"/>
    <w:rsid w:val="3EC4AFC8"/>
    <w:rsid w:val="3ECCE548"/>
    <w:rsid w:val="3ECD719F"/>
    <w:rsid w:val="3ECED267"/>
    <w:rsid w:val="3ED160E2"/>
    <w:rsid w:val="3ED29076"/>
    <w:rsid w:val="3ED89A76"/>
    <w:rsid w:val="3ED8AED5"/>
    <w:rsid w:val="3EE19E9B"/>
    <w:rsid w:val="3EEDBB0A"/>
    <w:rsid w:val="3EF3CA38"/>
    <w:rsid w:val="3EF40D2D"/>
    <w:rsid w:val="3EF5D218"/>
    <w:rsid w:val="3EF88875"/>
    <w:rsid w:val="3EF89D76"/>
    <w:rsid w:val="3EF89E74"/>
    <w:rsid w:val="3EFA6175"/>
    <w:rsid w:val="3EFC4868"/>
    <w:rsid w:val="3F001DFB"/>
    <w:rsid w:val="3F049384"/>
    <w:rsid w:val="3F07A218"/>
    <w:rsid w:val="3F093F7F"/>
    <w:rsid w:val="3F0B60CD"/>
    <w:rsid w:val="3F0B8324"/>
    <w:rsid w:val="3F16E9D7"/>
    <w:rsid w:val="3F1C5EBC"/>
    <w:rsid w:val="3F1D6ACB"/>
    <w:rsid w:val="3F23AA90"/>
    <w:rsid w:val="3F2ACC9A"/>
    <w:rsid w:val="3F2C8B0D"/>
    <w:rsid w:val="3F2D4226"/>
    <w:rsid w:val="3F2E220B"/>
    <w:rsid w:val="3F36DC9E"/>
    <w:rsid w:val="3F3DF663"/>
    <w:rsid w:val="3F40120E"/>
    <w:rsid w:val="3F654A0E"/>
    <w:rsid w:val="3F6702B3"/>
    <w:rsid w:val="3F6E2957"/>
    <w:rsid w:val="3F7678CD"/>
    <w:rsid w:val="3F78BD5F"/>
    <w:rsid w:val="3F79E207"/>
    <w:rsid w:val="3F7A464F"/>
    <w:rsid w:val="3F7BE034"/>
    <w:rsid w:val="3F7DA601"/>
    <w:rsid w:val="3F7EC8F4"/>
    <w:rsid w:val="3F7FEFEE"/>
    <w:rsid w:val="3F822051"/>
    <w:rsid w:val="3F852BD3"/>
    <w:rsid w:val="3F85647B"/>
    <w:rsid w:val="3F8885E0"/>
    <w:rsid w:val="3F8C3CC0"/>
    <w:rsid w:val="3F8CE1FC"/>
    <w:rsid w:val="3F8D3EF6"/>
    <w:rsid w:val="3F8EA91C"/>
    <w:rsid w:val="3F93C073"/>
    <w:rsid w:val="3F94A328"/>
    <w:rsid w:val="3F97C91C"/>
    <w:rsid w:val="3FA1631D"/>
    <w:rsid w:val="3FA4D079"/>
    <w:rsid w:val="3FA6435B"/>
    <w:rsid w:val="3FA94136"/>
    <w:rsid w:val="3FAACA45"/>
    <w:rsid w:val="3FAB6A6A"/>
    <w:rsid w:val="3FABF9B5"/>
    <w:rsid w:val="3FACE0D4"/>
    <w:rsid w:val="3FADD56C"/>
    <w:rsid w:val="3FBB4258"/>
    <w:rsid w:val="3FBBDA17"/>
    <w:rsid w:val="3FC53D2D"/>
    <w:rsid w:val="3FC89655"/>
    <w:rsid w:val="3FCB3C42"/>
    <w:rsid w:val="3FCBD6D9"/>
    <w:rsid w:val="3FCE1FB1"/>
    <w:rsid w:val="3FCE2ADF"/>
    <w:rsid w:val="3FDE73E8"/>
    <w:rsid w:val="3FE0A4DE"/>
    <w:rsid w:val="3FE35274"/>
    <w:rsid w:val="3FE49818"/>
    <w:rsid w:val="3FE51073"/>
    <w:rsid w:val="3FE951CB"/>
    <w:rsid w:val="3FEA536D"/>
    <w:rsid w:val="3FEFBD5C"/>
    <w:rsid w:val="3FF76BCD"/>
    <w:rsid w:val="3FF7A7E4"/>
    <w:rsid w:val="3FF89B06"/>
    <w:rsid w:val="3FFA1851"/>
    <w:rsid w:val="3FFEFCB3"/>
    <w:rsid w:val="4005B882"/>
    <w:rsid w:val="40121167"/>
    <w:rsid w:val="4019ACF8"/>
    <w:rsid w:val="401BC7AE"/>
    <w:rsid w:val="401EEFBD"/>
    <w:rsid w:val="401FDAD9"/>
    <w:rsid w:val="40297236"/>
    <w:rsid w:val="402C483A"/>
    <w:rsid w:val="402F8A08"/>
    <w:rsid w:val="4034E28C"/>
    <w:rsid w:val="40386BCE"/>
    <w:rsid w:val="403F075F"/>
    <w:rsid w:val="4040124E"/>
    <w:rsid w:val="404E3EF8"/>
    <w:rsid w:val="40533653"/>
    <w:rsid w:val="405BD9B7"/>
    <w:rsid w:val="405C0B1A"/>
    <w:rsid w:val="40652F2B"/>
    <w:rsid w:val="406B8E91"/>
    <w:rsid w:val="406E00D0"/>
    <w:rsid w:val="407262E9"/>
    <w:rsid w:val="4074DA06"/>
    <w:rsid w:val="407CE54B"/>
    <w:rsid w:val="40817741"/>
    <w:rsid w:val="4087C009"/>
    <w:rsid w:val="40897E6F"/>
    <w:rsid w:val="408AFF8C"/>
    <w:rsid w:val="408E3167"/>
    <w:rsid w:val="408FBCF9"/>
    <w:rsid w:val="408FC7D0"/>
    <w:rsid w:val="4093317A"/>
    <w:rsid w:val="4094E670"/>
    <w:rsid w:val="409B7B81"/>
    <w:rsid w:val="40A060ED"/>
    <w:rsid w:val="40A0A3CB"/>
    <w:rsid w:val="40A37279"/>
    <w:rsid w:val="40A8EC30"/>
    <w:rsid w:val="40A97A61"/>
    <w:rsid w:val="40AC4B3E"/>
    <w:rsid w:val="40AC715D"/>
    <w:rsid w:val="40B4EA99"/>
    <w:rsid w:val="40C3CD57"/>
    <w:rsid w:val="40C4FF36"/>
    <w:rsid w:val="40C71946"/>
    <w:rsid w:val="40CCFECB"/>
    <w:rsid w:val="40D0201D"/>
    <w:rsid w:val="40D5CBC4"/>
    <w:rsid w:val="40D8E674"/>
    <w:rsid w:val="40DD6C35"/>
    <w:rsid w:val="40E12C56"/>
    <w:rsid w:val="40E803E8"/>
    <w:rsid w:val="40EAAE66"/>
    <w:rsid w:val="40ED6FD5"/>
    <w:rsid w:val="40EDE888"/>
    <w:rsid w:val="40EFAE25"/>
    <w:rsid w:val="40F14073"/>
    <w:rsid w:val="40F26E75"/>
    <w:rsid w:val="40F4D91B"/>
    <w:rsid w:val="40F55FB2"/>
    <w:rsid w:val="40F7B34B"/>
    <w:rsid w:val="40FC158E"/>
    <w:rsid w:val="40FC8CF7"/>
    <w:rsid w:val="40FCA9DD"/>
    <w:rsid w:val="40FDFB6D"/>
    <w:rsid w:val="41038616"/>
    <w:rsid w:val="4103BD3A"/>
    <w:rsid w:val="41049AF0"/>
    <w:rsid w:val="41075C74"/>
    <w:rsid w:val="4107D0DB"/>
    <w:rsid w:val="4108B875"/>
    <w:rsid w:val="410A707A"/>
    <w:rsid w:val="410CF2EE"/>
    <w:rsid w:val="410F1BE5"/>
    <w:rsid w:val="4113724D"/>
    <w:rsid w:val="41151425"/>
    <w:rsid w:val="411844F9"/>
    <w:rsid w:val="4119CCA8"/>
    <w:rsid w:val="411CC693"/>
    <w:rsid w:val="411EB063"/>
    <w:rsid w:val="41225D07"/>
    <w:rsid w:val="4127CD10"/>
    <w:rsid w:val="412DBCD0"/>
    <w:rsid w:val="41322EB8"/>
    <w:rsid w:val="41337DF1"/>
    <w:rsid w:val="41339568"/>
    <w:rsid w:val="41339957"/>
    <w:rsid w:val="41394E03"/>
    <w:rsid w:val="413BAE42"/>
    <w:rsid w:val="41422880"/>
    <w:rsid w:val="41432891"/>
    <w:rsid w:val="4149AA2C"/>
    <w:rsid w:val="414E46C0"/>
    <w:rsid w:val="414E7A04"/>
    <w:rsid w:val="414FCEAB"/>
    <w:rsid w:val="4155AD9A"/>
    <w:rsid w:val="41589AA9"/>
    <w:rsid w:val="4158D94F"/>
    <w:rsid w:val="41597AD2"/>
    <w:rsid w:val="415E4D92"/>
    <w:rsid w:val="4167A8B3"/>
    <w:rsid w:val="4168808B"/>
    <w:rsid w:val="416BE156"/>
    <w:rsid w:val="416F56D2"/>
    <w:rsid w:val="41700D3F"/>
    <w:rsid w:val="41723D2D"/>
    <w:rsid w:val="4183737C"/>
    <w:rsid w:val="41868BB4"/>
    <w:rsid w:val="41893BF3"/>
    <w:rsid w:val="41946CB3"/>
    <w:rsid w:val="4197AD6E"/>
    <w:rsid w:val="419C057E"/>
    <w:rsid w:val="419E07B6"/>
    <w:rsid w:val="41A21A20"/>
    <w:rsid w:val="41A4B135"/>
    <w:rsid w:val="41A5A601"/>
    <w:rsid w:val="41A6A561"/>
    <w:rsid w:val="41A9C86B"/>
    <w:rsid w:val="41AAF292"/>
    <w:rsid w:val="41BBA724"/>
    <w:rsid w:val="41BE59AB"/>
    <w:rsid w:val="41BFF252"/>
    <w:rsid w:val="41C619CA"/>
    <w:rsid w:val="41CD486D"/>
    <w:rsid w:val="41D22F83"/>
    <w:rsid w:val="41D44977"/>
    <w:rsid w:val="41D516EB"/>
    <w:rsid w:val="41D8EB71"/>
    <w:rsid w:val="41D9572B"/>
    <w:rsid w:val="41DFB490"/>
    <w:rsid w:val="4202C98F"/>
    <w:rsid w:val="420B8FBB"/>
    <w:rsid w:val="420EE1EA"/>
    <w:rsid w:val="420FA37E"/>
    <w:rsid w:val="420FC954"/>
    <w:rsid w:val="42148F5D"/>
    <w:rsid w:val="421F079C"/>
    <w:rsid w:val="421FE6A1"/>
    <w:rsid w:val="42265AF8"/>
    <w:rsid w:val="422C5F93"/>
    <w:rsid w:val="42363E51"/>
    <w:rsid w:val="4239AD7E"/>
    <w:rsid w:val="423BC0FF"/>
    <w:rsid w:val="423D0FA1"/>
    <w:rsid w:val="42418DFB"/>
    <w:rsid w:val="42477FA2"/>
    <w:rsid w:val="4249BDF8"/>
    <w:rsid w:val="424A972F"/>
    <w:rsid w:val="42505246"/>
    <w:rsid w:val="4250620D"/>
    <w:rsid w:val="42562DDA"/>
    <w:rsid w:val="425E2D0C"/>
    <w:rsid w:val="42615C00"/>
    <w:rsid w:val="426320FF"/>
    <w:rsid w:val="426494A0"/>
    <w:rsid w:val="4269D612"/>
    <w:rsid w:val="426BEAD7"/>
    <w:rsid w:val="426D156A"/>
    <w:rsid w:val="42730F30"/>
    <w:rsid w:val="42762FA1"/>
    <w:rsid w:val="427F21C5"/>
    <w:rsid w:val="428E52B9"/>
    <w:rsid w:val="42912759"/>
    <w:rsid w:val="429145A2"/>
    <w:rsid w:val="4295A6C8"/>
    <w:rsid w:val="42A36367"/>
    <w:rsid w:val="42B39242"/>
    <w:rsid w:val="42B4BCA8"/>
    <w:rsid w:val="42B6D7F3"/>
    <w:rsid w:val="42BCB12C"/>
    <w:rsid w:val="42BD65F9"/>
    <w:rsid w:val="42C4A651"/>
    <w:rsid w:val="42CD3ABB"/>
    <w:rsid w:val="42D1AD74"/>
    <w:rsid w:val="42D4990F"/>
    <w:rsid w:val="42D49CF4"/>
    <w:rsid w:val="42DCD4DC"/>
    <w:rsid w:val="42DD270B"/>
    <w:rsid w:val="42E26D4A"/>
    <w:rsid w:val="42E33238"/>
    <w:rsid w:val="42EA37CE"/>
    <w:rsid w:val="42F2BBFC"/>
    <w:rsid w:val="42F4B5B3"/>
    <w:rsid w:val="42F5801D"/>
    <w:rsid w:val="42F89DBA"/>
    <w:rsid w:val="42F98E66"/>
    <w:rsid w:val="42FE2987"/>
    <w:rsid w:val="430116A9"/>
    <w:rsid w:val="430475AD"/>
    <w:rsid w:val="430F7263"/>
    <w:rsid w:val="4310C2ED"/>
    <w:rsid w:val="43121605"/>
    <w:rsid w:val="43174FEC"/>
    <w:rsid w:val="431C0B03"/>
    <w:rsid w:val="431E4E9C"/>
    <w:rsid w:val="432165A9"/>
    <w:rsid w:val="432487FB"/>
    <w:rsid w:val="4325935B"/>
    <w:rsid w:val="432EE6EB"/>
    <w:rsid w:val="43355FC5"/>
    <w:rsid w:val="433BB15B"/>
    <w:rsid w:val="4343FD3F"/>
    <w:rsid w:val="434D91D9"/>
    <w:rsid w:val="434EBFBA"/>
    <w:rsid w:val="435A04C3"/>
    <w:rsid w:val="4362D0F8"/>
    <w:rsid w:val="43743328"/>
    <w:rsid w:val="437F25AB"/>
    <w:rsid w:val="43866B56"/>
    <w:rsid w:val="4387B33D"/>
    <w:rsid w:val="4388B5AD"/>
    <w:rsid w:val="438F3CB2"/>
    <w:rsid w:val="4397A2D6"/>
    <w:rsid w:val="439AC77E"/>
    <w:rsid w:val="43A7158A"/>
    <w:rsid w:val="43AC0283"/>
    <w:rsid w:val="43AC1DEE"/>
    <w:rsid w:val="43AD4DB8"/>
    <w:rsid w:val="43AF82DC"/>
    <w:rsid w:val="43B68133"/>
    <w:rsid w:val="43B9CA8B"/>
    <w:rsid w:val="43BB8BCF"/>
    <w:rsid w:val="43C0E1DC"/>
    <w:rsid w:val="43C42823"/>
    <w:rsid w:val="43C6254E"/>
    <w:rsid w:val="43CD1390"/>
    <w:rsid w:val="43D22012"/>
    <w:rsid w:val="43D82D0D"/>
    <w:rsid w:val="43DD24A1"/>
    <w:rsid w:val="43DD37B3"/>
    <w:rsid w:val="43EEFBE1"/>
    <w:rsid w:val="43F18734"/>
    <w:rsid w:val="43F6FBB4"/>
    <w:rsid w:val="43FC9FF9"/>
    <w:rsid w:val="4404371B"/>
    <w:rsid w:val="440F13CB"/>
    <w:rsid w:val="4410E057"/>
    <w:rsid w:val="441C3DE0"/>
    <w:rsid w:val="442683A6"/>
    <w:rsid w:val="442AF34A"/>
    <w:rsid w:val="44307A6A"/>
    <w:rsid w:val="4436C3D3"/>
    <w:rsid w:val="443881E0"/>
    <w:rsid w:val="443EE4C2"/>
    <w:rsid w:val="443EE964"/>
    <w:rsid w:val="4445588E"/>
    <w:rsid w:val="4449F6BE"/>
    <w:rsid w:val="444CB051"/>
    <w:rsid w:val="444EDFF6"/>
    <w:rsid w:val="44549DAE"/>
    <w:rsid w:val="44566AC5"/>
    <w:rsid w:val="445F6BE6"/>
    <w:rsid w:val="445FBFDF"/>
    <w:rsid w:val="4463D658"/>
    <w:rsid w:val="446D51E9"/>
    <w:rsid w:val="447904EB"/>
    <w:rsid w:val="447A50DD"/>
    <w:rsid w:val="448393AC"/>
    <w:rsid w:val="4486EED4"/>
    <w:rsid w:val="44908F96"/>
    <w:rsid w:val="44948BA2"/>
    <w:rsid w:val="4495AD9F"/>
    <w:rsid w:val="4499258E"/>
    <w:rsid w:val="449946DA"/>
    <w:rsid w:val="449ACE82"/>
    <w:rsid w:val="449E2D52"/>
    <w:rsid w:val="449F533B"/>
    <w:rsid w:val="44A08825"/>
    <w:rsid w:val="44AF4402"/>
    <w:rsid w:val="44B02810"/>
    <w:rsid w:val="44B06362"/>
    <w:rsid w:val="44B6B7BC"/>
    <w:rsid w:val="44BD268B"/>
    <w:rsid w:val="44BF7413"/>
    <w:rsid w:val="44C1C4F2"/>
    <w:rsid w:val="44C64FB6"/>
    <w:rsid w:val="44C8FF15"/>
    <w:rsid w:val="44C94BA2"/>
    <w:rsid w:val="44CAC868"/>
    <w:rsid w:val="44CF56BD"/>
    <w:rsid w:val="44D5F96B"/>
    <w:rsid w:val="44D66DED"/>
    <w:rsid w:val="44DB3095"/>
    <w:rsid w:val="44E16497"/>
    <w:rsid w:val="44E87998"/>
    <w:rsid w:val="44EB4A3C"/>
    <w:rsid w:val="44EF4141"/>
    <w:rsid w:val="44F48471"/>
    <w:rsid w:val="45053083"/>
    <w:rsid w:val="45070ACF"/>
    <w:rsid w:val="4507A409"/>
    <w:rsid w:val="45091932"/>
    <w:rsid w:val="450AB099"/>
    <w:rsid w:val="450C292D"/>
    <w:rsid w:val="450D149F"/>
    <w:rsid w:val="4510F629"/>
    <w:rsid w:val="45139D4C"/>
    <w:rsid w:val="4513F705"/>
    <w:rsid w:val="45151F18"/>
    <w:rsid w:val="4515A6E3"/>
    <w:rsid w:val="45193DEF"/>
    <w:rsid w:val="451A22B8"/>
    <w:rsid w:val="45255564"/>
    <w:rsid w:val="453129D5"/>
    <w:rsid w:val="45325996"/>
    <w:rsid w:val="453C5B7B"/>
    <w:rsid w:val="45501ABA"/>
    <w:rsid w:val="45539FEB"/>
    <w:rsid w:val="45569CAC"/>
    <w:rsid w:val="455EABCF"/>
    <w:rsid w:val="45620DE2"/>
    <w:rsid w:val="456B09C1"/>
    <w:rsid w:val="456D94DF"/>
    <w:rsid w:val="456DEAB3"/>
    <w:rsid w:val="456EADE9"/>
    <w:rsid w:val="45723B94"/>
    <w:rsid w:val="4572FAC3"/>
    <w:rsid w:val="4576D82B"/>
    <w:rsid w:val="457DF080"/>
    <w:rsid w:val="4585DBEC"/>
    <w:rsid w:val="4588B0B9"/>
    <w:rsid w:val="458ABF46"/>
    <w:rsid w:val="458FC3F2"/>
    <w:rsid w:val="4590B1E4"/>
    <w:rsid w:val="45933FD3"/>
    <w:rsid w:val="4595F6A2"/>
    <w:rsid w:val="459FF01E"/>
    <w:rsid w:val="45A2C588"/>
    <w:rsid w:val="45A8A59A"/>
    <w:rsid w:val="45A93B79"/>
    <w:rsid w:val="45B2FBE1"/>
    <w:rsid w:val="45BA82DF"/>
    <w:rsid w:val="45BAD8CF"/>
    <w:rsid w:val="45BBA15B"/>
    <w:rsid w:val="45BCC6F8"/>
    <w:rsid w:val="45BF1027"/>
    <w:rsid w:val="45C0EEF3"/>
    <w:rsid w:val="45C16D02"/>
    <w:rsid w:val="45C2F5BE"/>
    <w:rsid w:val="45C4527E"/>
    <w:rsid w:val="45D33F8E"/>
    <w:rsid w:val="45D789F4"/>
    <w:rsid w:val="45ED52F8"/>
    <w:rsid w:val="45EE9250"/>
    <w:rsid w:val="45F858B2"/>
    <w:rsid w:val="4601FC31"/>
    <w:rsid w:val="46042116"/>
    <w:rsid w:val="46155231"/>
    <w:rsid w:val="461A5493"/>
    <w:rsid w:val="461CA17B"/>
    <w:rsid w:val="461DC315"/>
    <w:rsid w:val="4623DFA0"/>
    <w:rsid w:val="462D4D97"/>
    <w:rsid w:val="46319D4A"/>
    <w:rsid w:val="46362A7C"/>
    <w:rsid w:val="4638C0FE"/>
    <w:rsid w:val="463CD261"/>
    <w:rsid w:val="463E1E48"/>
    <w:rsid w:val="463E86C7"/>
    <w:rsid w:val="46401CA9"/>
    <w:rsid w:val="46469E04"/>
    <w:rsid w:val="46485167"/>
    <w:rsid w:val="464BE5EB"/>
    <w:rsid w:val="464C6136"/>
    <w:rsid w:val="46505338"/>
    <w:rsid w:val="4651E9FA"/>
    <w:rsid w:val="465D5B82"/>
    <w:rsid w:val="465FADD1"/>
    <w:rsid w:val="4662FC3D"/>
    <w:rsid w:val="4668022D"/>
    <w:rsid w:val="4668392B"/>
    <w:rsid w:val="46686D82"/>
    <w:rsid w:val="466DB11A"/>
    <w:rsid w:val="46753EF0"/>
    <w:rsid w:val="46761217"/>
    <w:rsid w:val="467C8767"/>
    <w:rsid w:val="467DEE13"/>
    <w:rsid w:val="467F7138"/>
    <w:rsid w:val="4682D546"/>
    <w:rsid w:val="46843EE0"/>
    <w:rsid w:val="468FCB7B"/>
    <w:rsid w:val="46962B75"/>
    <w:rsid w:val="46A436E4"/>
    <w:rsid w:val="46AA026B"/>
    <w:rsid w:val="46AB3D07"/>
    <w:rsid w:val="46B4B058"/>
    <w:rsid w:val="46BBDF36"/>
    <w:rsid w:val="46BED3B0"/>
    <w:rsid w:val="46BF4946"/>
    <w:rsid w:val="46C7E9D8"/>
    <w:rsid w:val="46CBEE29"/>
    <w:rsid w:val="46D2B851"/>
    <w:rsid w:val="46D52589"/>
    <w:rsid w:val="46D81A66"/>
    <w:rsid w:val="46DF640D"/>
    <w:rsid w:val="46E95740"/>
    <w:rsid w:val="46EC574D"/>
    <w:rsid w:val="46F4A411"/>
    <w:rsid w:val="46FC566E"/>
    <w:rsid w:val="4700DCB2"/>
    <w:rsid w:val="470B8BD3"/>
    <w:rsid w:val="470BA027"/>
    <w:rsid w:val="470C6A3A"/>
    <w:rsid w:val="4715BCC9"/>
    <w:rsid w:val="4716561F"/>
    <w:rsid w:val="471F5F43"/>
    <w:rsid w:val="47205F1F"/>
    <w:rsid w:val="472680B3"/>
    <w:rsid w:val="472801F1"/>
    <w:rsid w:val="4729B7DF"/>
    <w:rsid w:val="472F470C"/>
    <w:rsid w:val="47314FE4"/>
    <w:rsid w:val="4732EF1A"/>
    <w:rsid w:val="473481A4"/>
    <w:rsid w:val="4734C1CD"/>
    <w:rsid w:val="4740D252"/>
    <w:rsid w:val="474465B6"/>
    <w:rsid w:val="474F17CF"/>
    <w:rsid w:val="474F19CF"/>
    <w:rsid w:val="475034EA"/>
    <w:rsid w:val="47517ADD"/>
    <w:rsid w:val="475771BC"/>
    <w:rsid w:val="475C783B"/>
    <w:rsid w:val="475EAF08"/>
    <w:rsid w:val="476ADBEB"/>
    <w:rsid w:val="4771351A"/>
    <w:rsid w:val="4782477C"/>
    <w:rsid w:val="478FEAC8"/>
    <w:rsid w:val="479012EE"/>
    <w:rsid w:val="47975845"/>
    <w:rsid w:val="479896A1"/>
    <w:rsid w:val="479DD545"/>
    <w:rsid w:val="479EC04E"/>
    <w:rsid w:val="479F1C50"/>
    <w:rsid w:val="47ABC799"/>
    <w:rsid w:val="47B1635A"/>
    <w:rsid w:val="47B4CD90"/>
    <w:rsid w:val="47B4F932"/>
    <w:rsid w:val="47B7A607"/>
    <w:rsid w:val="47BC6E01"/>
    <w:rsid w:val="47BE90E2"/>
    <w:rsid w:val="47CB11B2"/>
    <w:rsid w:val="47D01530"/>
    <w:rsid w:val="47D4B5B8"/>
    <w:rsid w:val="47D5A230"/>
    <w:rsid w:val="47DE5ED0"/>
    <w:rsid w:val="47E02821"/>
    <w:rsid w:val="47E23ED0"/>
    <w:rsid w:val="47E31F46"/>
    <w:rsid w:val="47E7342B"/>
    <w:rsid w:val="47E77E3E"/>
    <w:rsid w:val="47ED360D"/>
    <w:rsid w:val="47ED990B"/>
    <w:rsid w:val="47EEE022"/>
    <w:rsid w:val="47EF4D3E"/>
    <w:rsid w:val="47F034B3"/>
    <w:rsid w:val="47F2753C"/>
    <w:rsid w:val="47F6E1B2"/>
    <w:rsid w:val="47FBDEF3"/>
    <w:rsid w:val="47FEC49A"/>
    <w:rsid w:val="4800E32B"/>
    <w:rsid w:val="48087B52"/>
    <w:rsid w:val="4812303F"/>
    <w:rsid w:val="4818C5D6"/>
    <w:rsid w:val="481B9A94"/>
    <w:rsid w:val="481F541A"/>
    <w:rsid w:val="48236A17"/>
    <w:rsid w:val="48296A41"/>
    <w:rsid w:val="482E37E1"/>
    <w:rsid w:val="4831FBD6"/>
    <w:rsid w:val="48362EFB"/>
    <w:rsid w:val="483E07F2"/>
    <w:rsid w:val="4842074D"/>
    <w:rsid w:val="48426F33"/>
    <w:rsid w:val="484C2B4D"/>
    <w:rsid w:val="484DF357"/>
    <w:rsid w:val="48524C9A"/>
    <w:rsid w:val="48529D92"/>
    <w:rsid w:val="4854A64B"/>
    <w:rsid w:val="48579E06"/>
    <w:rsid w:val="4861D585"/>
    <w:rsid w:val="486221F7"/>
    <w:rsid w:val="48640032"/>
    <w:rsid w:val="48656605"/>
    <w:rsid w:val="48676D2A"/>
    <w:rsid w:val="48731FE8"/>
    <w:rsid w:val="48758855"/>
    <w:rsid w:val="487BD57B"/>
    <w:rsid w:val="487EFE5A"/>
    <w:rsid w:val="48865BCE"/>
    <w:rsid w:val="489C0267"/>
    <w:rsid w:val="489CAACE"/>
    <w:rsid w:val="489FC16F"/>
    <w:rsid w:val="48A10B55"/>
    <w:rsid w:val="48A2F3E5"/>
    <w:rsid w:val="48A51604"/>
    <w:rsid w:val="48A5B075"/>
    <w:rsid w:val="48A6AE00"/>
    <w:rsid w:val="48A7265F"/>
    <w:rsid w:val="48A94B9D"/>
    <w:rsid w:val="48B04847"/>
    <w:rsid w:val="48B8A993"/>
    <w:rsid w:val="48BCBA64"/>
    <w:rsid w:val="48C2ABED"/>
    <w:rsid w:val="48C4B0E9"/>
    <w:rsid w:val="48CA933F"/>
    <w:rsid w:val="48CAEA67"/>
    <w:rsid w:val="48D11E9C"/>
    <w:rsid w:val="48D56FD5"/>
    <w:rsid w:val="48DF6CFE"/>
    <w:rsid w:val="48E3C20A"/>
    <w:rsid w:val="48E52944"/>
    <w:rsid w:val="48F9E2A5"/>
    <w:rsid w:val="48FD8D1F"/>
    <w:rsid w:val="490411C9"/>
    <w:rsid w:val="490EF0E0"/>
    <w:rsid w:val="49128815"/>
    <w:rsid w:val="49151304"/>
    <w:rsid w:val="49181B5A"/>
    <w:rsid w:val="49247111"/>
    <w:rsid w:val="4924755C"/>
    <w:rsid w:val="4924CC5B"/>
    <w:rsid w:val="492B6787"/>
    <w:rsid w:val="492F59CB"/>
    <w:rsid w:val="493DF23F"/>
    <w:rsid w:val="4946C2F7"/>
    <w:rsid w:val="494BDD3C"/>
    <w:rsid w:val="494D8F01"/>
    <w:rsid w:val="494D91EB"/>
    <w:rsid w:val="494E0685"/>
    <w:rsid w:val="494E2963"/>
    <w:rsid w:val="494E2AE6"/>
    <w:rsid w:val="49529EFD"/>
    <w:rsid w:val="4964DB9D"/>
    <w:rsid w:val="497157EB"/>
    <w:rsid w:val="4975A0DA"/>
    <w:rsid w:val="497C4172"/>
    <w:rsid w:val="4980CB32"/>
    <w:rsid w:val="49842067"/>
    <w:rsid w:val="4986E230"/>
    <w:rsid w:val="4988ADD8"/>
    <w:rsid w:val="4991C030"/>
    <w:rsid w:val="4998F694"/>
    <w:rsid w:val="499DCA6E"/>
    <w:rsid w:val="49A23FF7"/>
    <w:rsid w:val="49A35599"/>
    <w:rsid w:val="49A69721"/>
    <w:rsid w:val="49A6F247"/>
    <w:rsid w:val="49A76088"/>
    <w:rsid w:val="49ABF122"/>
    <w:rsid w:val="49AC467F"/>
    <w:rsid w:val="49B4F9B4"/>
    <w:rsid w:val="49BB3902"/>
    <w:rsid w:val="49BC1B0A"/>
    <w:rsid w:val="49C21BF5"/>
    <w:rsid w:val="49DE478F"/>
    <w:rsid w:val="49E6FF8D"/>
    <w:rsid w:val="49E879B6"/>
    <w:rsid w:val="49E9394F"/>
    <w:rsid w:val="49EA5832"/>
    <w:rsid w:val="49EB3CCA"/>
    <w:rsid w:val="49EF169C"/>
    <w:rsid w:val="49EF829C"/>
    <w:rsid w:val="49F7AE0D"/>
    <w:rsid w:val="49FFEE5A"/>
    <w:rsid w:val="4A15778C"/>
    <w:rsid w:val="4A1BC85C"/>
    <w:rsid w:val="4A208903"/>
    <w:rsid w:val="4A2241AC"/>
    <w:rsid w:val="4A242D8C"/>
    <w:rsid w:val="4A278B25"/>
    <w:rsid w:val="4A2C67F8"/>
    <w:rsid w:val="4A30DA11"/>
    <w:rsid w:val="4A38F831"/>
    <w:rsid w:val="4A39E5A3"/>
    <w:rsid w:val="4A3C4FF6"/>
    <w:rsid w:val="4A40707D"/>
    <w:rsid w:val="4A4BBCDB"/>
    <w:rsid w:val="4A524380"/>
    <w:rsid w:val="4A57AD4E"/>
    <w:rsid w:val="4A596F1F"/>
    <w:rsid w:val="4A5D19AB"/>
    <w:rsid w:val="4A5E60B6"/>
    <w:rsid w:val="4A6423D2"/>
    <w:rsid w:val="4A6AC9F3"/>
    <w:rsid w:val="4A6AE19B"/>
    <w:rsid w:val="4A6DE59E"/>
    <w:rsid w:val="4A6E0CF1"/>
    <w:rsid w:val="4A71949B"/>
    <w:rsid w:val="4A77A771"/>
    <w:rsid w:val="4A784AF7"/>
    <w:rsid w:val="4A7A255D"/>
    <w:rsid w:val="4A7ACD92"/>
    <w:rsid w:val="4A83A34E"/>
    <w:rsid w:val="4A873B84"/>
    <w:rsid w:val="4A905C10"/>
    <w:rsid w:val="4A9455BE"/>
    <w:rsid w:val="4A96C5E9"/>
    <w:rsid w:val="4A9AA41A"/>
    <w:rsid w:val="4A9CF70B"/>
    <w:rsid w:val="4AA75F8B"/>
    <w:rsid w:val="4AA87FA9"/>
    <w:rsid w:val="4AAA350D"/>
    <w:rsid w:val="4AB2EDFA"/>
    <w:rsid w:val="4AB47D28"/>
    <w:rsid w:val="4ABA5F3A"/>
    <w:rsid w:val="4AC9A0B1"/>
    <w:rsid w:val="4ACA084E"/>
    <w:rsid w:val="4ACC7973"/>
    <w:rsid w:val="4ACE74CD"/>
    <w:rsid w:val="4AE2E0F6"/>
    <w:rsid w:val="4AEEDB9F"/>
    <w:rsid w:val="4AF9C62A"/>
    <w:rsid w:val="4AFAB49B"/>
    <w:rsid w:val="4AFB1AE5"/>
    <w:rsid w:val="4AFB4610"/>
    <w:rsid w:val="4B0C1431"/>
    <w:rsid w:val="4B129529"/>
    <w:rsid w:val="4B1A9785"/>
    <w:rsid w:val="4B1B4623"/>
    <w:rsid w:val="4B1CCF15"/>
    <w:rsid w:val="4B1FE7F3"/>
    <w:rsid w:val="4B203CAC"/>
    <w:rsid w:val="4B22B1BF"/>
    <w:rsid w:val="4B24360E"/>
    <w:rsid w:val="4B26358E"/>
    <w:rsid w:val="4B278AC1"/>
    <w:rsid w:val="4B2A6041"/>
    <w:rsid w:val="4B2FD64D"/>
    <w:rsid w:val="4B30F35F"/>
    <w:rsid w:val="4B378840"/>
    <w:rsid w:val="4B3E66FD"/>
    <w:rsid w:val="4B4247D7"/>
    <w:rsid w:val="4B42D90F"/>
    <w:rsid w:val="4B479FB3"/>
    <w:rsid w:val="4B49323B"/>
    <w:rsid w:val="4B4F097C"/>
    <w:rsid w:val="4B501E99"/>
    <w:rsid w:val="4B509EFA"/>
    <w:rsid w:val="4B550441"/>
    <w:rsid w:val="4B57D07A"/>
    <w:rsid w:val="4B5A41D5"/>
    <w:rsid w:val="4B600F40"/>
    <w:rsid w:val="4B62725F"/>
    <w:rsid w:val="4B64679F"/>
    <w:rsid w:val="4B659873"/>
    <w:rsid w:val="4B6729A7"/>
    <w:rsid w:val="4B6E7990"/>
    <w:rsid w:val="4B72A2F1"/>
    <w:rsid w:val="4B76A3B0"/>
    <w:rsid w:val="4B76C965"/>
    <w:rsid w:val="4B778E59"/>
    <w:rsid w:val="4B7975D2"/>
    <w:rsid w:val="4B797DDF"/>
    <w:rsid w:val="4B7C2FFD"/>
    <w:rsid w:val="4B7D0917"/>
    <w:rsid w:val="4B7FABB6"/>
    <w:rsid w:val="4B83BC9E"/>
    <w:rsid w:val="4B86F46E"/>
    <w:rsid w:val="4B8B3FB1"/>
    <w:rsid w:val="4B9EEBEE"/>
    <w:rsid w:val="4BA3FF1C"/>
    <w:rsid w:val="4BA7B8B2"/>
    <w:rsid w:val="4BA85A40"/>
    <w:rsid w:val="4BA8DDFF"/>
    <w:rsid w:val="4BA95788"/>
    <w:rsid w:val="4BAAA2E9"/>
    <w:rsid w:val="4BAE12EA"/>
    <w:rsid w:val="4BAFB95E"/>
    <w:rsid w:val="4BB777ED"/>
    <w:rsid w:val="4BBEBEC7"/>
    <w:rsid w:val="4BCA79CD"/>
    <w:rsid w:val="4BCC0B3A"/>
    <w:rsid w:val="4BCC137E"/>
    <w:rsid w:val="4BCD11B7"/>
    <w:rsid w:val="4BD396AF"/>
    <w:rsid w:val="4BD52A76"/>
    <w:rsid w:val="4BD97DDD"/>
    <w:rsid w:val="4BE85D2F"/>
    <w:rsid w:val="4BEDBFC6"/>
    <w:rsid w:val="4BEFC74A"/>
    <w:rsid w:val="4BF21B37"/>
    <w:rsid w:val="4BF53F80"/>
    <w:rsid w:val="4BF6E4D2"/>
    <w:rsid w:val="4C006946"/>
    <w:rsid w:val="4C068E8D"/>
    <w:rsid w:val="4C0AF731"/>
    <w:rsid w:val="4C0B1D7E"/>
    <w:rsid w:val="4C153191"/>
    <w:rsid w:val="4C1BF432"/>
    <w:rsid w:val="4C25E6DB"/>
    <w:rsid w:val="4C2BF836"/>
    <w:rsid w:val="4C300A64"/>
    <w:rsid w:val="4C424F9C"/>
    <w:rsid w:val="4C4CCBCC"/>
    <w:rsid w:val="4C4F9299"/>
    <w:rsid w:val="4C52B43F"/>
    <w:rsid w:val="4C53008D"/>
    <w:rsid w:val="4C568FDF"/>
    <w:rsid w:val="4C56C8BE"/>
    <w:rsid w:val="4C60386A"/>
    <w:rsid w:val="4C63963B"/>
    <w:rsid w:val="4C64942B"/>
    <w:rsid w:val="4C682C0B"/>
    <w:rsid w:val="4C7139A8"/>
    <w:rsid w:val="4C7A90F0"/>
    <w:rsid w:val="4C82A359"/>
    <w:rsid w:val="4C834FF5"/>
    <w:rsid w:val="4C844DF4"/>
    <w:rsid w:val="4C8A6FD0"/>
    <w:rsid w:val="4C8D2C92"/>
    <w:rsid w:val="4C8D6940"/>
    <w:rsid w:val="4C8EA143"/>
    <w:rsid w:val="4C91D891"/>
    <w:rsid w:val="4C9FE514"/>
    <w:rsid w:val="4CA4100D"/>
    <w:rsid w:val="4CA6F915"/>
    <w:rsid w:val="4CAA2F54"/>
    <w:rsid w:val="4CAC0298"/>
    <w:rsid w:val="4CAEBE8E"/>
    <w:rsid w:val="4CBA5F68"/>
    <w:rsid w:val="4CBB0ACB"/>
    <w:rsid w:val="4CBFA821"/>
    <w:rsid w:val="4CC82B4A"/>
    <w:rsid w:val="4CC86DA4"/>
    <w:rsid w:val="4CCC6920"/>
    <w:rsid w:val="4CD2D6B8"/>
    <w:rsid w:val="4CD9C501"/>
    <w:rsid w:val="4CD9DC65"/>
    <w:rsid w:val="4CDB2AF1"/>
    <w:rsid w:val="4CDDFA06"/>
    <w:rsid w:val="4CDE4238"/>
    <w:rsid w:val="4CDF7078"/>
    <w:rsid w:val="4CDF79A3"/>
    <w:rsid w:val="4CE267DC"/>
    <w:rsid w:val="4CE68BC4"/>
    <w:rsid w:val="4CE9C080"/>
    <w:rsid w:val="4CEC65B6"/>
    <w:rsid w:val="4CF24BC4"/>
    <w:rsid w:val="4CF74145"/>
    <w:rsid w:val="4CFB145A"/>
    <w:rsid w:val="4CFCD402"/>
    <w:rsid w:val="4D031816"/>
    <w:rsid w:val="4D05CE61"/>
    <w:rsid w:val="4D076376"/>
    <w:rsid w:val="4D08932E"/>
    <w:rsid w:val="4D08A547"/>
    <w:rsid w:val="4D0F3C99"/>
    <w:rsid w:val="4D130759"/>
    <w:rsid w:val="4D13CCD7"/>
    <w:rsid w:val="4D18AD28"/>
    <w:rsid w:val="4D18DD5B"/>
    <w:rsid w:val="4D1ED718"/>
    <w:rsid w:val="4D245B9C"/>
    <w:rsid w:val="4D26A5A1"/>
    <w:rsid w:val="4D28EE77"/>
    <w:rsid w:val="4D3465AA"/>
    <w:rsid w:val="4D3A1984"/>
    <w:rsid w:val="4D3D7F7A"/>
    <w:rsid w:val="4D410D31"/>
    <w:rsid w:val="4D417378"/>
    <w:rsid w:val="4D4362E7"/>
    <w:rsid w:val="4D4379E5"/>
    <w:rsid w:val="4D50926A"/>
    <w:rsid w:val="4D51D21E"/>
    <w:rsid w:val="4D54409D"/>
    <w:rsid w:val="4D5A7ABF"/>
    <w:rsid w:val="4D5EDC5A"/>
    <w:rsid w:val="4D5FF1DA"/>
    <w:rsid w:val="4D71B99A"/>
    <w:rsid w:val="4D71BCC2"/>
    <w:rsid w:val="4D7BD2C6"/>
    <w:rsid w:val="4D833D8D"/>
    <w:rsid w:val="4D848097"/>
    <w:rsid w:val="4D84C277"/>
    <w:rsid w:val="4D8BF5A8"/>
    <w:rsid w:val="4D8D15E6"/>
    <w:rsid w:val="4D955FC7"/>
    <w:rsid w:val="4D987058"/>
    <w:rsid w:val="4D9D3B36"/>
    <w:rsid w:val="4DAF9A17"/>
    <w:rsid w:val="4DB833DA"/>
    <w:rsid w:val="4DBF088D"/>
    <w:rsid w:val="4DBF9F28"/>
    <w:rsid w:val="4DC477F9"/>
    <w:rsid w:val="4DCE2D5D"/>
    <w:rsid w:val="4DCFB17E"/>
    <w:rsid w:val="4DD4E261"/>
    <w:rsid w:val="4DD63C40"/>
    <w:rsid w:val="4DD94F19"/>
    <w:rsid w:val="4DDA2EF4"/>
    <w:rsid w:val="4DE1E933"/>
    <w:rsid w:val="4DE25C56"/>
    <w:rsid w:val="4DE3CBEC"/>
    <w:rsid w:val="4DEB131B"/>
    <w:rsid w:val="4DF7ABEA"/>
    <w:rsid w:val="4DFB94D1"/>
    <w:rsid w:val="4DFBF85E"/>
    <w:rsid w:val="4DFED49B"/>
    <w:rsid w:val="4DFF4C4A"/>
    <w:rsid w:val="4E05543C"/>
    <w:rsid w:val="4E09D8CF"/>
    <w:rsid w:val="4E0A3347"/>
    <w:rsid w:val="4E0BEA84"/>
    <w:rsid w:val="4E120489"/>
    <w:rsid w:val="4E152E3B"/>
    <w:rsid w:val="4E1AD9CC"/>
    <w:rsid w:val="4E1CB9B1"/>
    <w:rsid w:val="4E211A45"/>
    <w:rsid w:val="4E2617A8"/>
    <w:rsid w:val="4E26F762"/>
    <w:rsid w:val="4E287219"/>
    <w:rsid w:val="4E28E81E"/>
    <w:rsid w:val="4E2B2F42"/>
    <w:rsid w:val="4E2C0A93"/>
    <w:rsid w:val="4E346C58"/>
    <w:rsid w:val="4E34DF69"/>
    <w:rsid w:val="4E36C7FA"/>
    <w:rsid w:val="4E3DAF05"/>
    <w:rsid w:val="4E4A2F84"/>
    <w:rsid w:val="4E4B6887"/>
    <w:rsid w:val="4E4F07AA"/>
    <w:rsid w:val="4E59C75E"/>
    <w:rsid w:val="4E60FB95"/>
    <w:rsid w:val="4E625810"/>
    <w:rsid w:val="4E69109E"/>
    <w:rsid w:val="4E6EA719"/>
    <w:rsid w:val="4E7141D2"/>
    <w:rsid w:val="4E73C9AA"/>
    <w:rsid w:val="4E754A03"/>
    <w:rsid w:val="4E7A0A1C"/>
    <w:rsid w:val="4E7C99D5"/>
    <w:rsid w:val="4E7F1343"/>
    <w:rsid w:val="4E85582B"/>
    <w:rsid w:val="4E89EAAB"/>
    <w:rsid w:val="4E8F8526"/>
    <w:rsid w:val="4E90E432"/>
    <w:rsid w:val="4E925333"/>
    <w:rsid w:val="4E98118F"/>
    <w:rsid w:val="4E98AE4A"/>
    <w:rsid w:val="4E9CFC51"/>
    <w:rsid w:val="4EAD53A6"/>
    <w:rsid w:val="4EBAA6AD"/>
    <w:rsid w:val="4EBAFD10"/>
    <w:rsid w:val="4EBB7F5C"/>
    <w:rsid w:val="4EC2CA6A"/>
    <w:rsid w:val="4EC513F2"/>
    <w:rsid w:val="4ECCB42D"/>
    <w:rsid w:val="4ED0814C"/>
    <w:rsid w:val="4ED22E54"/>
    <w:rsid w:val="4EDAA73D"/>
    <w:rsid w:val="4EE09C69"/>
    <w:rsid w:val="4EEE09BC"/>
    <w:rsid w:val="4EF01A8B"/>
    <w:rsid w:val="4EF4B532"/>
    <w:rsid w:val="4EFAEA6D"/>
    <w:rsid w:val="4F04C9F6"/>
    <w:rsid w:val="4F07978A"/>
    <w:rsid w:val="4F0A9F5C"/>
    <w:rsid w:val="4F0B77DA"/>
    <w:rsid w:val="4F1107D9"/>
    <w:rsid w:val="4F168AD7"/>
    <w:rsid w:val="4F1E597B"/>
    <w:rsid w:val="4F20B78F"/>
    <w:rsid w:val="4F236ADB"/>
    <w:rsid w:val="4F237667"/>
    <w:rsid w:val="4F2D3D43"/>
    <w:rsid w:val="4F2F4022"/>
    <w:rsid w:val="4F33A8DA"/>
    <w:rsid w:val="4F37AF10"/>
    <w:rsid w:val="4F3A1FD4"/>
    <w:rsid w:val="4F449C75"/>
    <w:rsid w:val="4F46710A"/>
    <w:rsid w:val="4F48CC1F"/>
    <w:rsid w:val="4F49E149"/>
    <w:rsid w:val="4F49E6D7"/>
    <w:rsid w:val="4F49ED26"/>
    <w:rsid w:val="4F4AD9D5"/>
    <w:rsid w:val="4F4B11D6"/>
    <w:rsid w:val="4F4BBD61"/>
    <w:rsid w:val="4F4CD73C"/>
    <w:rsid w:val="4F4FBC63"/>
    <w:rsid w:val="4F502A2F"/>
    <w:rsid w:val="4F5481A1"/>
    <w:rsid w:val="4F5FB738"/>
    <w:rsid w:val="4F602597"/>
    <w:rsid w:val="4F65A3E2"/>
    <w:rsid w:val="4F769F90"/>
    <w:rsid w:val="4F79FB0B"/>
    <w:rsid w:val="4F7AAEE4"/>
    <w:rsid w:val="4F7DF91A"/>
    <w:rsid w:val="4F9A8F93"/>
    <w:rsid w:val="4F9B6A58"/>
    <w:rsid w:val="4FA26375"/>
    <w:rsid w:val="4FA68197"/>
    <w:rsid w:val="4FAE696A"/>
    <w:rsid w:val="4FB0874D"/>
    <w:rsid w:val="4FB6997D"/>
    <w:rsid w:val="4FB71089"/>
    <w:rsid w:val="4FB99550"/>
    <w:rsid w:val="4FBC7B59"/>
    <w:rsid w:val="4FC7ADDB"/>
    <w:rsid w:val="4FDBCA9A"/>
    <w:rsid w:val="4FDD88F0"/>
    <w:rsid w:val="4FE2D23A"/>
    <w:rsid w:val="4FE3B2E3"/>
    <w:rsid w:val="4FEB70FD"/>
    <w:rsid w:val="4FEE37B8"/>
    <w:rsid w:val="4FF8C19A"/>
    <w:rsid w:val="4FFAAB29"/>
    <w:rsid w:val="5000ED1B"/>
    <w:rsid w:val="50032267"/>
    <w:rsid w:val="500997B9"/>
    <w:rsid w:val="5009DC1E"/>
    <w:rsid w:val="500B1DAC"/>
    <w:rsid w:val="500D1CC2"/>
    <w:rsid w:val="500E33A2"/>
    <w:rsid w:val="50139A0F"/>
    <w:rsid w:val="5015EB5B"/>
    <w:rsid w:val="501639AB"/>
    <w:rsid w:val="5023AAF5"/>
    <w:rsid w:val="502E725C"/>
    <w:rsid w:val="5037E983"/>
    <w:rsid w:val="503DF73C"/>
    <w:rsid w:val="504276C7"/>
    <w:rsid w:val="504944F3"/>
    <w:rsid w:val="504BBEE2"/>
    <w:rsid w:val="504FE25C"/>
    <w:rsid w:val="50509530"/>
    <w:rsid w:val="5051FD80"/>
    <w:rsid w:val="505739EE"/>
    <w:rsid w:val="5057A7ED"/>
    <w:rsid w:val="5057AA84"/>
    <w:rsid w:val="505C720D"/>
    <w:rsid w:val="505FEA4B"/>
    <w:rsid w:val="50693CD7"/>
    <w:rsid w:val="506BE828"/>
    <w:rsid w:val="506E0EF8"/>
    <w:rsid w:val="50724322"/>
    <w:rsid w:val="50799553"/>
    <w:rsid w:val="507EF209"/>
    <w:rsid w:val="5082B5F1"/>
    <w:rsid w:val="5083FCCF"/>
    <w:rsid w:val="5087FFBA"/>
    <w:rsid w:val="509CBC81"/>
    <w:rsid w:val="50A27F4C"/>
    <w:rsid w:val="50A51AEC"/>
    <w:rsid w:val="50A79989"/>
    <w:rsid w:val="50AAE7D7"/>
    <w:rsid w:val="50BA68C7"/>
    <w:rsid w:val="50C409D9"/>
    <w:rsid w:val="50C886D2"/>
    <w:rsid w:val="50C8CC64"/>
    <w:rsid w:val="50CCDC8C"/>
    <w:rsid w:val="50D065A3"/>
    <w:rsid w:val="50D1C9DC"/>
    <w:rsid w:val="50D57209"/>
    <w:rsid w:val="50D7B0EB"/>
    <w:rsid w:val="50E2ACE6"/>
    <w:rsid w:val="50E8E025"/>
    <w:rsid w:val="50EC7C78"/>
    <w:rsid w:val="50F09AA8"/>
    <w:rsid w:val="50F99267"/>
    <w:rsid w:val="50FAB2D0"/>
    <w:rsid w:val="5101110E"/>
    <w:rsid w:val="5102B1C5"/>
    <w:rsid w:val="510656A5"/>
    <w:rsid w:val="5107E2D6"/>
    <w:rsid w:val="5113680D"/>
    <w:rsid w:val="511994CD"/>
    <w:rsid w:val="511A095F"/>
    <w:rsid w:val="511B24AB"/>
    <w:rsid w:val="511C8FB6"/>
    <w:rsid w:val="511CF869"/>
    <w:rsid w:val="512036CB"/>
    <w:rsid w:val="51205840"/>
    <w:rsid w:val="51208702"/>
    <w:rsid w:val="512A45A4"/>
    <w:rsid w:val="5136B835"/>
    <w:rsid w:val="51371352"/>
    <w:rsid w:val="5138D5B5"/>
    <w:rsid w:val="513997E3"/>
    <w:rsid w:val="513E5294"/>
    <w:rsid w:val="51405D8C"/>
    <w:rsid w:val="5145AEFF"/>
    <w:rsid w:val="51473599"/>
    <w:rsid w:val="514908C3"/>
    <w:rsid w:val="514B9459"/>
    <w:rsid w:val="51501803"/>
    <w:rsid w:val="5150DC2B"/>
    <w:rsid w:val="51527F5D"/>
    <w:rsid w:val="515BBDBE"/>
    <w:rsid w:val="515D265D"/>
    <w:rsid w:val="515E12B9"/>
    <w:rsid w:val="515EF79C"/>
    <w:rsid w:val="515FC052"/>
    <w:rsid w:val="5161FEDA"/>
    <w:rsid w:val="516208F8"/>
    <w:rsid w:val="51622D24"/>
    <w:rsid w:val="51629180"/>
    <w:rsid w:val="5166B879"/>
    <w:rsid w:val="516AEDB6"/>
    <w:rsid w:val="5175C689"/>
    <w:rsid w:val="517E6218"/>
    <w:rsid w:val="5185E508"/>
    <w:rsid w:val="519018FC"/>
    <w:rsid w:val="519793BA"/>
    <w:rsid w:val="51988BAD"/>
    <w:rsid w:val="519A3950"/>
    <w:rsid w:val="51A002E5"/>
    <w:rsid w:val="51A9A2FB"/>
    <w:rsid w:val="51AB625E"/>
    <w:rsid w:val="51B3A6B0"/>
    <w:rsid w:val="51B49EE0"/>
    <w:rsid w:val="51B5688A"/>
    <w:rsid w:val="51B7FAF0"/>
    <w:rsid w:val="51B89866"/>
    <w:rsid w:val="51B91A6E"/>
    <w:rsid w:val="51BD8FEB"/>
    <w:rsid w:val="51BDF18C"/>
    <w:rsid w:val="51C0A875"/>
    <w:rsid w:val="51C13D39"/>
    <w:rsid w:val="51C36CA2"/>
    <w:rsid w:val="51C45D59"/>
    <w:rsid w:val="51C6B63A"/>
    <w:rsid w:val="51CB9CB3"/>
    <w:rsid w:val="51CDFB18"/>
    <w:rsid w:val="51D4D0E4"/>
    <w:rsid w:val="51D6D04B"/>
    <w:rsid w:val="51D8C211"/>
    <w:rsid w:val="51DC5067"/>
    <w:rsid w:val="51DDBB24"/>
    <w:rsid w:val="51E51062"/>
    <w:rsid w:val="51E9F79D"/>
    <w:rsid w:val="51EE7245"/>
    <w:rsid w:val="51F0A4D4"/>
    <w:rsid w:val="51F3E7E9"/>
    <w:rsid w:val="51F6C574"/>
    <w:rsid w:val="51FCB082"/>
    <w:rsid w:val="51FCF8BF"/>
    <w:rsid w:val="51FF04AF"/>
    <w:rsid w:val="51FFA560"/>
    <w:rsid w:val="520556FF"/>
    <w:rsid w:val="5207A766"/>
    <w:rsid w:val="5208930D"/>
    <w:rsid w:val="5209B92D"/>
    <w:rsid w:val="520A7000"/>
    <w:rsid w:val="52139445"/>
    <w:rsid w:val="52145C70"/>
    <w:rsid w:val="52276B31"/>
    <w:rsid w:val="52278F0E"/>
    <w:rsid w:val="52351F6C"/>
    <w:rsid w:val="52372473"/>
    <w:rsid w:val="523E82AD"/>
    <w:rsid w:val="5240E7CB"/>
    <w:rsid w:val="52426257"/>
    <w:rsid w:val="5243B871"/>
    <w:rsid w:val="5245607C"/>
    <w:rsid w:val="524E090D"/>
    <w:rsid w:val="524F04C0"/>
    <w:rsid w:val="52508DCD"/>
    <w:rsid w:val="5254BBF0"/>
    <w:rsid w:val="5256D5CE"/>
    <w:rsid w:val="525F25EC"/>
    <w:rsid w:val="5265F7B2"/>
    <w:rsid w:val="526892A8"/>
    <w:rsid w:val="52694F81"/>
    <w:rsid w:val="526AFC53"/>
    <w:rsid w:val="526F8A67"/>
    <w:rsid w:val="52728300"/>
    <w:rsid w:val="5274021B"/>
    <w:rsid w:val="527CA902"/>
    <w:rsid w:val="527F1094"/>
    <w:rsid w:val="5280EFB8"/>
    <w:rsid w:val="52857316"/>
    <w:rsid w:val="5286615F"/>
    <w:rsid w:val="5286EF07"/>
    <w:rsid w:val="529E9027"/>
    <w:rsid w:val="52A20131"/>
    <w:rsid w:val="52A892DC"/>
    <w:rsid w:val="52ADC9E1"/>
    <w:rsid w:val="52B11C2F"/>
    <w:rsid w:val="52B25861"/>
    <w:rsid w:val="52B5C8C8"/>
    <w:rsid w:val="52B8F267"/>
    <w:rsid w:val="52B94DF1"/>
    <w:rsid w:val="52C46D0F"/>
    <w:rsid w:val="52CD28A6"/>
    <w:rsid w:val="52D121B8"/>
    <w:rsid w:val="52D40923"/>
    <w:rsid w:val="52D68792"/>
    <w:rsid w:val="52D74C83"/>
    <w:rsid w:val="52D8D25A"/>
    <w:rsid w:val="52D97931"/>
    <w:rsid w:val="52DC8723"/>
    <w:rsid w:val="52E6779F"/>
    <w:rsid w:val="52E970CA"/>
    <w:rsid w:val="52F1697A"/>
    <w:rsid w:val="52FC291B"/>
    <w:rsid w:val="5307A567"/>
    <w:rsid w:val="5308F664"/>
    <w:rsid w:val="5311E734"/>
    <w:rsid w:val="53165BE8"/>
    <w:rsid w:val="531AAC0B"/>
    <w:rsid w:val="531E8074"/>
    <w:rsid w:val="532076A6"/>
    <w:rsid w:val="53212DA2"/>
    <w:rsid w:val="53216D17"/>
    <w:rsid w:val="532DD46E"/>
    <w:rsid w:val="533F9AF6"/>
    <w:rsid w:val="5347BD70"/>
    <w:rsid w:val="534D92CA"/>
    <w:rsid w:val="534EFCB1"/>
    <w:rsid w:val="5354EB4E"/>
    <w:rsid w:val="535697EA"/>
    <w:rsid w:val="535886E3"/>
    <w:rsid w:val="5358B8FC"/>
    <w:rsid w:val="535B8D56"/>
    <w:rsid w:val="535D2EFC"/>
    <w:rsid w:val="53602A5C"/>
    <w:rsid w:val="536D02B2"/>
    <w:rsid w:val="536D44D2"/>
    <w:rsid w:val="5373E6AE"/>
    <w:rsid w:val="5373FA66"/>
    <w:rsid w:val="53791E89"/>
    <w:rsid w:val="537FAA60"/>
    <w:rsid w:val="53808B87"/>
    <w:rsid w:val="53893540"/>
    <w:rsid w:val="5390E64B"/>
    <w:rsid w:val="53929334"/>
    <w:rsid w:val="5394FFC9"/>
    <w:rsid w:val="5395697F"/>
    <w:rsid w:val="539924BF"/>
    <w:rsid w:val="539B7F83"/>
    <w:rsid w:val="539FDFE5"/>
    <w:rsid w:val="53A6D2CA"/>
    <w:rsid w:val="53A6FC37"/>
    <w:rsid w:val="53AA3860"/>
    <w:rsid w:val="53AD70CD"/>
    <w:rsid w:val="53ADEC99"/>
    <w:rsid w:val="53B04EF8"/>
    <w:rsid w:val="53B46C0F"/>
    <w:rsid w:val="53BE15FD"/>
    <w:rsid w:val="53C3B4F7"/>
    <w:rsid w:val="53C6BF98"/>
    <w:rsid w:val="53C74CED"/>
    <w:rsid w:val="53C8F457"/>
    <w:rsid w:val="53C905AD"/>
    <w:rsid w:val="53CFEA62"/>
    <w:rsid w:val="53D39A0F"/>
    <w:rsid w:val="53D49511"/>
    <w:rsid w:val="53D534FF"/>
    <w:rsid w:val="53D800F7"/>
    <w:rsid w:val="53D95500"/>
    <w:rsid w:val="53DCDF61"/>
    <w:rsid w:val="53DEB37C"/>
    <w:rsid w:val="53E219CC"/>
    <w:rsid w:val="53EA59FB"/>
    <w:rsid w:val="53EF2002"/>
    <w:rsid w:val="53F050D3"/>
    <w:rsid w:val="53F5310C"/>
    <w:rsid w:val="53F65D16"/>
    <w:rsid w:val="5406CE91"/>
    <w:rsid w:val="54070B02"/>
    <w:rsid w:val="54077154"/>
    <w:rsid w:val="540A814C"/>
    <w:rsid w:val="540E4B95"/>
    <w:rsid w:val="54106CC2"/>
    <w:rsid w:val="5411B801"/>
    <w:rsid w:val="5414F284"/>
    <w:rsid w:val="5416C8E9"/>
    <w:rsid w:val="541D33F5"/>
    <w:rsid w:val="541EEAA9"/>
    <w:rsid w:val="5421522E"/>
    <w:rsid w:val="542182FC"/>
    <w:rsid w:val="542A2347"/>
    <w:rsid w:val="542FA59F"/>
    <w:rsid w:val="54359711"/>
    <w:rsid w:val="5435DF36"/>
    <w:rsid w:val="543D2E73"/>
    <w:rsid w:val="5442C952"/>
    <w:rsid w:val="5443E585"/>
    <w:rsid w:val="5444399B"/>
    <w:rsid w:val="544493DA"/>
    <w:rsid w:val="544A02B0"/>
    <w:rsid w:val="5459DC47"/>
    <w:rsid w:val="545A1E85"/>
    <w:rsid w:val="54609D80"/>
    <w:rsid w:val="54689843"/>
    <w:rsid w:val="546B3FD1"/>
    <w:rsid w:val="54728240"/>
    <w:rsid w:val="54788A3D"/>
    <w:rsid w:val="547A07FE"/>
    <w:rsid w:val="547DDFA2"/>
    <w:rsid w:val="54882332"/>
    <w:rsid w:val="54882EC6"/>
    <w:rsid w:val="548B4F02"/>
    <w:rsid w:val="548C2C98"/>
    <w:rsid w:val="548E8993"/>
    <w:rsid w:val="54915B7E"/>
    <w:rsid w:val="5491ED11"/>
    <w:rsid w:val="54927245"/>
    <w:rsid w:val="54A0DBFD"/>
    <w:rsid w:val="54A1B022"/>
    <w:rsid w:val="54A936F4"/>
    <w:rsid w:val="54ACF46F"/>
    <w:rsid w:val="54AF1713"/>
    <w:rsid w:val="54B1CB37"/>
    <w:rsid w:val="54B3B4BC"/>
    <w:rsid w:val="54B62310"/>
    <w:rsid w:val="54B7730C"/>
    <w:rsid w:val="54BDA8B6"/>
    <w:rsid w:val="54C37853"/>
    <w:rsid w:val="54C5A6F2"/>
    <w:rsid w:val="54C74A62"/>
    <w:rsid w:val="54CD809B"/>
    <w:rsid w:val="54CE4017"/>
    <w:rsid w:val="54D1FEDB"/>
    <w:rsid w:val="54D24AE8"/>
    <w:rsid w:val="54E05F2B"/>
    <w:rsid w:val="54E1D6B4"/>
    <w:rsid w:val="54E52FF0"/>
    <w:rsid w:val="54E78FDC"/>
    <w:rsid w:val="54E91EF4"/>
    <w:rsid w:val="54E9E279"/>
    <w:rsid w:val="54F14752"/>
    <w:rsid w:val="54F1DD0B"/>
    <w:rsid w:val="54FCE010"/>
    <w:rsid w:val="55006281"/>
    <w:rsid w:val="5500907D"/>
    <w:rsid w:val="55045B12"/>
    <w:rsid w:val="55095468"/>
    <w:rsid w:val="550C8F5F"/>
    <w:rsid w:val="55148CC6"/>
    <w:rsid w:val="5515FC6A"/>
    <w:rsid w:val="55162CA9"/>
    <w:rsid w:val="5519BC2B"/>
    <w:rsid w:val="551BF569"/>
    <w:rsid w:val="5529246F"/>
    <w:rsid w:val="55372B20"/>
    <w:rsid w:val="55399B5B"/>
    <w:rsid w:val="553AE62F"/>
    <w:rsid w:val="553BC2CA"/>
    <w:rsid w:val="553D18D6"/>
    <w:rsid w:val="553FE5FA"/>
    <w:rsid w:val="55406EBA"/>
    <w:rsid w:val="55460483"/>
    <w:rsid w:val="5549B534"/>
    <w:rsid w:val="554F2FF4"/>
    <w:rsid w:val="55569946"/>
    <w:rsid w:val="5556BA55"/>
    <w:rsid w:val="555ADD93"/>
    <w:rsid w:val="555B1049"/>
    <w:rsid w:val="555F2B85"/>
    <w:rsid w:val="55620A10"/>
    <w:rsid w:val="55629C7F"/>
    <w:rsid w:val="55665BD6"/>
    <w:rsid w:val="55671605"/>
    <w:rsid w:val="5568647E"/>
    <w:rsid w:val="556EFC73"/>
    <w:rsid w:val="557170A5"/>
    <w:rsid w:val="5572E31F"/>
    <w:rsid w:val="557781AE"/>
    <w:rsid w:val="557B2DBD"/>
    <w:rsid w:val="557C958C"/>
    <w:rsid w:val="557DACE2"/>
    <w:rsid w:val="557DDF5B"/>
    <w:rsid w:val="5581DEEC"/>
    <w:rsid w:val="55840890"/>
    <w:rsid w:val="5589790E"/>
    <w:rsid w:val="558F94D7"/>
    <w:rsid w:val="55A4B489"/>
    <w:rsid w:val="55B0092E"/>
    <w:rsid w:val="55B29255"/>
    <w:rsid w:val="55C0937E"/>
    <w:rsid w:val="55C2E7CA"/>
    <w:rsid w:val="55C32947"/>
    <w:rsid w:val="55C38E8D"/>
    <w:rsid w:val="55C5E648"/>
    <w:rsid w:val="55CD13A9"/>
    <w:rsid w:val="55CEBE40"/>
    <w:rsid w:val="55CED4D5"/>
    <w:rsid w:val="55DA1DB1"/>
    <w:rsid w:val="55E09F42"/>
    <w:rsid w:val="55EB3BF9"/>
    <w:rsid w:val="55EFF000"/>
    <w:rsid w:val="55F34149"/>
    <w:rsid w:val="55F3D62C"/>
    <w:rsid w:val="55F4A143"/>
    <w:rsid w:val="55F6C809"/>
    <w:rsid w:val="55F76F6D"/>
    <w:rsid w:val="55F991A3"/>
    <w:rsid w:val="55FA4DD1"/>
    <w:rsid w:val="55FDAD53"/>
    <w:rsid w:val="5601F7D9"/>
    <w:rsid w:val="56030A16"/>
    <w:rsid w:val="5604B344"/>
    <w:rsid w:val="561342BC"/>
    <w:rsid w:val="561B00D4"/>
    <w:rsid w:val="562133B6"/>
    <w:rsid w:val="563458A5"/>
    <w:rsid w:val="563BBF03"/>
    <w:rsid w:val="563D0DB1"/>
    <w:rsid w:val="564250BE"/>
    <w:rsid w:val="56452529"/>
    <w:rsid w:val="5653288A"/>
    <w:rsid w:val="5655FAAD"/>
    <w:rsid w:val="565809E5"/>
    <w:rsid w:val="565F388C"/>
    <w:rsid w:val="566004D8"/>
    <w:rsid w:val="566BE1DE"/>
    <w:rsid w:val="566CC5A1"/>
    <w:rsid w:val="566F680E"/>
    <w:rsid w:val="5677B7B7"/>
    <w:rsid w:val="56781613"/>
    <w:rsid w:val="567D3E2F"/>
    <w:rsid w:val="567E8DC4"/>
    <w:rsid w:val="568669C6"/>
    <w:rsid w:val="5686C2DC"/>
    <w:rsid w:val="568E9EF2"/>
    <w:rsid w:val="5692BB5D"/>
    <w:rsid w:val="5694375F"/>
    <w:rsid w:val="56965621"/>
    <w:rsid w:val="569B52D5"/>
    <w:rsid w:val="569CB370"/>
    <w:rsid w:val="56A11F90"/>
    <w:rsid w:val="56A1CEA7"/>
    <w:rsid w:val="56A656CB"/>
    <w:rsid w:val="56AE2B71"/>
    <w:rsid w:val="56B4EA6C"/>
    <w:rsid w:val="56C16472"/>
    <w:rsid w:val="56C46325"/>
    <w:rsid w:val="56C7A437"/>
    <w:rsid w:val="56CF666D"/>
    <w:rsid w:val="56D2E8A1"/>
    <w:rsid w:val="56D4D72E"/>
    <w:rsid w:val="56D6F90A"/>
    <w:rsid w:val="56D72F84"/>
    <w:rsid w:val="56DCA1DC"/>
    <w:rsid w:val="56DD0AA6"/>
    <w:rsid w:val="56DDC526"/>
    <w:rsid w:val="56DF2107"/>
    <w:rsid w:val="56E5AF0E"/>
    <w:rsid w:val="56E8344A"/>
    <w:rsid w:val="56EA5D92"/>
    <w:rsid w:val="56F1AC48"/>
    <w:rsid w:val="56F43AAB"/>
    <w:rsid w:val="56FA4BA0"/>
    <w:rsid w:val="56FCB22A"/>
    <w:rsid w:val="56FF1FB7"/>
    <w:rsid w:val="57019833"/>
    <w:rsid w:val="57079C17"/>
    <w:rsid w:val="5709B801"/>
    <w:rsid w:val="570B0246"/>
    <w:rsid w:val="570D864F"/>
    <w:rsid w:val="570E22C6"/>
    <w:rsid w:val="5719848D"/>
    <w:rsid w:val="571AF12C"/>
    <w:rsid w:val="571BBD34"/>
    <w:rsid w:val="571FAA41"/>
    <w:rsid w:val="572F00B4"/>
    <w:rsid w:val="572F668D"/>
    <w:rsid w:val="57333B76"/>
    <w:rsid w:val="573BD538"/>
    <w:rsid w:val="573C4C7B"/>
    <w:rsid w:val="5741F83F"/>
    <w:rsid w:val="57447F8F"/>
    <w:rsid w:val="57498FD9"/>
    <w:rsid w:val="574AB81D"/>
    <w:rsid w:val="574B1E46"/>
    <w:rsid w:val="57502FBC"/>
    <w:rsid w:val="57506A63"/>
    <w:rsid w:val="5751D4D6"/>
    <w:rsid w:val="57526536"/>
    <w:rsid w:val="57532D77"/>
    <w:rsid w:val="57557769"/>
    <w:rsid w:val="5755F0AB"/>
    <w:rsid w:val="575C94F1"/>
    <w:rsid w:val="57618FD6"/>
    <w:rsid w:val="57623A52"/>
    <w:rsid w:val="5766F0C0"/>
    <w:rsid w:val="5768E6C4"/>
    <w:rsid w:val="5769FC00"/>
    <w:rsid w:val="576B9D91"/>
    <w:rsid w:val="576E7F2A"/>
    <w:rsid w:val="57733129"/>
    <w:rsid w:val="5775390A"/>
    <w:rsid w:val="5779FC17"/>
    <w:rsid w:val="5780469B"/>
    <w:rsid w:val="578CA7FC"/>
    <w:rsid w:val="5792D145"/>
    <w:rsid w:val="5794B18B"/>
    <w:rsid w:val="57963345"/>
    <w:rsid w:val="5798EAC5"/>
    <w:rsid w:val="5799A213"/>
    <w:rsid w:val="5799B444"/>
    <w:rsid w:val="579A24F9"/>
    <w:rsid w:val="57A293F3"/>
    <w:rsid w:val="57A3FF42"/>
    <w:rsid w:val="57A44EFA"/>
    <w:rsid w:val="57AFCD8A"/>
    <w:rsid w:val="57C02E64"/>
    <w:rsid w:val="57C2CD94"/>
    <w:rsid w:val="57C393CA"/>
    <w:rsid w:val="57CAB35E"/>
    <w:rsid w:val="57CEBA24"/>
    <w:rsid w:val="57CF30B9"/>
    <w:rsid w:val="57D2B229"/>
    <w:rsid w:val="57D4BC0E"/>
    <w:rsid w:val="57D5A237"/>
    <w:rsid w:val="57DD9935"/>
    <w:rsid w:val="57DF047C"/>
    <w:rsid w:val="57E050A2"/>
    <w:rsid w:val="57E53BA2"/>
    <w:rsid w:val="57EA1E21"/>
    <w:rsid w:val="57EDF842"/>
    <w:rsid w:val="57F1D1E4"/>
    <w:rsid w:val="57F33C05"/>
    <w:rsid w:val="57F539E1"/>
    <w:rsid w:val="57F6086A"/>
    <w:rsid w:val="57FA4479"/>
    <w:rsid w:val="57FAE09B"/>
    <w:rsid w:val="57FD613C"/>
    <w:rsid w:val="57FF5E19"/>
    <w:rsid w:val="5800900A"/>
    <w:rsid w:val="5807507B"/>
    <w:rsid w:val="580A088B"/>
    <w:rsid w:val="5812CE08"/>
    <w:rsid w:val="581417C4"/>
    <w:rsid w:val="58168CA3"/>
    <w:rsid w:val="58189418"/>
    <w:rsid w:val="5822AC57"/>
    <w:rsid w:val="5823170D"/>
    <w:rsid w:val="5831D24D"/>
    <w:rsid w:val="58344C1F"/>
    <w:rsid w:val="58384219"/>
    <w:rsid w:val="58392EDF"/>
    <w:rsid w:val="58425EDB"/>
    <w:rsid w:val="5846CFF0"/>
    <w:rsid w:val="5848A909"/>
    <w:rsid w:val="58495F3F"/>
    <w:rsid w:val="584C276F"/>
    <w:rsid w:val="584F2879"/>
    <w:rsid w:val="5858DBFE"/>
    <w:rsid w:val="585A3E5A"/>
    <w:rsid w:val="585EB7EB"/>
    <w:rsid w:val="585FF608"/>
    <w:rsid w:val="58643096"/>
    <w:rsid w:val="586D34C7"/>
    <w:rsid w:val="587DD645"/>
    <w:rsid w:val="58806859"/>
    <w:rsid w:val="5889FF9E"/>
    <w:rsid w:val="588B30C8"/>
    <w:rsid w:val="5892CBD4"/>
    <w:rsid w:val="58936F72"/>
    <w:rsid w:val="589407E9"/>
    <w:rsid w:val="58986D76"/>
    <w:rsid w:val="589B94F3"/>
    <w:rsid w:val="589DFBEC"/>
    <w:rsid w:val="58A79234"/>
    <w:rsid w:val="58A97C7F"/>
    <w:rsid w:val="58B4E0AD"/>
    <w:rsid w:val="58B565EB"/>
    <w:rsid w:val="58B58141"/>
    <w:rsid w:val="58BB378A"/>
    <w:rsid w:val="58C08340"/>
    <w:rsid w:val="58C6916F"/>
    <w:rsid w:val="58C90641"/>
    <w:rsid w:val="58D2D9F7"/>
    <w:rsid w:val="58D3454F"/>
    <w:rsid w:val="58DB7682"/>
    <w:rsid w:val="58E2D3F4"/>
    <w:rsid w:val="58E568C9"/>
    <w:rsid w:val="58E60BC2"/>
    <w:rsid w:val="58EDE502"/>
    <w:rsid w:val="58EF7C60"/>
    <w:rsid w:val="58F2F5D1"/>
    <w:rsid w:val="58FCF0A1"/>
    <w:rsid w:val="58FFD1C4"/>
    <w:rsid w:val="5907F613"/>
    <w:rsid w:val="59094F09"/>
    <w:rsid w:val="59114671"/>
    <w:rsid w:val="59144E89"/>
    <w:rsid w:val="59204739"/>
    <w:rsid w:val="5921E8CE"/>
    <w:rsid w:val="592841F7"/>
    <w:rsid w:val="592DBA90"/>
    <w:rsid w:val="59339D3A"/>
    <w:rsid w:val="593556E1"/>
    <w:rsid w:val="593B594B"/>
    <w:rsid w:val="593C1A4D"/>
    <w:rsid w:val="593CBF2B"/>
    <w:rsid w:val="59443834"/>
    <w:rsid w:val="5946B53E"/>
    <w:rsid w:val="59478BC5"/>
    <w:rsid w:val="594B3014"/>
    <w:rsid w:val="594D590D"/>
    <w:rsid w:val="594DDEE3"/>
    <w:rsid w:val="594E9123"/>
    <w:rsid w:val="594FF430"/>
    <w:rsid w:val="59558CBF"/>
    <w:rsid w:val="5958A401"/>
    <w:rsid w:val="595E2426"/>
    <w:rsid w:val="5965F650"/>
    <w:rsid w:val="59660DC7"/>
    <w:rsid w:val="59689F5B"/>
    <w:rsid w:val="596BF784"/>
    <w:rsid w:val="596FBEBA"/>
    <w:rsid w:val="5973BD4C"/>
    <w:rsid w:val="5974D367"/>
    <w:rsid w:val="59761933"/>
    <w:rsid w:val="59773F23"/>
    <w:rsid w:val="5978BF82"/>
    <w:rsid w:val="59798C30"/>
    <w:rsid w:val="5979D130"/>
    <w:rsid w:val="59861643"/>
    <w:rsid w:val="598B2A68"/>
    <w:rsid w:val="59944E1D"/>
    <w:rsid w:val="599EB1A1"/>
    <w:rsid w:val="59AA2772"/>
    <w:rsid w:val="59ACEFD6"/>
    <w:rsid w:val="59BE06AB"/>
    <w:rsid w:val="59BE7492"/>
    <w:rsid w:val="59C07478"/>
    <w:rsid w:val="59C2EA0B"/>
    <w:rsid w:val="59D135DC"/>
    <w:rsid w:val="59D2A5DB"/>
    <w:rsid w:val="59D6FFC7"/>
    <w:rsid w:val="59D8385A"/>
    <w:rsid w:val="59DB6814"/>
    <w:rsid w:val="59DB7157"/>
    <w:rsid w:val="59DD9AB7"/>
    <w:rsid w:val="59E094FC"/>
    <w:rsid w:val="59E0F567"/>
    <w:rsid w:val="59E49C85"/>
    <w:rsid w:val="59EAF70E"/>
    <w:rsid w:val="59EEE754"/>
    <w:rsid w:val="59F1DAFD"/>
    <w:rsid w:val="59F58F49"/>
    <w:rsid w:val="59FACB27"/>
    <w:rsid w:val="59FAED4F"/>
    <w:rsid w:val="59FF0212"/>
    <w:rsid w:val="5A079863"/>
    <w:rsid w:val="5A0BE1B2"/>
    <w:rsid w:val="5A105E05"/>
    <w:rsid w:val="5A2CDB13"/>
    <w:rsid w:val="5A2E1F20"/>
    <w:rsid w:val="5A30F843"/>
    <w:rsid w:val="5A315508"/>
    <w:rsid w:val="5A324489"/>
    <w:rsid w:val="5A3332A2"/>
    <w:rsid w:val="5A33A3C8"/>
    <w:rsid w:val="5A373B4D"/>
    <w:rsid w:val="5A37C255"/>
    <w:rsid w:val="5A3ADD90"/>
    <w:rsid w:val="5A3B05FF"/>
    <w:rsid w:val="5A40934D"/>
    <w:rsid w:val="5A421657"/>
    <w:rsid w:val="5A422F61"/>
    <w:rsid w:val="5A426204"/>
    <w:rsid w:val="5A437351"/>
    <w:rsid w:val="5A486D8B"/>
    <w:rsid w:val="5A566765"/>
    <w:rsid w:val="5A56A129"/>
    <w:rsid w:val="5A57B3B0"/>
    <w:rsid w:val="5A592D13"/>
    <w:rsid w:val="5A5DA6E0"/>
    <w:rsid w:val="5A6134B7"/>
    <w:rsid w:val="5A6134DA"/>
    <w:rsid w:val="5A684FBC"/>
    <w:rsid w:val="5A68FF9B"/>
    <w:rsid w:val="5A6D9B10"/>
    <w:rsid w:val="5A6FC7F0"/>
    <w:rsid w:val="5A7326DC"/>
    <w:rsid w:val="5A74DAF3"/>
    <w:rsid w:val="5A76FB81"/>
    <w:rsid w:val="5A772A7E"/>
    <w:rsid w:val="5A7863FA"/>
    <w:rsid w:val="5A7A17C0"/>
    <w:rsid w:val="5A7A4AE5"/>
    <w:rsid w:val="5A7A8F4E"/>
    <w:rsid w:val="5A7F255C"/>
    <w:rsid w:val="5A7FF2A6"/>
    <w:rsid w:val="5A849E0A"/>
    <w:rsid w:val="5A8CC7F1"/>
    <w:rsid w:val="5A8D8FD9"/>
    <w:rsid w:val="5A8EB99E"/>
    <w:rsid w:val="5A91B03D"/>
    <w:rsid w:val="5A9A87E5"/>
    <w:rsid w:val="5AA112B3"/>
    <w:rsid w:val="5AA19059"/>
    <w:rsid w:val="5AA39AF0"/>
    <w:rsid w:val="5AA3DFB3"/>
    <w:rsid w:val="5AA78123"/>
    <w:rsid w:val="5AA8078F"/>
    <w:rsid w:val="5AABD479"/>
    <w:rsid w:val="5AB04880"/>
    <w:rsid w:val="5AB29D51"/>
    <w:rsid w:val="5AB340BC"/>
    <w:rsid w:val="5AB831FC"/>
    <w:rsid w:val="5AB93229"/>
    <w:rsid w:val="5ABE8401"/>
    <w:rsid w:val="5AC3DC2C"/>
    <w:rsid w:val="5AC6343C"/>
    <w:rsid w:val="5AC95DB9"/>
    <w:rsid w:val="5ACD1676"/>
    <w:rsid w:val="5AD13523"/>
    <w:rsid w:val="5AD223FF"/>
    <w:rsid w:val="5AD51FB8"/>
    <w:rsid w:val="5AD70BB9"/>
    <w:rsid w:val="5ADBD883"/>
    <w:rsid w:val="5AE0CC15"/>
    <w:rsid w:val="5AE72571"/>
    <w:rsid w:val="5AE8F42D"/>
    <w:rsid w:val="5AEE4062"/>
    <w:rsid w:val="5AF5C8FB"/>
    <w:rsid w:val="5AF9D758"/>
    <w:rsid w:val="5AFA2842"/>
    <w:rsid w:val="5AFA6A09"/>
    <w:rsid w:val="5B0AACD6"/>
    <w:rsid w:val="5B150ACA"/>
    <w:rsid w:val="5B18D354"/>
    <w:rsid w:val="5B1A9AD1"/>
    <w:rsid w:val="5B1D91EE"/>
    <w:rsid w:val="5B2198F8"/>
    <w:rsid w:val="5B295DC0"/>
    <w:rsid w:val="5B2C8398"/>
    <w:rsid w:val="5B2D8DE3"/>
    <w:rsid w:val="5B37B166"/>
    <w:rsid w:val="5B3A29DA"/>
    <w:rsid w:val="5B3D1F36"/>
    <w:rsid w:val="5B3EBECA"/>
    <w:rsid w:val="5B4B3656"/>
    <w:rsid w:val="5B527C5E"/>
    <w:rsid w:val="5B575D5A"/>
    <w:rsid w:val="5B5F0B16"/>
    <w:rsid w:val="5B660C2D"/>
    <w:rsid w:val="5B682E3A"/>
    <w:rsid w:val="5B69ED38"/>
    <w:rsid w:val="5B6B2C87"/>
    <w:rsid w:val="5B6CCDD6"/>
    <w:rsid w:val="5B6EBD56"/>
    <w:rsid w:val="5B6EFBCD"/>
    <w:rsid w:val="5B6F71B3"/>
    <w:rsid w:val="5B7919B4"/>
    <w:rsid w:val="5B830DB3"/>
    <w:rsid w:val="5B83FD7B"/>
    <w:rsid w:val="5B8595D7"/>
    <w:rsid w:val="5B88BCB5"/>
    <w:rsid w:val="5B93A08E"/>
    <w:rsid w:val="5B946254"/>
    <w:rsid w:val="5B98F483"/>
    <w:rsid w:val="5B9A4282"/>
    <w:rsid w:val="5BA2FD3E"/>
    <w:rsid w:val="5BA75AFE"/>
    <w:rsid w:val="5BA79CA9"/>
    <w:rsid w:val="5BA84204"/>
    <w:rsid w:val="5BA9CDAE"/>
    <w:rsid w:val="5BB63C07"/>
    <w:rsid w:val="5BB9C93D"/>
    <w:rsid w:val="5BBA1917"/>
    <w:rsid w:val="5BBB364A"/>
    <w:rsid w:val="5BBC3575"/>
    <w:rsid w:val="5BC9C3B7"/>
    <w:rsid w:val="5BD8FE05"/>
    <w:rsid w:val="5BDC2970"/>
    <w:rsid w:val="5BE0FCCE"/>
    <w:rsid w:val="5BEB8C5F"/>
    <w:rsid w:val="5BED7598"/>
    <w:rsid w:val="5BEFE9C7"/>
    <w:rsid w:val="5BF2718A"/>
    <w:rsid w:val="5BF8AA74"/>
    <w:rsid w:val="5BFB6A48"/>
    <w:rsid w:val="5BFBB852"/>
    <w:rsid w:val="5BFD56FE"/>
    <w:rsid w:val="5BFEE694"/>
    <w:rsid w:val="5BFFEEAD"/>
    <w:rsid w:val="5C007CB3"/>
    <w:rsid w:val="5C05D4FE"/>
    <w:rsid w:val="5C070004"/>
    <w:rsid w:val="5C0760DC"/>
    <w:rsid w:val="5C0EAC2B"/>
    <w:rsid w:val="5C11C7D5"/>
    <w:rsid w:val="5C11E3F0"/>
    <w:rsid w:val="5C12292F"/>
    <w:rsid w:val="5C275E04"/>
    <w:rsid w:val="5C2865E7"/>
    <w:rsid w:val="5C29B40B"/>
    <w:rsid w:val="5C2DBFCB"/>
    <w:rsid w:val="5C3363D5"/>
    <w:rsid w:val="5C3AF95B"/>
    <w:rsid w:val="5C400E9A"/>
    <w:rsid w:val="5C436AA4"/>
    <w:rsid w:val="5C456995"/>
    <w:rsid w:val="5C524122"/>
    <w:rsid w:val="5C59989E"/>
    <w:rsid w:val="5C5A2A2B"/>
    <w:rsid w:val="5C5E5553"/>
    <w:rsid w:val="5C5F1080"/>
    <w:rsid w:val="5C662BA9"/>
    <w:rsid w:val="5C6685E2"/>
    <w:rsid w:val="5C6E9F3F"/>
    <w:rsid w:val="5C6FD35F"/>
    <w:rsid w:val="5C7554D1"/>
    <w:rsid w:val="5C766B28"/>
    <w:rsid w:val="5C7BF78F"/>
    <w:rsid w:val="5C81AD2A"/>
    <w:rsid w:val="5C83AA16"/>
    <w:rsid w:val="5C883BD0"/>
    <w:rsid w:val="5C884B8E"/>
    <w:rsid w:val="5C89E629"/>
    <w:rsid w:val="5C8CE88D"/>
    <w:rsid w:val="5C8CF153"/>
    <w:rsid w:val="5C8D1B1C"/>
    <w:rsid w:val="5C8DC14E"/>
    <w:rsid w:val="5C900941"/>
    <w:rsid w:val="5C91C676"/>
    <w:rsid w:val="5CA7D283"/>
    <w:rsid w:val="5CA9C4E4"/>
    <w:rsid w:val="5CAF9779"/>
    <w:rsid w:val="5CB11A94"/>
    <w:rsid w:val="5CB41039"/>
    <w:rsid w:val="5CB4BE00"/>
    <w:rsid w:val="5CB56E2A"/>
    <w:rsid w:val="5CB5BC45"/>
    <w:rsid w:val="5CB87A3E"/>
    <w:rsid w:val="5CBA0733"/>
    <w:rsid w:val="5CBC9043"/>
    <w:rsid w:val="5CC0F6B2"/>
    <w:rsid w:val="5CC6CFCF"/>
    <w:rsid w:val="5CCA7010"/>
    <w:rsid w:val="5CCC0610"/>
    <w:rsid w:val="5CCE3EAF"/>
    <w:rsid w:val="5CCE6338"/>
    <w:rsid w:val="5CD0E144"/>
    <w:rsid w:val="5CD7920A"/>
    <w:rsid w:val="5CE7EEAF"/>
    <w:rsid w:val="5CE92C59"/>
    <w:rsid w:val="5CE96B83"/>
    <w:rsid w:val="5CF3C58E"/>
    <w:rsid w:val="5CF46929"/>
    <w:rsid w:val="5CF56F25"/>
    <w:rsid w:val="5CFC36E2"/>
    <w:rsid w:val="5CFC7796"/>
    <w:rsid w:val="5CFCDB08"/>
    <w:rsid w:val="5CFF4ED8"/>
    <w:rsid w:val="5D01F67B"/>
    <w:rsid w:val="5D0711B5"/>
    <w:rsid w:val="5D07D55F"/>
    <w:rsid w:val="5D0C75A3"/>
    <w:rsid w:val="5D0F66C9"/>
    <w:rsid w:val="5D136544"/>
    <w:rsid w:val="5D1738D1"/>
    <w:rsid w:val="5D19CA02"/>
    <w:rsid w:val="5D1E3038"/>
    <w:rsid w:val="5D1F8D24"/>
    <w:rsid w:val="5D2722AD"/>
    <w:rsid w:val="5D2A09FC"/>
    <w:rsid w:val="5D2A4AF8"/>
    <w:rsid w:val="5D2D3A90"/>
    <w:rsid w:val="5D2F48D9"/>
    <w:rsid w:val="5D313BBA"/>
    <w:rsid w:val="5D37C824"/>
    <w:rsid w:val="5D3F5993"/>
    <w:rsid w:val="5D45EBD0"/>
    <w:rsid w:val="5D4A203A"/>
    <w:rsid w:val="5D4B1BD0"/>
    <w:rsid w:val="5D4C5D4E"/>
    <w:rsid w:val="5D4F9993"/>
    <w:rsid w:val="5D5CD003"/>
    <w:rsid w:val="5D5F3B7D"/>
    <w:rsid w:val="5D5FC941"/>
    <w:rsid w:val="5D6269F2"/>
    <w:rsid w:val="5D6870AB"/>
    <w:rsid w:val="5D6B069E"/>
    <w:rsid w:val="5D6FCC5E"/>
    <w:rsid w:val="5D78FC95"/>
    <w:rsid w:val="5D7A2532"/>
    <w:rsid w:val="5D7B6FE1"/>
    <w:rsid w:val="5D7D15AF"/>
    <w:rsid w:val="5D8EE699"/>
    <w:rsid w:val="5D975537"/>
    <w:rsid w:val="5D983CF8"/>
    <w:rsid w:val="5D9EE7FE"/>
    <w:rsid w:val="5DA10052"/>
    <w:rsid w:val="5DA2C38F"/>
    <w:rsid w:val="5DA2D153"/>
    <w:rsid w:val="5DA77190"/>
    <w:rsid w:val="5DA9074E"/>
    <w:rsid w:val="5DAB3F16"/>
    <w:rsid w:val="5DB6AA38"/>
    <w:rsid w:val="5DB71FFA"/>
    <w:rsid w:val="5DBEBA06"/>
    <w:rsid w:val="5DC02749"/>
    <w:rsid w:val="5DC1111A"/>
    <w:rsid w:val="5DC2FC21"/>
    <w:rsid w:val="5DC8EF1B"/>
    <w:rsid w:val="5DCD39D7"/>
    <w:rsid w:val="5DCDA324"/>
    <w:rsid w:val="5DCF29B7"/>
    <w:rsid w:val="5DCF5214"/>
    <w:rsid w:val="5DCFF2C1"/>
    <w:rsid w:val="5DD3325A"/>
    <w:rsid w:val="5DD6F066"/>
    <w:rsid w:val="5DD95969"/>
    <w:rsid w:val="5DF2716A"/>
    <w:rsid w:val="5DF37389"/>
    <w:rsid w:val="5DF6199B"/>
    <w:rsid w:val="5DF6E047"/>
    <w:rsid w:val="5DF75B9E"/>
    <w:rsid w:val="5DF96EAA"/>
    <w:rsid w:val="5E04315B"/>
    <w:rsid w:val="5E08752D"/>
    <w:rsid w:val="5E0DF5A3"/>
    <w:rsid w:val="5E0FB5A2"/>
    <w:rsid w:val="5E108AE2"/>
    <w:rsid w:val="5E1436F0"/>
    <w:rsid w:val="5E174CFC"/>
    <w:rsid w:val="5E178278"/>
    <w:rsid w:val="5E1C6361"/>
    <w:rsid w:val="5E1DFD76"/>
    <w:rsid w:val="5E1F94D0"/>
    <w:rsid w:val="5E2163A0"/>
    <w:rsid w:val="5E24BA8C"/>
    <w:rsid w:val="5E2705BD"/>
    <w:rsid w:val="5E33FC84"/>
    <w:rsid w:val="5E382458"/>
    <w:rsid w:val="5E3E05FC"/>
    <w:rsid w:val="5E40061C"/>
    <w:rsid w:val="5E4CBD9E"/>
    <w:rsid w:val="5E615487"/>
    <w:rsid w:val="5E73FD76"/>
    <w:rsid w:val="5E7DB9D9"/>
    <w:rsid w:val="5E86FB94"/>
    <w:rsid w:val="5E8919B7"/>
    <w:rsid w:val="5E8DCE46"/>
    <w:rsid w:val="5E92759E"/>
    <w:rsid w:val="5E92778A"/>
    <w:rsid w:val="5E971464"/>
    <w:rsid w:val="5EA8AAC8"/>
    <w:rsid w:val="5EAAEC44"/>
    <w:rsid w:val="5EADD181"/>
    <w:rsid w:val="5EB299C8"/>
    <w:rsid w:val="5EB4666B"/>
    <w:rsid w:val="5EB54A81"/>
    <w:rsid w:val="5EB6BD15"/>
    <w:rsid w:val="5EBA86CB"/>
    <w:rsid w:val="5EBF4EAA"/>
    <w:rsid w:val="5EC74E1B"/>
    <w:rsid w:val="5EC847FA"/>
    <w:rsid w:val="5ECA2490"/>
    <w:rsid w:val="5ECCAAC1"/>
    <w:rsid w:val="5ECDAC38"/>
    <w:rsid w:val="5ED3E6DA"/>
    <w:rsid w:val="5ED78AEC"/>
    <w:rsid w:val="5EDA1E00"/>
    <w:rsid w:val="5EDF07D3"/>
    <w:rsid w:val="5EE0464E"/>
    <w:rsid w:val="5EE9FA3F"/>
    <w:rsid w:val="5EEB7833"/>
    <w:rsid w:val="5EF02E17"/>
    <w:rsid w:val="5EF054F7"/>
    <w:rsid w:val="5EF496C7"/>
    <w:rsid w:val="5EFE3A58"/>
    <w:rsid w:val="5EFF124A"/>
    <w:rsid w:val="5F10E3B7"/>
    <w:rsid w:val="5F11BA5E"/>
    <w:rsid w:val="5F12D2B9"/>
    <w:rsid w:val="5F17FF92"/>
    <w:rsid w:val="5F1A2C1D"/>
    <w:rsid w:val="5F1B0D31"/>
    <w:rsid w:val="5F271505"/>
    <w:rsid w:val="5F28D99E"/>
    <w:rsid w:val="5F2F84A1"/>
    <w:rsid w:val="5F31449A"/>
    <w:rsid w:val="5F3510BE"/>
    <w:rsid w:val="5F35B9B1"/>
    <w:rsid w:val="5F369832"/>
    <w:rsid w:val="5F38F24A"/>
    <w:rsid w:val="5F3A0037"/>
    <w:rsid w:val="5F3B961E"/>
    <w:rsid w:val="5F3EB257"/>
    <w:rsid w:val="5F423436"/>
    <w:rsid w:val="5F431E9A"/>
    <w:rsid w:val="5F454448"/>
    <w:rsid w:val="5F47A17E"/>
    <w:rsid w:val="5F52F50E"/>
    <w:rsid w:val="5F5475D1"/>
    <w:rsid w:val="5F598191"/>
    <w:rsid w:val="5F6281FC"/>
    <w:rsid w:val="5F687A53"/>
    <w:rsid w:val="5F71D65A"/>
    <w:rsid w:val="5F73D919"/>
    <w:rsid w:val="5F74DEB9"/>
    <w:rsid w:val="5F7D98A1"/>
    <w:rsid w:val="5F7DFAD5"/>
    <w:rsid w:val="5F8EBB99"/>
    <w:rsid w:val="5F8F000A"/>
    <w:rsid w:val="5F943AB5"/>
    <w:rsid w:val="5F975F9E"/>
    <w:rsid w:val="5F9849E7"/>
    <w:rsid w:val="5F9F719A"/>
    <w:rsid w:val="5FA3CBA7"/>
    <w:rsid w:val="5FA6B8EB"/>
    <w:rsid w:val="5FA6BCB4"/>
    <w:rsid w:val="5FA90C13"/>
    <w:rsid w:val="5FA95AB8"/>
    <w:rsid w:val="5FAA3DF0"/>
    <w:rsid w:val="5FB27AE9"/>
    <w:rsid w:val="5FB2A471"/>
    <w:rsid w:val="5FBACED2"/>
    <w:rsid w:val="5FBE19A7"/>
    <w:rsid w:val="5FC377A2"/>
    <w:rsid w:val="5FC49A8E"/>
    <w:rsid w:val="5FC665F6"/>
    <w:rsid w:val="5FDD6778"/>
    <w:rsid w:val="5FDE3580"/>
    <w:rsid w:val="5FDFFA04"/>
    <w:rsid w:val="5FE5AC7F"/>
    <w:rsid w:val="5FE7A6FA"/>
    <w:rsid w:val="60049A22"/>
    <w:rsid w:val="60081F17"/>
    <w:rsid w:val="6008FA35"/>
    <w:rsid w:val="60124172"/>
    <w:rsid w:val="601291B0"/>
    <w:rsid w:val="601BAC1C"/>
    <w:rsid w:val="602D25EB"/>
    <w:rsid w:val="602FDBF5"/>
    <w:rsid w:val="6030C653"/>
    <w:rsid w:val="6034AC97"/>
    <w:rsid w:val="603B6F1F"/>
    <w:rsid w:val="60407E20"/>
    <w:rsid w:val="6043F665"/>
    <w:rsid w:val="60481A9F"/>
    <w:rsid w:val="6052F003"/>
    <w:rsid w:val="60593FD8"/>
    <w:rsid w:val="605BEE2E"/>
    <w:rsid w:val="605FD11C"/>
    <w:rsid w:val="6062CECC"/>
    <w:rsid w:val="606D79C8"/>
    <w:rsid w:val="6073489B"/>
    <w:rsid w:val="60758350"/>
    <w:rsid w:val="60759283"/>
    <w:rsid w:val="6081AC74"/>
    <w:rsid w:val="6085368D"/>
    <w:rsid w:val="60867371"/>
    <w:rsid w:val="609089CF"/>
    <w:rsid w:val="60956499"/>
    <w:rsid w:val="609CEAD7"/>
    <w:rsid w:val="609DF24B"/>
    <w:rsid w:val="60A696C6"/>
    <w:rsid w:val="60A854CC"/>
    <w:rsid w:val="60A980D3"/>
    <w:rsid w:val="60AFF067"/>
    <w:rsid w:val="60B60B51"/>
    <w:rsid w:val="60B712EF"/>
    <w:rsid w:val="60BB951C"/>
    <w:rsid w:val="60BD4D8B"/>
    <w:rsid w:val="60C6C936"/>
    <w:rsid w:val="60CBD0D5"/>
    <w:rsid w:val="60CDE4BE"/>
    <w:rsid w:val="60CFBCDE"/>
    <w:rsid w:val="60D0E511"/>
    <w:rsid w:val="60D6879A"/>
    <w:rsid w:val="60D781FF"/>
    <w:rsid w:val="60D94467"/>
    <w:rsid w:val="60DC914E"/>
    <w:rsid w:val="60E0B8D1"/>
    <w:rsid w:val="60E512C6"/>
    <w:rsid w:val="60E5A9CA"/>
    <w:rsid w:val="60E63ADE"/>
    <w:rsid w:val="60E75C3C"/>
    <w:rsid w:val="60F28C1A"/>
    <w:rsid w:val="60F77E67"/>
    <w:rsid w:val="60FEAFBB"/>
    <w:rsid w:val="611009A1"/>
    <w:rsid w:val="611635B2"/>
    <w:rsid w:val="611E9593"/>
    <w:rsid w:val="611F7D10"/>
    <w:rsid w:val="6124FFAC"/>
    <w:rsid w:val="612635FF"/>
    <w:rsid w:val="61279092"/>
    <w:rsid w:val="612AB1F0"/>
    <w:rsid w:val="6132D816"/>
    <w:rsid w:val="613414A8"/>
    <w:rsid w:val="613793A2"/>
    <w:rsid w:val="6139B168"/>
    <w:rsid w:val="6142B0E7"/>
    <w:rsid w:val="614630CF"/>
    <w:rsid w:val="6146DE08"/>
    <w:rsid w:val="614E5434"/>
    <w:rsid w:val="61548770"/>
    <w:rsid w:val="61623C9C"/>
    <w:rsid w:val="6163AE03"/>
    <w:rsid w:val="61644631"/>
    <w:rsid w:val="6164AD6C"/>
    <w:rsid w:val="616EE078"/>
    <w:rsid w:val="616EF542"/>
    <w:rsid w:val="6171F37E"/>
    <w:rsid w:val="617905E5"/>
    <w:rsid w:val="617BC1F2"/>
    <w:rsid w:val="617E3800"/>
    <w:rsid w:val="6182C6D3"/>
    <w:rsid w:val="618424E1"/>
    <w:rsid w:val="6188B1D3"/>
    <w:rsid w:val="618F44D1"/>
    <w:rsid w:val="61905412"/>
    <w:rsid w:val="61928FF9"/>
    <w:rsid w:val="6195C272"/>
    <w:rsid w:val="61994113"/>
    <w:rsid w:val="61A0F630"/>
    <w:rsid w:val="61A364E6"/>
    <w:rsid w:val="61A62ABC"/>
    <w:rsid w:val="61A868DD"/>
    <w:rsid w:val="61A9BA81"/>
    <w:rsid w:val="61ADF748"/>
    <w:rsid w:val="61BA8A30"/>
    <w:rsid w:val="61BB2E85"/>
    <w:rsid w:val="61C01A08"/>
    <w:rsid w:val="61C5256C"/>
    <w:rsid w:val="61C79545"/>
    <w:rsid w:val="61C8103E"/>
    <w:rsid w:val="61D08F94"/>
    <w:rsid w:val="61DD58BD"/>
    <w:rsid w:val="61DDC0A0"/>
    <w:rsid w:val="61DE157A"/>
    <w:rsid w:val="61DE4952"/>
    <w:rsid w:val="61E3F09C"/>
    <w:rsid w:val="61E4EBA1"/>
    <w:rsid w:val="61E56AD0"/>
    <w:rsid w:val="61EC5919"/>
    <w:rsid w:val="61EDCD04"/>
    <w:rsid w:val="61EF1262"/>
    <w:rsid w:val="61F114BE"/>
    <w:rsid w:val="61FC1F9B"/>
    <w:rsid w:val="61FCEEB5"/>
    <w:rsid w:val="6200E92B"/>
    <w:rsid w:val="6201385B"/>
    <w:rsid w:val="6202475F"/>
    <w:rsid w:val="62030B5E"/>
    <w:rsid w:val="6213AF24"/>
    <w:rsid w:val="62163206"/>
    <w:rsid w:val="621D77FC"/>
    <w:rsid w:val="621D907C"/>
    <w:rsid w:val="62221922"/>
    <w:rsid w:val="622389EF"/>
    <w:rsid w:val="6233D495"/>
    <w:rsid w:val="623651CD"/>
    <w:rsid w:val="62370D73"/>
    <w:rsid w:val="62397C02"/>
    <w:rsid w:val="623BDBC3"/>
    <w:rsid w:val="623EF9DF"/>
    <w:rsid w:val="6241CA83"/>
    <w:rsid w:val="6242012D"/>
    <w:rsid w:val="6248F321"/>
    <w:rsid w:val="624F2875"/>
    <w:rsid w:val="62517ED7"/>
    <w:rsid w:val="6251CD48"/>
    <w:rsid w:val="6251F7B3"/>
    <w:rsid w:val="62521A40"/>
    <w:rsid w:val="62523EBE"/>
    <w:rsid w:val="625C3EAB"/>
    <w:rsid w:val="625ECDAC"/>
    <w:rsid w:val="625F2221"/>
    <w:rsid w:val="6261F9B6"/>
    <w:rsid w:val="62655D61"/>
    <w:rsid w:val="62658EC7"/>
    <w:rsid w:val="62678FEF"/>
    <w:rsid w:val="627F0BE6"/>
    <w:rsid w:val="6280C0C4"/>
    <w:rsid w:val="6282CEE4"/>
    <w:rsid w:val="6295E788"/>
    <w:rsid w:val="629881FF"/>
    <w:rsid w:val="62A3CA7D"/>
    <w:rsid w:val="62B2C39E"/>
    <w:rsid w:val="62BD2ED6"/>
    <w:rsid w:val="62CEDF94"/>
    <w:rsid w:val="62CEE2C8"/>
    <w:rsid w:val="62D824B9"/>
    <w:rsid w:val="62DF928D"/>
    <w:rsid w:val="62E5EF0E"/>
    <w:rsid w:val="62EEADBD"/>
    <w:rsid w:val="62F04925"/>
    <w:rsid w:val="62F16443"/>
    <w:rsid w:val="62FA6299"/>
    <w:rsid w:val="630587BB"/>
    <w:rsid w:val="63064930"/>
    <w:rsid w:val="6307BE7A"/>
    <w:rsid w:val="6309A07A"/>
    <w:rsid w:val="630B0DC6"/>
    <w:rsid w:val="630FCB5A"/>
    <w:rsid w:val="63139277"/>
    <w:rsid w:val="63166D83"/>
    <w:rsid w:val="631697A8"/>
    <w:rsid w:val="6319728F"/>
    <w:rsid w:val="6319B5E1"/>
    <w:rsid w:val="631A727A"/>
    <w:rsid w:val="63228D5A"/>
    <w:rsid w:val="6322B645"/>
    <w:rsid w:val="632840E6"/>
    <w:rsid w:val="632EA291"/>
    <w:rsid w:val="6332B486"/>
    <w:rsid w:val="633D1A8B"/>
    <w:rsid w:val="6349B323"/>
    <w:rsid w:val="6349D7E0"/>
    <w:rsid w:val="634B9330"/>
    <w:rsid w:val="634D1C22"/>
    <w:rsid w:val="634FFB5C"/>
    <w:rsid w:val="635178AE"/>
    <w:rsid w:val="6355A151"/>
    <w:rsid w:val="6366EC22"/>
    <w:rsid w:val="636A05A1"/>
    <w:rsid w:val="636A9570"/>
    <w:rsid w:val="6371A83F"/>
    <w:rsid w:val="6371C638"/>
    <w:rsid w:val="6374D175"/>
    <w:rsid w:val="6376C09C"/>
    <w:rsid w:val="63790064"/>
    <w:rsid w:val="63807C25"/>
    <w:rsid w:val="638BF042"/>
    <w:rsid w:val="638C9832"/>
    <w:rsid w:val="638EB1F1"/>
    <w:rsid w:val="639168D3"/>
    <w:rsid w:val="639249C8"/>
    <w:rsid w:val="639B3F9C"/>
    <w:rsid w:val="639E2726"/>
    <w:rsid w:val="63A15642"/>
    <w:rsid w:val="63A1C4BB"/>
    <w:rsid w:val="63B0CEF4"/>
    <w:rsid w:val="63B61696"/>
    <w:rsid w:val="63B67C65"/>
    <w:rsid w:val="63BD211A"/>
    <w:rsid w:val="63C5DAAC"/>
    <w:rsid w:val="63C7BAC0"/>
    <w:rsid w:val="63CC62A0"/>
    <w:rsid w:val="63CDAD14"/>
    <w:rsid w:val="63D0E4F2"/>
    <w:rsid w:val="63D1824C"/>
    <w:rsid w:val="63E318F6"/>
    <w:rsid w:val="63EEF69C"/>
    <w:rsid w:val="63F105F8"/>
    <w:rsid w:val="63F5B9A2"/>
    <w:rsid w:val="63FBA7CF"/>
    <w:rsid w:val="63FC9855"/>
    <w:rsid w:val="63FD9677"/>
    <w:rsid w:val="6403A6C1"/>
    <w:rsid w:val="640443D8"/>
    <w:rsid w:val="64053962"/>
    <w:rsid w:val="64056951"/>
    <w:rsid w:val="6405BF91"/>
    <w:rsid w:val="64073C7A"/>
    <w:rsid w:val="6409D027"/>
    <w:rsid w:val="640BB5B4"/>
    <w:rsid w:val="64109BC9"/>
    <w:rsid w:val="641B2B3D"/>
    <w:rsid w:val="642076D6"/>
    <w:rsid w:val="6423F463"/>
    <w:rsid w:val="64273AFB"/>
    <w:rsid w:val="6429770E"/>
    <w:rsid w:val="642FA3F3"/>
    <w:rsid w:val="64399599"/>
    <w:rsid w:val="643C1C4C"/>
    <w:rsid w:val="644221CF"/>
    <w:rsid w:val="64424882"/>
    <w:rsid w:val="6444AE8A"/>
    <w:rsid w:val="6445DB38"/>
    <w:rsid w:val="6449DC2E"/>
    <w:rsid w:val="64586B59"/>
    <w:rsid w:val="645D5136"/>
    <w:rsid w:val="645FED46"/>
    <w:rsid w:val="64627311"/>
    <w:rsid w:val="646463E6"/>
    <w:rsid w:val="646998C0"/>
    <w:rsid w:val="646D77BF"/>
    <w:rsid w:val="6471B95D"/>
    <w:rsid w:val="64776F2F"/>
    <w:rsid w:val="6478DAC1"/>
    <w:rsid w:val="647E7A09"/>
    <w:rsid w:val="647F0648"/>
    <w:rsid w:val="6481DDCB"/>
    <w:rsid w:val="648283B7"/>
    <w:rsid w:val="64839F4E"/>
    <w:rsid w:val="64880166"/>
    <w:rsid w:val="648C9303"/>
    <w:rsid w:val="64917666"/>
    <w:rsid w:val="649BC8CD"/>
    <w:rsid w:val="649DF59E"/>
    <w:rsid w:val="649FBE90"/>
    <w:rsid w:val="64A0B72D"/>
    <w:rsid w:val="64A41C1E"/>
    <w:rsid w:val="64A42973"/>
    <w:rsid w:val="64A5C872"/>
    <w:rsid w:val="64A7C50F"/>
    <w:rsid w:val="64A86807"/>
    <w:rsid w:val="64AAE7D6"/>
    <w:rsid w:val="64B01327"/>
    <w:rsid w:val="64B03723"/>
    <w:rsid w:val="64B2E6CD"/>
    <w:rsid w:val="64BBAA6B"/>
    <w:rsid w:val="64BC7C32"/>
    <w:rsid w:val="64C2275B"/>
    <w:rsid w:val="64C2515B"/>
    <w:rsid w:val="64C2961D"/>
    <w:rsid w:val="64D29CD0"/>
    <w:rsid w:val="64D57B16"/>
    <w:rsid w:val="64D5B444"/>
    <w:rsid w:val="64D68D68"/>
    <w:rsid w:val="64D8F7BE"/>
    <w:rsid w:val="64DB9B2B"/>
    <w:rsid w:val="64DEF7B9"/>
    <w:rsid w:val="64DF2DDC"/>
    <w:rsid w:val="64E80319"/>
    <w:rsid w:val="64ECED76"/>
    <w:rsid w:val="64EDF32E"/>
    <w:rsid w:val="64FE65E9"/>
    <w:rsid w:val="650499C1"/>
    <w:rsid w:val="650B7F9D"/>
    <w:rsid w:val="650FF336"/>
    <w:rsid w:val="65162954"/>
    <w:rsid w:val="651949E7"/>
    <w:rsid w:val="6519D4A3"/>
    <w:rsid w:val="651ACC45"/>
    <w:rsid w:val="651B0EB7"/>
    <w:rsid w:val="652176D0"/>
    <w:rsid w:val="65244649"/>
    <w:rsid w:val="65253EDE"/>
    <w:rsid w:val="652BC137"/>
    <w:rsid w:val="65369A25"/>
    <w:rsid w:val="6543911A"/>
    <w:rsid w:val="6548D535"/>
    <w:rsid w:val="654AD63D"/>
    <w:rsid w:val="654B1133"/>
    <w:rsid w:val="654BF337"/>
    <w:rsid w:val="654DE499"/>
    <w:rsid w:val="654EFFC9"/>
    <w:rsid w:val="6553E8DB"/>
    <w:rsid w:val="6558264C"/>
    <w:rsid w:val="65625926"/>
    <w:rsid w:val="656CF674"/>
    <w:rsid w:val="656EB7AC"/>
    <w:rsid w:val="657E7AA4"/>
    <w:rsid w:val="65811C86"/>
    <w:rsid w:val="6584228C"/>
    <w:rsid w:val="65965630"/>
    <w:rsid w:val="65A4918C"/>
    <w:rsid w:val="65A85ACD"/>
    <w:rsid w:val="65B2DEB7"/>
    <w:rsid w:val="65BEFF75"/>
    <w:rsid w:val="65C2BCE5"/>
    <w:rsid w:val="65CD1960"/>
    <w:rsid w:val="65CDD1AE"/>
    <w:rsid w:val="65CF1562"/>
    <w:rsid w:val="65DA2A10"/>
    <w:rsid w:val="65E0F91A"/>
    <w:rsid w:val="65E6018F"/>
    <w:rsid w:val="65E9882A"/>
    <w:rsid w:val="65ED4452"/>
    <w:rsid w:val="65F0A9D1"/>
    <w:rsid w:val="65F4D9E7"/>
    <w:rsid w:val="65F557A8"/>
    <w:rsid w:val="65FAE2A8"/>
    <w:rsid w:val="65FC0049"/>
    <w:rsid w:val="6600296C"/>
    <w:rsid w:val="6601133F"/>
    <w:rsid w:val="6601D200"/>
    <w:rsid w:val="6605F9E8"/>
    <w:rsid w:val="660999EF"/>
    <w:rsid w:val="660FA00F"/>
    <w:rsid w:val="6613CDEC"/>
    <w:rsid w:val="6613EF99"/>
    <w:rsid w:val="66142ADA"/>
    <w:rsid w:val="66185A16"/>
    <w:rsid w:val="661A7566"/>
    <w:rsid w:val="661D9DCB"/>
    <w:rsid w:val="6623FA66"/>
    <w:rsid w:val="662A1BB3"/>
    <w:rsid w:val="662E846C"/>
    <w:rsid w:val="663785E8"/>
    <w:rsid w:val="66380D25"/>
    <w:rsid w:val="663877CB"/>
    <w:rsid w:val="66388209"/>
    <w:rsid w:val="663985D9"/>
    <w:rsid w:val="663AA721"/>
    <w:rsid w:val="663B9BA6"/>
    <w:rsid w:val="66444DC7"/>
    <w:rsid w:val="665057AE"/>
    <w:rsid w:val="6655286A"/>
    <w:rsid w:val="665EDA47"/>
    <w:rsid w:val="6665BEF7"/>
    <w:rsid w:val="66677390"/>
    <w:rsid w:val="66680DE7"/>
    <w:rsid w:val="666F62D4"/>
    <w:rsid w:val="6675BBD2"/>
    <w:rsid w:val="66788DB5"/>
    <w:rsid w:val="667FA52A"/>
    <w:rsid w:val="668CF3E2"/>
    <w:rsid w:val="668DD312"/>
    <w:rsid w:val="669209D0"/>
    <w:rsid w:val="669209F8"/>
    <w:rsid w:val="669811E2"/>
    <w:rsid w:val="66A8AB16"/>
    <w:rsid w:val="66AEFB7B"/>
    <w:rsid w:val="66B3D864"/>
    <w:rsid w:val="66B69A74"/>
    <w:rsid w:val="66C5CB09"/>
    <w:rsid w:val="66C5CFF7"/>
    <w:rsid w:val="66C6975C"/>
    <w:rsid w:val="66CACED5"/>
    <w:rsid w:val="66D3AC08"/>
    <w:rsid w:val="66D4303B"/>
    <w:rsid w:val="66D661CC"/>
    <w:rsid w:val="66DAADDF"/>
    <w:rsid w:val="66DCD425"/>
    <w:rsid w:val="66E82F7A"/>
    <w:rsid w:val="66EB2718"/>
    <w:rsid w:val="66ED230A"/>
    <w:rsid w:val="66EF9434"/>
    <w:rsid w:val="66F29F84"/>
    <w:rsid w:val="66F3E231"/>
    <w:rsid w:val="66F7F358"/>
    <w:rsid w:val="66FA4F64"/>
    <w:rsid w:val="67084F42"/>
    <w:rsid w:val="670BA728"/>
    <w:rsid w:val="670F66B8"/>
    <w:rsid w:val="67104EAF"/>
    <w:rsid w:val="67122AB9"/>
    <w:rsid w:val="671798B4"/>
    <w:rsid w:val="67195A03"/>
    <w:rsid w:val="6719908E"/>
    <w:rsid w:val="671BD962"/>
    <w:rsid w:val="671DC058"/>
    <w:rsid w:val="6721EE18"/>
    <w:rsid w:val="6733D29C"/>
    <w:rsid w:val="67392D03"/>
    <w:rsid w:val="673C58BD"/>
    <w:rsid w:val="67487420"/>
    <w:rsid w:val="6748BA6E"/>
    <w:rsid w:val="674A58C0"/>
    <w:rsid w:val="67561C07"/>
    <w:rsid w:val="6757A59B"/>
    <w:rsid w:val="67622069"/>
    <w:rsid w:val="67664373"/>
    <w:rsid w:val="676E24FF"/>
    <w:rsid w:val="6777900A"/>
    <w:rsid w:val="67782AE6"/>
    <w:rsid w:val="6778E17A"/>
    <w:rsid w:val="677C5CF4"/>
    <w:rsid w:val="6786357D"/>
    <w:rsid w:val="678A05AB"/>
    <w:rsid w:val="678B7228"/>
    <w:rsid w:val="678FF0C4"/>
    <w:rsid w:val="679A0AFA"/>
    <w:rsid w:val="679B80E2"/>
    <w:rsid w:val="67A0019B"/>
    <w:rsid w:val="67A1E290"/>
    <w:rsid w:val="67A23F5D"/>
    <w:rsid w:val="67A257E8"/>
    <w:rsid w:val="67A5EDE4"/>
    <w:rsid w:val="67AC341D"/>
    <w:rsid w:val="67ADD9D6"/>
    <w:rsid w:val="67AEB418"/>
    <w:rsid w:val="67AF8F97"/>
    <w:rsid w:val="67AFEEE7"/>
    <w:rsid w:val="67B9EB86"/>
    <w:rsid w:val="67BD4E94"/>
    <w:rsid w:val="67C0F1AB"/>
    <w:rsid w:val="67C53749"/>
    <w:rsid w:val="67C8E447"/>
    <w:rsid w:val="67CEEDEA"/>
    <w:rsid w:val="67D245D3"/>
    <w:rsid w:val="67D6F823"/>
    <w:rsid w:val="67DB67CA"/>
    <w:rsid w:val="67DD78D9"/>
    <w:rsid w:val="67E1C48F"/>
    <w:rsid w:val="67E4D4BF"/>
    <w:rsid w:val="67E90608"/>
    <w:rsid w:val="67EAF63B"/>
    <w:rsid w:val="67F7F9C2"/>
    <w:rsid w:val="67F8A220"/>
    <w:rsid w:val="67FC531F"/>
    <w:rsid w:val="67FD8757"/>
    <w:rsid w:val="67FEC0FE"/>
    <w:rsid w:val="68006B66"/>
    <w:rsid w:val="68112197"/>
    <w:rsid w:val="68149830"/>
    <w:rsid w:val="6815B518"/>
    <w:rsid w:val="6826292D"/>
    <w:rsid w:val="683EDDB0"/>
    <w:rsid w:val="6840EC58"/>
    <w:rsid w:val="68420BD8"/>
    <w:rsid w:val="6843D74C"/>
    <w:rsid w:val="684516C2"/>
    <w:rsid w:val="684D9686"/>
    <w:rsid w:val="684F768B"/>
    <w:rsid w:val="68515E86"/>
    <w:rsid w:val="6853357C"/>
    <w:rsid w:val="6857D8DD"/>
    <w:rsid w:val="68587E8C"/>
    <w:rsid w:val="68590F74"/>
    <w:rsid w:val="68596BC5"/>
    <w:rsid w:val="685C9C17"/>
    <w:rsid w:val="6861204E"/>
    <w:rsid w:val="68683F83"/>
    <w:rsid w:val="686A213D"/>
    <w:rsid w:val="686D7972"/>
    <w:rsid w:val="6871C10A"/>
    <w:rsid w:val="6877AA78"/>
    <w:rsid w:val="68781A0E"/>
    <w:rsid w:val="687D2881"/>
    <w:rsid w:val="688281FA"/>
    <w:rsid w:val="6882B5AE"/>
    <w:rsid w:val="6885E855"/>
    <w:rsid w:val="688651CF"/>
    <w:rsid w:val="688D8B1B"/>
    <w:rsid w:val="68931370"/>
    <w:rsid w:val="689B6085"/>
    <w:rsid w:val="689C702B"/>
    <w:rsid w:val="68A77728"/>
    <w:rsid w:val="68A94F95"/>
    <w:rsid w:val="68ACF727"/>
    <w:rsid w:val="68AF9FBA"/>
    <w:rsid w:val="68B38BB2"/>
    <w:rsid w:val="68BFC19A"/>
    <w:rsid w:val="68C2E869"/>
    <w:rsid w:val="68C6796A"/>
    <w:rsid w:val="68C6BAE8"/>
    <w:rsid w:val="68CE25FE"/>
    <w:rsid w:val="68D23558"/>
    <w:rsid w:val="68DD03B9"/>
    <w:rsid w:val="68E1A9CC"/>
    <w:rsid w:val="68E3FD23"/>
    <w:rsid w:val="68E55E5E"/>
    <w:rsid w:val="68EA7D2C"/>
    <w:rsid w:val="68F336BC"/>
    <w:rsid w:val="68F399BC"/>
    <w:rsid w:val="68F4E4C6"/>
    <w:rsid w:val="68FE9088"/>
    <w:rsid w:val="69020A9B"/>
    <w:rsid w:val="690ABD30"/>
    <w:rsid w:val="690AC01D"/>
    <w:rsid w:val="6918A275"/>
    <w:rsid w:val="692354FC"/>
    <w:rsid w:val="6925C3B1"/>
    <w:rsid w:val="692BE9B0"/>
    <w:rsid w:val="692F9FC3"/>
    <w:rsid w:val="6930CE58"/>
    <w:rsid w:val="6939D677"/>
    <w:rsid w:val="6939F542"/>
    <w:rsid w:val="693D6735"/>
    <w:rsid w:val="693EA690"/>
    <w:rsid w:val="6943B0DB"/>
    <w:rsid w:val="69465ABB"/>
    <w:rsid w:val="695C9AE9"/>
    <w:rsid w:val="695E01ED"/>
    <w:rsid w:val="6962DCEC"/>
    <w:rsid w:val="6966252E"/>
    <w:rsid w:val="6973B7A2"/>
    <w:rsid w:val="6973C98D"/>
    <w:rsid w:val="697577BA"/>
    <w:rsid w:val="697B1435"/>
    <w:rsid w:val="697E1CC9"/>
    <w:rsid w:val="697E7688"/>
    <w:rsid w:val="69801008"/>
    <w:rsid w:val="6983C5D5"/>
    <w:rsid w:val="69897501"/>
    <w:rsid w:val="6989B835"/>
    <w:rsid w:val="698E03E1"/>
    <w:rsid w:val="698FA02B"/>
    <w:rsid w:val="6991A32A"/>
    <w:rsid w:val="699451EA"/>
    <w:rsid w:val="6994B8F6"/>
    <w:rsid w:val="699C777A"/>
    <w:rsid w:val="699FB828"/>
    <w:rsid w:val="69A338AB"/>
    <w:rsid w:val="69A3CA58"/>
    <w:rsid w:val="69A4B08F"/>
    <w:rsid w:val="69A7613D"/>
    <w:rsid w:val="69ABB395"/>
    <w:rsid w:val="69B116AE"/>
    <w:rsid w:val="69B26AC3"/>
    <w:rsid w:val="69B64496"/>
    <w:rsid w:val="69C24BDB"/>
    <w:rsid w:val="69D238DC"/>
    <w:rsid w:val="69D34668"/>
    <w:rsid w:val="69D7BCAD"/>
    <w:rsid w:val="69E0E2CD"/>
    <w:rsid w:val="69E50604"/>
    <w:rsid w:val="69E7B95A"/>
    <w:rsid w:val="69EA86DD"/>
    <w:rsid w:val="69ED4871"/>
    <w:rsid w:val="69EF605C"/>
    <w:rsid w:val="69F16FAA"/>
    <w:rsid w:val="69F1E0FA"/>
    <w:rsid w:val="69F3CF5D"/>
    <w:rsid w:val="69F41169"/>
    <w:rsid w:val="69F7259D"/>
    <w:rsid w:val="69F817AE"/>
    <w:rsid w:val="69F8F388"/>
    <w:rsid w:val="6A000616"/>
    <w:rsid w:val="6A014378"/>
    <w:rsid w:val="6A014D7E"/>
    <w:rsid w:val="6A0210D2"/>
    <w:rsid w:val="6A034FF3"/>
    <w:rsid w:val="6A081FEB"/>
    <w:rsid w:val="6A0B9BC4"/>
    <w:rsid w:val="6A18664D"/>
    <w:rsid w:val="6A19E22F"/>
    <w:rsid w:val="6A26CF84"/>
    <w:rsid w:val="6A287B18"/>
    <w:rsid w:val="6A290345"/>
    <w:rsid w:val="6A29DF67"/>
    <w:rsid w:val="6A37200C"/>
    <w:rsid w:val="6A398016"/>
    <w:rsid w:val="6A3C39D1"/>
    <w:rsid w:val="6A40933C"/>
    <w:rsid w:val="6A496D19"/>
    <w:rsid w:val="6A4B6D50"/>
    <w:rsid w:val="6A4BB83D"/>
    <w:rsid w:val="6A4FCBCC"/>
    <w:rsid w:val="6A5171E8"/>
    <w:rsid w:val="6A569D12"/>
    <w:rsid w:val="6A586DF8"/>
    <w:rsid w:val="6A63393E"/>
    <w:rsid w:val="6A66AF42"/>
    <w:rsid w:val="6A6B6DF8"/>
    <w:rsid w:val="6A6FABB9"/>
    <w:rsid w:val="6A71F347"/>
    <w:rsid w:val="6A7BAD83"/>
    <w:rsid w:val="6A81038D"/>
    <w:rsid w:val="6A992D9E"/>
    <w:rsid w:val="6A9CC47C"/>
    <w:rsid w:val="6A9E6DD0"/>
    <w:rsid w:val="6AA24446"/>
    <w:rsid w:val="6AA6E6EE"/>
    <w:rsid w:val="6AAB40C2"/>
    <w:rsid w:val="6AAB79D5"/>
    <w:rsid w:val="6AABBE7F"/>
    <w:rsid w:val="6AB1665D"/>
    <w:rsid w:val="6AB23FB2"/>
    <w:rsid w:val="6ABF33A1"/>
    <w:rsid w:val="6AC001AD"/>
    <w:rsid w:val="6AC421DD"/>
    <w:rsid w:val="6AC4E189"/>
    <w:rsid w:val="6ACA3296"/>
    <w:rsid w:val="6ACC4EC8"/>
    <w:rsid w:val="6AD1F227"/>
    <w:rsid w:val="6AD325AA"/>
    <w:rsid w:val="6AD47F66"/>
    <w:rsid w:val="6AE6C160"/>
    <w:rsid w:val="6AEFEA82"/>
    <w:rsid w:val="6AF27EBE"/>
    <w:rsid w:val="6AF64222"/>
    <w:rsid w:val="6AF66780"/>
    <w:rsid w:val="6AFCC805"/>
    <w:rsid w:val="6AFD3E53"/>
    <w:rsid w:val="6AFE6F42"/>
    <w:rsid w:val="6AFE76E8"/>
    <w:rsid w:val="6B01A486"/>
    <w:rsid w:val="6B065AEA"/>
    <w:rsid w:val="6B0BCA8D"/>
    <w:rsid w:val="6B0DDF35"/>
    <w:rsid w:val="6B0E6FBA"/>
    <w:rsid w:val="6B0F02A0"/>
    <w:rsid w:val="6B140604"/>
    <w:rsid w:val="6B17C149"/>
    <w:rsid w:val="6B180762"/>
    <w:rsid w:val="6B1D20C2"/>
    <w:rsid w:val="6B20BBAB"/>
    <w:rsid w:val="6B21FE67"/>
    <w:rsid w:val="6B26F0B1"/>
    <w:rsid w:val="6B282886"/>
    <w:rsid w:val="6B287FF5"/>
    <w:rsid w:val="6B2B2B47"/>
    <w:rsid w:val="6B2B9203"/>
    <w:rsid w:val="6B2BE7D9"/>
    <w:rsid w:val="6B3408DD"/>
    <w:rsid w:val="6B442DBD"/>
    <w:rsid w:val="6B4783F6"/>
    <w:rsid w:val="6B55BADC"/>
    <w:rsid w:val="6B5F6200"/>
    <w:rsid w:val="6B63E3A9"/>
    <w:rsid w:val="6B66D4C2"/>
    <w:rsid w:val="6B6D2EE1"/>
    <w:rsid w:val="6B73388F"/>
    <w:rsid w:val="6B7348F8"/>
    <w:rsid w:val="6B73FE47"/>
    <w:rsid w:val="6B7B0416"/>
    <w:rsid w:val="6B7D0356"/>
    <w:rsid w:val="6B7F4515"/>
    <w:rsid w:val="6B82121A"/>
    <w:rsid w:val="6B83CD0F"/>
    <w:rsid w:val="6B877530"/>
    <w:rsid w:val="6B89BC56"/>
    <w:rsid w:val="6B972024"/>
    <w:rsid w:val="6B97605F"/>
    <w:rsid w:val="6B99839F"/>
    <w:rsid w:val="6B9B714F"/>
    <w:rsid w:val="6BA0E9D1"/>
    <w:rsid w:val="6BA41D3B"/>
    <w:rsid w:val="6BAF21F8"/>
    <w:rsid w:val="6BAFA456"/>
    <w:rsid w:val="6BB2E0B9"/>
    <w:rsid w:val="6BC2FC2F"/>
    <w:rsid w:val="6BC5DFD8"/>
    <w:rsid w:val="6BC60E12"/>
    <w:rsid w:val="6BC83A61"/>
    <w:rsid w:val="6BC9C453"/>
    <w:rsid w:val="6BCBB329"/>
    <w:rsid w:val="6BCD50FB"/>
    <w:rsid w:val="6BCEE8F3"/>
    <w:rsid w:val="6BD002AE"/>
    <w:rsid w:val="6BD118E0"/>
    <w:rsid w:val="6BD4E11A"/>
    <w:rsid w:val="6BD9703B"/>
    <w:rsid w:val="6BE19F77"/>
    <w:rsid w:val="6BE21AD4"/>
    <w:rsid w:val="6BEB30A3"/>
    <w:rsid w:val="6BEF0F0E"/>
    <w:rsid w:val="6C016A39"/>
    <w:rsid w:val="6C03E72A"/>
    <w:rsid w:val="6C06D859"/>
    <w:rsid w:val="6C07C1C8"/>
    <w:rsid w:val="6C0855C1"/>
    <w:rsid w:val="6C08E0A8"/>
    <w:rsid w:val="6C0C0AEA"/>
    <w:rsid w:val="6C0E0FA9"/>
    <w:rsid w:val="6C109378"/>
    <w:rsid w:val="6C15C349"/>
    <w:rsid w:val="6C16D077"/>
    <w:rsid w:val="6C1C55B6"/>
    <w:rsid w:val="6C1E3115"/>
    <w:rsid w:val="6C20EE40"/>
    <w:rsid w:val="6C26921F"/>
    <w:rsid w:val="6C2B0AA0"/>
    <w:rsid w:val="6C332AB9"/>
    <w:rsid w:val="6C3349D1"/>
    <w:rsid w:val="6C36CFD0"/>
    <w:rsid w:val="6C36FB3B"/>
    <w:rsid w:val="6C376338"/>
    <w:rsid w:val="6C37D0CB"/>
    <w:rsid w:val="6C3E5651"/>
    <w:rsid w:val="6C3F18B4"/>
    <w:rsid w:val="6C459B6B"/>
    <w:rsid w:val="6C474898"/>
    <w:rsid w:val="6C48E609"/>
    <w:rsid w:val="6C5016DB"/>
    <w:rsid w:val="6C53BEC2"/>
    <w:rsid w:val="6C54990E"/>
    <w:rsid w:val="6C57B602"/>
    <w:rsid w:val="6C586D5D"/>
    <w:rsid w:val="6C5C4EF9"/>
    <w:rsid w:val="6C655E83"/>
    <w:rsid w:val="6C6AB2B0"/>
    <w:rsid w:val="6C6B1275"/>
    <w:rsid w:val="6C6CE96D"/>
    <w:rsid w:val="6C71DD99"/>
    <w:rsid w:val="6C785D1B"/>
    <w:rsid w:val="6C7E461A"/>
    <w:rsid w:val="6C8048C9"/>
    <w:rsid w:val="6C80F7BB"/>
    <w:rsid w:val="6C8AFF46"/>
    <w:rsid w:val="6C8CC3D3"/>
    <w:rsid w:val="6C953EC7"/>
    <w:rsid w:val="6C980B63"/>
    <w:rsid w:val="6CA09BE0"/>
    <w:rsid w:val="6CAA19A6"/>
    <w:rsid w:val="6CAFA084"/>
    <w:rsid w:val="6CB0C234"/>
    <w:rsid w:val="6CBAD633"/>
    <w:rsid w:val="6CD11164"/>
    <w:rsid w:val="6CD40DE5"/>
    <w:rsid w:val="6CD7BB6C"/>
    <w:rsid w:val="6CDE34A8"/>
    <w:rsid w:val="6CDE9172"/>
    <w:rsid w:val="6CE40085"/>
    <w:rsid w:val="6CE5E18C"/>
    <w:rsid w:val="6CF01997"/>
    <w:rsid w:val="6CF2DDD6"/>
    <w:rsid w:val="6D04249C"/>
    <w:rsid w:val="6D04EA10"/>
    <w:rsid w:val="6D106253"/>
    <w:rsid w:val="6D149C56"/>
    <w:rsid w:val="6D1D25F1"/>
    <w:rsid w:val="6D1F7F4F"/>
    <w:rsid w:val="6D202C31"/>
    <w:rsid w:val="6D2301BC"/>
    <w:rsid w:val="6D23E1A4"/>
    <w:rsid w:val="6D25BD11"/>
    <w:rsid w:val="6D28A139"/>
    <w:rsid w:val="6D2A12C8"/>
    <w:rsid w:val="6D2A8FD5"/>
    <w:rsid w:val="6D2AC297"/>
    <w:rsid w:val="6D2B930E"/>
    <w:rsid w:val="6D2C7DDB"/>
    <w:rsid w:val="6D348FEE"/>
    <w:rsid w:val="6D34A6E0"/>
    <w:rsid w:val="6D38A74F"/>
    <w:rsid w:val="6D3E80E3"/>
    <w:rsid w:val="6D3E9A72"/>
    <w:rsid w:val="6D48E05F"/>
    <w:rsid w:val="6D494E64"/>
    <w:rsid w:val="6D4BF4A0"/>
    <w:rsid w:val="6D4DC4D4"/>
    <w:rsid w:val="6D53595D"/>
    <w:rsid w:val="6D541C0F"/>
    <w:rsid w:val="6D5C2766"/>
    <w:rsid w:val="6D5EAD8C"/>
    <w:rsid w:val="6D67795F"/>
    <w:rsid w:val="6D720593"/>
    <w:rsid w:val="6D723698"/>
    <w:rsid w:val="6D731363"/>
    <w:rsid w:val="6D74DF3B"/>
    <w:rsid w:val="6D7A46CF"/>
    <w:rsid w:val="6D82DA6A"/>
    <w:rsid w:val="6D8853AC"/>
    <w:rsid w:val="6D95F880"/>
    <w:rsid w:val="6DAA679B"/>
    <w:rsid w:val="6DAAF6FC"/>
    <w:rsid w:val="6DB2EA34"/>
    <w:rsid w:val="6DBBCABF"/>
    <w:rsid w:val="6DC69BAB"/>
    <w:rsid w:val="6DC8960E"/>
    <w:rsid w:val="6DCAFCC0"/>
    <w:rsid w:val="6DCC4233"/>
    <w:rsid w:val="6DD45D15"/>
    <w:rsid w:val="6DDD4C14"/>
    <w:rsid w:val="6DE125DA"/>
    <w:rsid w:val="6DE64AFD"/>
    <w:rsid w:val="6DE7EFFF"/>
    <w:rsid w:val="6DF2F138"/>
    <w:rsid w:val="6E0C6D0D"/>
    <w:rsid w:val="6E10D1B2"/>
    <w:rsid w:val="6E13C514"/>
    <w:rsid w:val="6E1B8C10"/>
    <w:rsid w:val="6E1C07D2"/>
    <w:rsid w:val="6E1D383E"/>
    <w:rsid w:val="6E20204D"/>
    <w:rsid w:val="6E23347E"/>
    <w:rsid w:val="6E293E8C"/>
    <w:rsid w:val="6E2F3682"/>
    <w:rsid w:val="6E32AB14"/>
    <w:rsid w:val="6E32FFF7"/>
    <w:rsid w:val="6E3A20C3"/>
    <w:rsid w:val="6E3FF6E8"/>
    <w:rsid w:val="6E453359"/>
    <w:rsid w:val="6E5016D6"/>
    <w:rsid w:val="6E53F1C8"/>
    <w:rsid w:val="6E56F05F"/>
    <w:rsid w:val="6E58707D"/>
    <w:rsid w:val="6E60773D"/>
    <w:rsid w:val="6E60E935"/>
    <w:rsid w:val="6E62A6E9"/>
    <w:rsid w:val="6E653B38"/>
    <w:rsid w:val="6E7292C9"/>
    <w:rsid w:val="6E74B4A0"/>
    <w:rsid w:val="6E757232"/>
    <w:rsid w:val="6E7D1DBC"/>
    <w:rsid w:val="6E809079"/>
    <w:rsid w:val="6E822B81"/>
    <w:rsid w:val="6E88C957"/>
    <w:rsid w:val="6E8CECCF"/>
    <w:rsid w:val="6E925FBA"/>
    <w:rsid w:val="6E9A2487"/>
    <w:rsid w:val="6E9E6516"/>
    <w:rsid w:val="6EA33556"/>
    <w:rsid w:val="6EA53A3C"/>
    <w:rsid w:val="6EB6A449"/>
    <w:rsid w:val="6EC0119E"/>
    <w:rsid w:val="6EC05271"/>
    <w:rsid w:val="6EC0830C"/>
    <w:rsid w:val="6EC451E5"/>
    <w:rsid w:val="6EC7046A"/>
    <w:rsid w:val="6ECA50FC"/>
    <w:rsid w:val="6ED11DE4"/>
    <w:rsid w:val="6ED13197"/>
    <w:rsid w:val="6ED9A86C"/>
    <w:rsid w:val="6EDA47B0"/>
    <w:rsid w:val="6EDD036C"/>
    <w:rsid w:val="6EDE2961"/>
    <w:rsid w:val="6EE343E3"/>
    <w:rsid w:val="6EEB7304"/>
    <w:rsid w:val="6EECCF4C"/>
    <w:rsid w:val="6EF4407F"/>
    <w:rsid w:val="6EF997D8"/>
    <w:rsid w:val="6EFF0D4A"/>
    <w:rsid w:val="6F007AB3"/>
    <w:rsid w:val="6F0274C3"/>
    <w:rsid w:val="6F0FDB92"/>
    <w:rsid w:val="6F11F2DD"/>
    <w:rsid w:val="6F155B19"/>
    <w:rsid w:val="6F181B34"/>
    <w:rsid w:val="6F1BEE38"/>
    <w:rsid w:val="6F1C86E0"/>
    <w:rsid w:val="6F1D9F2C"/>
    <w:rsid w:val="6F233947"/>
    <w:rsid w:val="6F250F59"/>
    <w:rsid w:val="6F2A11E0"/>
    <w:rsid w:val="6F3217D5"/>
    <w:rsid w:val="6F32B41A"/>
    <w:rsid w:val="6F3713C5"/>
    <w:rsid w:val="6F3972E6"/>
    <w:rsid w:val="6F3CFFEB"/>
    <w:rsid w:val="6F4AF6F6"/>
    <w:rsid w:val="6F59ADE8"/>
    <w:rsid w:val="6F717862"/>
    <w:rsid w:val="6F72DCE3"/>
    <w:rsid w:val="6F736DF9"/>
    <w:rsid w:val="6F79B6B1"/>
    <w:rsid w:val="6F7D2FA5"/>
    <w:rsid w:val="6F881EB2"/>
    <w:rsid w:val="6F88DFAB"/>
    <w:rsid w:val="6F8AB360"/>
    <w:rsid w:val="6F8B60B3"/>
    <w:rsid w:val="6F8E0FA8"/>
    <w:rsid w:val="6F8E4166"/>
    <w:rsid w:val="6F8F70A3"/>
    <w:rsid w:val="6F916886"/>
    <w:rsid w:val="6F948171"/>
    <w:rsid w:val="6FA28F84"/>
    <w:rsid w:val="6FA51773"/>
    <w:rsid w:val="6FA96492"/>
    <w:rsid w:val="6FAAA0C1"/>
    <w:rsid w:val="6FB5DF73"/>
    <w:rsid w:val="6FB66DA8"/>
    <w:rsid w:val="6FBA87FA"/>
    <w:rsid w:val="6FBCCE67"/>
    <w:rsid w:val="6FC17DF5"/>
    <w:rsid w:val="6FC59D2C"/>
    <w:rsid w:val="6FC5B4FC"/>
    <w:rsid w:val="6FC70996"/>
    <w:rsid w:val="6FC7539E"/>
    <w:rsid w:val="6FCA3C94"/>
    <w:rsid w:val="6FCABCA9"/>
    <w:rsid w:val="6FCB7902"/>
    <w:rsid w:val="6FD295B3"/>
    <w:rsid w:val="6FD2D8D0"/>
    <w:rsid w:val="6FD3DA30"/>
    <w:rsid w:val="6FD888AF"/>
    <w:rsid w:val="6FDA4E40"/>
    <w:rsid w:val="6FE482E9"/>
    <w:rsid w:val="6FEFEB10"/>
    <w:rsid w:val="6FF11835"/>
    <w:rsid w:val="6FF1CDE4"/>
    <w:rsid w:val="6FF6702B"/>
    <w:rsid w:val="6FFA25D3"/>
    <w:rsid w:val="6FFD4F79"/>
    <w:rsid w:val="7006277C"/>
    <w:rsid w:val="70113034"/>
    <w:rsid w:val="7011F63C"/>
    <w:rsid w:val="701331E6"/>
    <w:rsid w:val="701C2133"/>
    <w:rsid w:val="7021D3FD"/>
    <w:rsid w:val="702469CA"/>
    <w:rsid w:val="7026E3AC"/>
    <w:rsid w:val="702C71B7"/>
    <w:rsid w:val="702D3FFB"/>
    <w:rsid w:val="702F69FB"/>
    <w:rsid w:val="703AF380"/>
    <w:rsid w:val="703C90F8"/>
    <w:rsid w:val="7040A363"/>
    <w:rsid w:val="7043CDA4"/>
    <w:rsid w:val="70474F1A"/>
    <w:rsid w:val="70486693"/>
    <w:rsid w:val="704D61F0"/>
    <w:rsid w:val="704FDBE9"/>
    <w:rsid w:val="70575613"/>
    <w:rsid w:val="70589FBB"/>
    <w:rsid w:val="705C2B2D"/>
    <w:rsid w:val="705C96FA"/>
    <w:rsid w:val="705D2579"/>
    <w:rsid w:val="705D60FB"/>
    <w:rsid w:val="705E1159"/>
    <w:rsid w:val="705F5F1D"/>
    <w:rsid w:val="705F9BA7"/>
    <w:rsid w:val="7066032E"/>
    <w:rsid w:val="706B2054"/>
    <w:rsid w:val="7070E345"/>
    <w:rsid w:val="70758B72"/>
    <w:rsid w:val="707B26B1"/>
    <w:rsid w:val="70809431"/>
    <w:rsid w:val="708AC750"/>
    <w:rsid w:val="708D52B1"/>
    <w:rsid w:val="7091CF57"/>
    <w:rsid w:val="7092DF18"/>
    <w:rsid w:val="70950DBE"/>
    <w:rsid w:val="7098937C"/>
    <w:rsid w:val="70A3C786"/>
    <w:rsid w:val="70A59D2A"/>
    <w:rsid w:val="70A5C329"/>
    <w:rsid w:val="70A66211"/>
    <w:rsid w:val="70A762BF"/>
    <w:rsid w:val="70ADEB88"/>
    <w:rsid w:val="70B428E8"/>
    <w:rsid w:val="70BC62EB"/>
    <w:rsid w:val="70BCC13C"/>
    <w:rsid w:val="70C269D2"/>
    <w:rsid w:val="70C358FB"/>
    <w:rsid w:val="70CB1EA1"/>
    <w:rsid w:val="70CBF1A6"/>
    <w:rsid w:val="70D4AC99"/>
    <w:rsid w:val="70D6A642"/>
    <w:rsid w:val="70DC045D"/>
    <w:rsid w:val="70E26F01"/>
    <w:rsid w:val="70E88EAD"/>
    <w:rsid w:val="70EA99A0"/>
    <w:rsid w:val="7108AE63"/>
    <w:rsid w:val="710C42D1"/>
    <w:rsid w:val="710CDA86"/>
    <w:rsid w:val="7117DB2D"/>
    <w:rsid w:val="711CDAE2"/>
    <w:rsid w:val="7120F199"/>
    <w:rsid w:val="71214E63"/>
    <w:rsid w:val="71258707"/>
    <w:rsid w:val="7128B81B"/>
    <w:rsid w:val="71299707"/>
    <w:rsid w:val="712C86DE"/>
    <w:rsid w:val="712E8511"/>
    <w:rsid w:val="7136AC82"/>
    <w:rsid w:val="7136E428"/>
    <w:rsid w:val="713D495B"/>
    <w:rsid w:val="714212CE"/>
    <w:rsid w:val="7144734F"/>
    <w:rsid w:val="714F24A9"/>
    <w:rsid w:val="71578ADA"/>
    <w:rsid w:val="7157FD19"/>
    <w:rsid w:val="7159ED2A"/>
    <w:rsid w:val="715D44B4"/>
    <w:rsid w:val="716D5781"/>
    <w:rsid w:val="71721528"/>
    <w:rsid w:val="7177F5C1"/>
    <w:rsid w:val="717A4957"/>
    <w:rsid w:val="717C2779"/>
    <w:rsid w:val="717C4334"/>
    <w:rsid w:val="7189D885"/>
    <w:rsid w:val="718EDDB9"/>
    <w:rsid w:val="71968222"/>
    <w:rsid w:val="719737B0"/>
    <w:rsid w:val="719B78AD"/>
    <w:rsid w:val="719C1656"/>
    <w:rsid w:val="71B400F4"/>
    <w:rsid w:val="71B70A52"/>
    <w:rsid w:val="71BB3234"/>
    <w:rsid w:val="71BBE623"/>
    <w:rsid w:val="71C09801"/>
    <w:rsid w:val="71C87969"/>
    <w:rsid w:val="71C997B4"/>
    <w:rsid w:val="71CE5236"/>
    <w:rsid w:val="71D86386"/>
    <w:rsid w:val="71E4AF3D"/>
    <w:rsid w:val="71F35EBB"/>
    <w:rsid w:val="71F44EE1"/>
    <w:rsid w:val="71FEB13E"/>
    <w:rsid w:val="71FEF78A"/>
    <w:rsid w:val="720097C9"/>
    <w:rsid w:val="72050248"/>
    <w:rsid w:val="72069E02"/>
    <w:rsid w:val="7207613A"/>
    <w:rsid w:val="7209DE7F"/>
    <w:rsid w:val="7215F6A4"/>
    <w:rsid w:val="7217E6BF"/>
    <w:rsid w:val="721AD9B3"/>
    <w:rsid w:val="721FEF23"/>
    <w:rsid w:val="7222D2F7"/>
    <w:rsid w:val="7225B3CE"/>
    <w:rsid w:val="722A8221"/>
    <w:rsid w:val="722F3000"/>
    <w:rsid w:val="722FB915"/>
    <w:rsid w:val="723852B3"/>
    <w:rsid w:val="72394C53"/>
    <w:rsid w:val="7251954E"/>
    <w:rsid w:val="7261FFC1"/>
    <w:rsid w:val="72657F9D"/>
    <w:rsid w:val="7265E619"/>
    <w:rsid w:val="7279443A"/>
    <w:rsid w:val="727A1906"/>
    <w:rsid w:val="72806C53"/>
    <w:rsid w:val="7286FD34"/>
    <w:rsid w:val="728911AF"/>
    <w:rsid w:val="7295BCCC"/>
    <w:rsid w:val="72980480"/>
    <w:rsid w:val="72986BE3"/>
    <w:rsid w:val="72AB47A8"/>
    <w:rsid w:val="72ABD235"/>
    <w:rsid w:val="72AC5D19"/>
    <w:rsid w:val="72B08706"/>
    <w:rsid w:val="72B32192"/>
    <w:rsid w:val="72BFF056"/>
    <w:rsid w:val="72C45BE3"/>
    <w:rsid w:val="72CFC615"/>
    <w:rsid w:val="72D30384"/>
    <w:rsid w:val="72D62033"/>
    <w:rsid w:val="72D93891"/>
    <w:rsid w:val="72DCB45B"/>
    <w:rsid w:val="72E379F1"/>
    <w:rsid w:val="72E478B8"/>
    <w:rsid w:val="72E7BEBC"/>
    <w:rsid w:val="72EDA398"/>
    <w:rsid w:val="72EF3A85"/>
    <w:rsid w:val="72FCE31C"/>
    <w:rsid w:val="73029A58"/>
    <w:rsid w:val="73063BB3"/>
    <w:rsid w:val="730C78E8"/>
    <w:rsid w:val="730E39B1"/>
    <w:rsid w:val="7317F544"/>
    <w:rsid w:val="731B6E22"/>
    <w:rsid w:val="731DCA81"/>
    <w:rsid w:val="7320F48E"/>
    <w:rsid w:val="732393D1"/>
    <w:rsid w:val="732759F8"/>
    <w:rsid w:val="7328264F"/>
    <w:rsid w:val="73299C53"/>
    <w:rsid w:val="73309FD5"/>
    <w:rsid w:val="73333900"/>
    <w:rsid w:val="733781FB"/>
    <w:rsid w:val="7338B9B2"/>
    <w:rsid w:val="733D3BA2"/>
    <w:rsid w:val="733DB232"/>
    <w:rsid w:val="734103F0"/>
    <w:rsid w:val="73486CDD"/>
    <w:rsid w:val="73492D5C"/>
    <w:rsid w:val="7351E617"/>
    <w:rsid w:val="7363CAC3"/>
    <w:rsid w:val="736652D4"/>
    <w:rsid w:val="736A1D36"/>
    <w:rsid w:val="736DB3FA"/>
    <w:rsid w:val="73742E74"/>
    <w:rsid w:val="737CF8D0"/>
    <w:rsid w:val="738D5DFC"/>
    <w:rsid w:val="7390D5B8"/>
    <w:rsid w:val="7394BDF4"/>
    <w:rsid w:val="73987FC1"/>
    <w:rsid w:val="7398A804"/>
    <w:rsid w:val="739D97F8"/>
    <w:rsid w:val="73A6DA59"/>
    <w:rsid w:val="73A8EED6"/>
    <w:rsid w:val="73ADA292"/>
    <w:rsid w:val="73AF3E39"/>
    <w:rsid w:val="73B6172B"/>
    <w:rsid w:val="73B6BEEF"/>
    <w:rsid w:val="73B7D51E"/>
    <w:rsid w:val="73BB24D8"/>
    <w:rsid w:val="73BDA6E4"/>
    <w:rsid w:val="73BEFD3E"/>
    <w:rsid w:val="73C11899"/>
    <w:rsid w:val="73CB1F90"/>
    <w:rsid w:val="73CEAB61"/>
    <w:rsid w:val="73D92A37"/>
    <w:rsid w:val="73D93DF1"/>
    <w:rsid w:val="73E66F33"/>
    <w:rsid w:val="73E6F076"/>
    <w:rsid w:val="73EB4245"/>
    <w:rsid w:val="73EDE13A"/>
    <w:rsid w:val="73F0B708"/>
    <w:rsid w:val="73F24779"/>
    <w:rsid w:val="74032894"/>
    <w:rsid w:val="7408A44D"/>
    <w:rsid w:val="740B0853"/>
    <w:rsid w:val="74167F79"/>
    <w:rsid w:val="74225741"/>
    <w:rsid w:val="742C237A"/>
    <w:rsid w:val="742D157C"/>
    <w:rsid w:val="74368AE6"/>
    <w:rsid w:val="7439869B"/>
    <w:rsid w:val="74399043"/>
    <w:rsid w:val="743CE937"/>
    <w:rsid w:val="743FE51C"/>
    <w:rsid w:val="7444B97C"/>
    <w:rsid w:val="7449F69F"/>
    <w:rsid w:val="744C15E1"/>
    <w:rsid w:val="744E21B8"/>
    <w:rsid w:val="744F37D3"/>
    <w:rsid w:val="745224BF"/>
    <w:rsid w:val="7458709F"/>
    <w:rsid w:val="74616843"/>
    <w:rsid w:val="74651900"/>
    <w:rsid w:val="7467FA84"/>
    <w:rsid w:val="747756BA"/>
    <w:rsid w:val="747763A4"/>
    <w:rsid w:val="747BC63E"/>
    <w:rsid w:val="747E2ED3"/>
    <w:rsid w:val="7481CC98"/>
    <w:rsid w:val="74867A2D"/>
    <w:rsid w:val="7488DA90"/>
    <w:rsid w:val="7489AF5E"/>
    <w:rsid w:val="748E1328"/>
    <w:rsid w:val="74900C16"/>
    <w:rsid w:val="749A6297"/>
    <w:rsid w:val="749E56C9"/>
    <w:rsid w:val="74A15103"/>
    <w:rsid w:val="74A91D1C"/>
    <w:rsid w:val="74B0EADB"/>
    <w:rsid w:val="74B5715D"/>
    <w:rsid w:val="74C8C00A"/>
    <w:rsid w:val="74D38EB0"/>
    <w:rsid w:val="74D7F4C3"/>
    <w:rsid w:val="74DE220D"/>
    <w:rsid w:val="74DFF112"/>
    <w:rsid w:val="74E3B1DC"/>
    <w:rsid w:val="74E5E19E"/>
    <w:rsid w:val="74EC999A"/>
    <w:rsid w:val="74EE63A6"/>
    <w:rsid w:val="74F0A0BA"/>
    <w:rsid w:val="74FA02A6"/>
    <w:rsid w:val="74FB49B9"/>
    <w:rsid w:val="75063C5C"/>
    <w:rsid w:val="7508DC8D"/>
    <w:rsid w:val="750D68C2"/>
    <w:rsid w:val="750E741B"/>
    <w:rsid w:val="750FD1CC"/>
    <w:rsid w:val="75111426"/>
    <w:rsid w:val="75135626"/>
    <w:rsid w:val="7519CDFC"/>
    <w:rsid w:val="751BEFAD"/>
    <w:rsid w:val="752543ED"/>
    <w:rsid w:val="75291514"/>
    <w:rsid w:val="752B6363"/>
    <w:rsid w:val="752D383D"/>
    <w:rsid w:val="752F82B2"/>
    <w:rsid w:val="753328B4"/>
    <w:rsid w:val="7533BD21"/>
    <w:rsid w:val="7534B4F3"/>
    <w:rsid w:val="75392AE3"/>
    <w:rsid w:val="753D095E"/>
    <w:rsid w:val="753DFC45"/>
    <w:rsid w:val="753EB72B"/>
    <w:rsid w:val="753F8CC8"/>
    <w:rsid w:val="754243F7"/>
    <w:rsid w:val="7542981A"/>
    <w:rsid w:val="754BEE04"/>
    <w:rsid w:val="754D4B70"/>
    <w:rsid w:val="7552B6E8"/>
    <w:rsid w:val="755595B0"/>
    <w:rsid w:val="755CD464"/>
    <w:rsid w:val="75612AED"/>
    <w:rsid w:val="756306C0"/>
    <w:rsid w:val="7564B9B0"/>
    <w:rsid w:val="756C2AC6"/>
    <w:rsid w:val="756F4293"/>
    <w:rsid w:val="7570AC42"/>
    <w:rsid w:val="757193D3"/>
    <w:rsid w:val="7572DD8D"/>
    <w:rsid w:val="75788697"/>
    <w:rsid w:val="75793782"/>
    <w:rsid w:val="757D0AF2"/>
    <w:rsid w:val="757DA23F"/>
    <w:rsid w:val="758095C1"/>
    <w:rsid w:val="758ABD3B"/>
    <w:rsid w:val="758C5057"/>
    <w:rsid w:val="758FE5C4"/>
    <w:rsid w:val="75908C42"/>
    <w:rsid w:val="7592221D"/>
    <w:rsid w:val="75AA83B7"/>
    <w:rsid w:val="75AA9556"/>
    <w:rsid w:val="75AAAD4C"/>
    <w:rsid w:val="75AAFCC1"/>
    <w:rsid w:val="75AC4542"/>
    <w:rsid w:val="75AE66AB"/>
    <w:rsid w:val="75B2BD81"/>
    <w:rsid w:val="75C0884A"/>
    <w:rsid w:val="75C31461"/>
    <w:rsid w:val="75C745E8"/>
    <w:rsid w:val="75C74ECF"/>
    <w:rsid w:val="75CCE2A9"/>
    <w:rsid w:val="75D10720"/>
    <w:rsid w:val="75DE9D90"/>
    <w:rsid w:val="75DF41E7"/>
    <w:rsid w:val="75EB44C6"/>
    <w:rsid w:val="75F057A0"/>
    <w:rsid w:val="75F2B681"/>
    <w:rsid w:val="75F4FA6E"/>
    <w:rsid w:val="75F81176"/>
    <w:rsid w:val="7606867E"/>
    <w:rsid w:val="760B0CDD"/>
    <w:rsid w:val="760E3F38"/>
    <w:rsid w:val="760E86CE"/>
    <w:rsid w:val="76184DD1"/>
    <w:rsid w:val="76205EB4"/>
    <w:rsid w:val="762E0ED7"/>
    <w:rsid w:val="76317712"/>
    <w:rsid w:val="76349A74"/>
    <w:rsid w:val="7634A74D"/>
    <w:rsid w:val="7634D81B"/>
    <w:rsid w:val="7637D96C"/>
    <w:rsid w:val="763A91F1"/>
    <w:rsid w:val="763CD653"/>
    <w:rsid w:val="763D197F"/>
    <w:rsid w:val="7650F450"/>
    <w:rsid w:val="76526B1E"/>
    <w:rsid w:val="7655B550"/>
    <w:rsid w:val="76564155"/>
    <w:rsid w:val="765B0EA6"/>
    <w:rsid w:val="7662AD25"/>
    <w:rsid w:val="76631374"/>
    <w:rsid w:val="766692A4"/>
    <w:rsid w:val="766737A1"/>
    <w:rsid w:val="766E4E53"/>
    <w:rsid w:val="7678AE0D"/>
    <w:rsid w:val="767FDCC4"/>
    <w:rsid w:val="768360C9"/>
    <w:rsid w:val="768EA005"/>
    <w:rsid w:val="769FD22F"/>
    <w:rsid w:val="76A149EE"/>
    <w:rsid w:val="76A3BCB4"/>
    <w:rsid w:val="76B1BAEC"/>
    <w:rsid w:val="76B95764"/>
    <w:rsid w:val="76BB4F4E"/>
    <w:rsid w:val="76C63846"/>
    <w:rsid w:val="76C7E2BE"/>
    <w:rsid w:val="76C98247"/>
    <w:rsid w:val="76CB45F3"/>
    <w:rsid w:val="76CB96F7"/>
    <w:rsid w:val="76D6C916"/>
    <w:rsid w:val="76D6F9B3"/>
    <w:rsid w:val="76D7E8C6"/>
    <w:rsid w:val="76DDCC01"/>
    <w:rsid w:val="76DFC4A3"/>
    <w:rsid w:val="76EE0264"/>
    <w:rsid w:val="76EE741B"/>
    <w:rsid w:val="76EF749D"/>
    <w:rsid w:val="77016A34"/>
    <w:rsid w:val="770768EA"/>
    <w:rsid w:val="770A7175"/>
    <w:rsid w:val="77128309"/>
    <w:rsid w:val="77172B99"/>
    <w:rsid w:val="771B65E9"/>
    <w:rsid w:val="7721BEE1"/>
    <w:rsid w:val="7734A656"/>
    <w:rsid w:val="773813D2"/>
    <w:rsid w:val="774165D2"/>
    <w:rsid w:val="77419D2D"/>
    <w:rsid w:val="77424007"/>
    <w:rsid w:val="77472A09"/>
    <w:rsid w:val="77484ED2"/>
    <w:rsid w:val="774A5A82"/>
    <w:rsid w:val="774F2063"/>
    <w:rsid w:val="77506E8D"/>
    <w:rsid w:val="7752288D"/>
    <w:rsid w:val="77561FCF"/>
    <w:rsid w:val="775C527C"/>
    <w:rsid w:val="77604A8D"/>
    <w:rsid w:val="77630325"/>
    <w:rsid w:val="7768D2E6"/>
    <w:rsid w:val="776D1B49"/>
    <w:rsid w:val="77747210"/>
    <w:rsid w:val="777ACA41"/>
    <w:rsid w:val="777B8C4B"/>
    <w:rsid w:val="777E630B"/>
    <w:rsid w:val="777ECE5D"/>
    <w:rsid w:val="7782F0BD"/>
    <w:rsid w:val="77878AFA"/>
    <w:rsid w:val="77920EF9"/>
    <w:rsid w:val="779EC31D"/>
    <w:rsid w:val="77B41D73"/>
    <w:rsid w:val="77BBD794"/>
    <w:rsid w:val="77BE6151"/>
    <w:rsid w:val="77C43191"/>
    <w:rsid w:val="77C92DA6"/>
    <w:rsid w:val="77CAA3FB"/>
    <w:rsid w:val="77D297BF"/>
    <w:rsid w:val="77DB685F"/>
    <w:rsid w:val="77DFBB1B"/>
    <w:rsid w:val="77E7FE59"/>
    <w:rsid w:val="77ED1507"/>
    <w:rsid w:val="77F00AA1"/>
    <w:rsid w:val="77FB01F7"/>
    <w:rsid w:val="77FB4491"/>
    <w:rsid w:val="77FD4155"/>
    <w:rsid w:val="7800F90A"/>
    <w:rsid w:val="780768DA"/>
    <w:rsid w:val="7814395B"/>
    <w:rsid w:val="78146D1B"/>
    <w:rsid w:val="781EA116"/>
    <w:rsid w:val="7825B0FE"/>
    <w:rsid w:val="7829B295"/>
    <w:rsid w:val="782C8821"/>
    <w:rsid w:val="783713F5"/>
    <w:rsid w:val="78385225"/>
    <w:rsid w:val="78398B70"/>
    <w:rsid w:val="783992A9"/>
    <w:rsid w:val="783D34AC"/>
    <w:rsid w:val="7840E692"/>
    <w:rsid w:val="78423EFC"/>
    <w:rsid w:val="784E2B62"/>
    <w:rsid w:val="7857BDCC"/>
    <w:rsid w:val="785C18BD"/>
    <w:rsid w:val="7866F651"/>
    <w:rsid w:val="786D2D92"/>
    <w:rsid w:val="786D6EFE"/>
    <w:rsid w:val="787A2573"/>
    <w:rsid w:val="787F84C2"/>
    <w:rsid w:val="7881564A"/>
    <w:rsid w:val="78825582"/>
    <w:rsid w:val="7893F8E8"/>
    <w:rsid w:val="789A2048"/>
    <w:rsid w:val="789C11ED"/>
    <w:rsid w:val="789D2320"/>
    <w:rsid w:val="78A205E8"/>
    <w:rsid w:val="78A5829D"/>
    <w:rsid w:val="78AB7D91"/>
    <w:rsid w:val="78ABA310"/>
    <w:rsid w:val="78ADC796"/>
    <w:rsid w:val="78AEA983"/>
    <w:rsid w:val="78B0FACB"/>
    <w:rsid w:val="78B37445"/>
    <w:rsid w:val="78B589C3"/>
    <w:rsid w:val="78B60943"/>
    <w:rsid w:val="78B94570"/>
    <w:rsid w:val="78D267DD"/>
    <w:rsid w:val="78D3465A"/>
    <w:rsid w:val="78D46440"/>
    <w:rsid w:val="78D7B797"/>
    <w:rsid w:val="78D824B4"/>
    <w:rsid w:val="78D86109"/>
    <w:rsid w:val="78E2EF43"/>
    <w:rsid w:val="78E6B454"/>
    <w:rsid w:val="78ED4984"/>
    <w:rsid w:val="78F02BB5"/>
    <w:rsid w:val="7903D36B"/>
    <w:rsid w:val="79059DCF"/>
    <w:rsid w:val="790D39E5"/>
    <w:rsid w:val="790FB851"/>
    <w:rsid w:val="79103EC5"/>
    <w:rsid w:val="7915CE6D"/>
    <w:rsid w:val="791D0D6F"/>
    <w:rsid w:val="792395E0"/>
    <w:rsid w:val="79306CFB"/>
    <w:rsid w:val="7932037A"/>
    <w:rsid w:val="7932D7C2"/>
    <w:rsid w:val="79378A18"/>
    <w:rsid w:val="793FE015"/>
    <w:rsid w:val="794162F3"/>
    <w:rsid w:val="7942E09C"/>
    <w:rsid w:val="794405D1"/>
    <w:rsid w:val="79452BED"/>
    <w:rsid w:val="79485EAC"/>
    <w:rsid w:val="794A48B3"/>
    <w:rsid w:val="794D8428"/>
    <w:rsid w:val="79543A59"/>
    <w:rsid w:val="79553952"/>
    <w:rsid w:val="795D3E4B"/>
    <w:rsid w:val="79632EE4"/>
    <w:rsid w:val="7963A760"/>
    <w:rsid w:val="79693E6E"/>
    <w:rsid w:val="796BEB2E"/>
    <w:rsid w:val="796C14D8"/>
    <w:rsid w:val="796F2292"/>
    <w:rsid w:val="796FA411"/>
    <w:rsid w:val="798544BC"/>
    <w:rsid w:val="79859DD4"/>
    <w:rsid w:val="7993F88F"/>
    <w:rsid w:val="79990BF5"/>
    <w:rsid w:val="799C6705"/>
    <w:rsid w:val="79A19F4F"/>
    <w:rsid w:val="79AD6EBF"/>
    <w:rsid w:val="79B21B49"/>
    <w:rsid w:val="79CA5CB6"/>
    <w:rsid w:val="79CE6B87"/>
    <w:rsid w:val="79D2F913"/>
    <w:rsid w:val="79D4720E"/>
    <w:rsid w:val="79DC46D3"/>
    <w:rsid w:val="79DDD171"/>
    <w:rsid w:val="79E19DEF"/>
    <w:rsid w:val="79E43F1C"/>
    <w:rsid w:val="79EB99FD"/>
    <w:rsid w:val="79EE4801"/>
    <w:rsid w:val="79EE586D"/>
    <w:rsid w:val="79F9CD22"/>
    <w:rsid w:val="79FD1D9F"/>
    <w:rsid w:val="7A0002B5"/>
    <w:rsid w:val="7A020DBD"/>
    <w:rsid w:val="7A029274"/>
    <w:rsid w:val="7A040CF8"/>
    <w:rsid w:val="7A051ABC"/>
    <w:rsid w:val="7A0C3A05"/>
    <w:rsid w:val="7A0DFD75"/>
    <w:rsid w:val="7A0E49C8"/>
    <w:rsid w:val="7A1BB24E"/>
    <w:rsid w:val="7A1E63D8"/>
    <w:rsid w:val="7A20CD44"/>
    <w:rsid w:val="7A2682A0"/>
    <w:rsid w:val="7A2A1F8E"/>
    <w:rsid w:val="7A2C6BE4"/>
    <w:rsid w:val="7A2CA8C6"/>
    <w:rsid w:val="7A35802F"/>
    <w:rsid w:val="7A3668AE"/>
    <w:rsid w:val="7A3D7248"/>
    <w:rsid w:val="7A3DEC0C"/>
    <w:rsid w:val="7A4169F3"/>
    <w:rsid w:val="7A45021B"/>
    <w:rsid w:val="7A4FD945"/>
    <w:rsid w:val="7A507990"/>
    <w:rsid w:val="7A512AD5"/>
    <w:rsid w:val="7A54E0E3"/>
    <w:rsid w:val="7A569506"/>
    <w:rsid w:val="7A592ADD"/>
    <w:rsid w:val="7A5C4372"/>
    <w:rsid w:val="7A6B50A9"/>
    <w:rsid w:val="7A6B6316"/>
    <w:rsid w:val="7A6CB684"/>
    <w:rsid w:val="7A6CC245"/>
    <w:rsid w:val="7A751631"/>
    <w:rsid w:val="7A762CEB"/>
    <w:rsid w:val="7A7E17AB"/>
    <w:rsid w:val="7A8061D0"/>
    <w:rsid w:val="7A8736A6"/>
    <w:rsid w:val="7A8A9ED5"/>
    <w:rsid w:val="7A8D104E"/>
    <w:rsid w:val="7A8F21C1"/>
    <w:rsid w:val="7A8F4CF3"/>
    <w:rsid w:val="7A9023EE"/>
    <w:rsid w:val="7A96760D"/>
    <w:rsid w:val="7A97AEAF"/>
    <w:rsid w:val="7A97C46C"/>
    <w:rsid w:val="7A986185"/>
    <w:rsid w:val="7A99097C"/>
    <w:rsid w:val="7A9FA0D7"/>
    <w:rsid w:val="7AA6262F"/>
    <w:rsid w:val="7AAD5356"/>
    <w:rsid w:val="7AB01F1D"/>
    <w:rsid w:val="7AB023AD"/>
    <w:rsid w:val="7AB0DA18"/>
    <w:rsid w:val="7AB2B581"/>
    <w:rsid w:val="7AB2FD04"/>
    <w:rsid w:val="7AB5AC54"/>
    <w:rsid w:val="7AB5C39F"/>
    <w:rsid w:val="7AB7968F"/>
    <w:rsid w:val="7ABB8097"/>
    <w:rsid w:val="7AC20EB2"/>
    <w:rsid w:val="7AC23F71"/>
    <w:rsid w:val="7AD357EA"/>
    <w:rsid w:val="7AD543C9"/>
    <w:rsid w:val="7AD90B66"/>
    <w:rsid w:val="7ADA210D"/>
    <w:rsid w:val="7ADAC799"/>
    <w:rsid w:val="7ADAFFBA"/>
    <w:rsid w:val="7ADE048A"/>
    <w:rsid w:val="7AE2F5C7"/>
    <w:rsid w:val="7AE61C7D"/>
    <w:rsid w:val="7AE78186"/>
    <w:rsid w:val="7AE89C63"/>
    <w:rsid w:val="7AF167B3"/>
    <w:rsid w:val="7AF17FA9"/>
    <w:rsid w:val="7AF4449C"/>
    <w:rsid w:val="7AF4737C"/>
    <w:rsid w:val="7AF9BD44"/>
    <w:rsid w:val="7AFACF49"/>
    <w:rsid w:val="7AFE7680"/>
    <w:rsid w:val="7B039715"/>
    <w:rsid w:val="7B03F40A"/>
    <w:rsid w:val="7B0771E1"/>
    <w:rsid w:val="7B0D605E"/>
    <w:rsid w:val="7B13A20E"/>
    <w:rsid w:val="7B14C57F"/>
    <w:rsid w:val="7B1CABB0"/>
    <w:rsid w:val="7B22E63B"/>
    <w:rsid w:val="7B24A187"/>
    <w:rsid w:val="7B264FED"/>
    <w:rsid w:val="7B33C2A4"/>
    <w:rsid w:val="7B3FEB23"/>
    <w:rsid w:val="7B42238C"/>
    <w:rsid w:val="7B440A48"/>
    <w:rsid w:val="7B459935"/>
    <w:rsid w:val="7B48B00D"/>
    <w:rsid w:val="7B49C0F2"/>
    <w:rsid w:val="7B514B5B"/>
    <w:rsid w:val="7B53BC88"/>
    <w:rsid w:val="7B549146"/>
    <w:rsid w:val="7B589BAC"/>
    <w:rsid w:val="7B5DFE29"/>
    <w:rsid w:val="7B635CC6"/>
    <w:rsid w:val="7B66A4B5"/>
    <w:rsid w:val="7B68F575"/>
    <w:rsid w:val="7B75BB14"/>
    <w:rsid w:val="7B79F66C"/>
    <w:rsid w:val="7B7C3760"/>
    <w:rsid w:val="7B7E6299"/>
    <w:rsid w:val="7B800A5B"/>
    <w:rsid w:val="7B8028CC"/>
    <w:rsid w:val="7B80D158"/>
    <w:rsid w:val="7B8304E8"/>
    <w:rsid w:val="7B85FEBD"/>
    <w:rsid w:val="7B86EC24"/>
    <w:rsid w:val="7B879328"/>
    <w:rsid w:val="7B8C9C4D"/>
    <w:rsid w:val="7B8E221F"/>
    <w:rsid w:val="7B912F49"/>
    <w:rsid w:val="7B94A877"/>
    <w:rsid w:val="7B95EF98"/>
    <w:rsid w:val="7B972126"/>
    <w:rsid w:val="7B975AA9"/>
    <w:rsid w:val="7B975BE1"/>
    <w:rsid w:val="7B9AF7F3"/>
    <w:rsid w:val="7B9B5B0E"/>
    <w:rsid w:val="7B9C2688"/>
    <w:rsid w:val="7BA1D913"/>
    <w:rsid w:val="7BB3B040"/>
    <w:rsid w:val="7BB52D78"/>
    <w:rsid w:val="7BB669C9"/>
    <w:rsid w:val="7BC2AE86"/>
    <w:rsid w:val="7BC472E6"/>
    <w:rsid w:val="7BC75F26"/>
    <w:rsid w:val="7BCC313B"/>
    <w:rsid w:val="7BCDA12D"/>
    <w:rsid w:val="7BE1CEB6"/>
    <w:rsid w:val="7BE71A0E"/>
    <w:rsid w:val="7BE9D989"/>
    <w:rsid w:val="7BEA80EC"/>
    <w:rsid w:val="7BEFEDCA"/>
    <w:rsid w:val="7BFEC528"/>
    <w:rsid w:val="7C03F756"/>
    <w:rsid w:val="7C05EF49"/>
    <w:rsid w:val="7C08638B"/>
    <w:rsid w:val="7C094398"/>
    <w:rsid w:val="7C0D93C7"/>
    <w:rsid w:val="7C1AE5E4"/>
    <w:rsid w:val="7C1C10E0"/>
    <w:rsid w:val="7C1F6E24"/>
    <w:rsid w:val="7C20130F"/>
    <w:rsid w:val="7C225169"/>
    <w:rsid w:val="7C23AFA1"/>
    <w:rsid w:val="7C23F698"/>
    <w:rsid w:val="7C255F43"/>
    <w:rsid w:val="7C29470C"/>
    <w:rsid w:val="7C2957DD"/>
    <w:rsid w:val="7C2D4E43"/>
    <w:rsid w:val="7C2D6CC6"/>
    <w:rsid w:val="7C2DD57A"/>
    <w:rsid w:val="7C32C04B"/>
    <w:rsid w:val="7C34CA5C"/>
    <w:rsid w:val="7C35137E"/>
    <w:rsid w:val="7C3570D9"/>
    <w:rsid w:val="7C35D65D"/>
    <w:rsid w:val="7C363C8E"/>
    <w:rsid w:val="7C37441A"/>
    <w:rsid w:val="7C3A382F"/>
    <w:rsid w:val="7C43B3B5"/>
    <w:rsid w:val="7C46EDAF"/>
    <w:rsid w:val="7C48CA47"/>
    <w:rsid w:val="7C527FCE"/>
    <w:rsid w:val="7C5C656C"/>
    <w:rsid w:val="7C6481F3"/>
    <w:rsid w:val="7C64878C"/>
    <w:rsid w:val="7C669804"/>
    <w:rsid w:val="7C6B3A98"/>
    <w:rsid w:val="7C6D1944"/>
    <w:rsid w:val="7C6E5487"/>
    <w:rsid w:val="7C7B9742"/>
    <w:rsid w:val="7C7BC68D"/>
    <w:rsid w:val="7C7E9970"/>
    <w:rsid w:val="7C83D705"/>
    <w:rsid w:val="7C8549EF"/>
    <w:rsid w:val="7C885490"/>
    <w:rsid w:val="7C8CF5C3"/>
    <w:rsid w:val="7C9219E8"/>
    <w:rsid w:val="7C98C1F1"/>
    <w:rsid w:val="7C9FE046"/>
    <w:rsid w:val="7CA04EC1"/>
    <w:rsid w:val="7CA23639"/>
    <w:rsid w:val="7CA3A2B5"/>
    <w:rsid w:val="7CA3B543"/>
    <w:rsid w:val="7CA79C3B"/>
    <w:rsid w:val="7CA89858"/>
    <w:rsid w:val="7CB2CA83"/>
    <w:rsid w:val="7CB45D84"/>
    <w:rsid w:val="7CB756F8"/>
    <w:rsid w:val="7CCC5BE5"/>
    <w:rsid w:val="7CE7FBF1"/>
    <w:rsid w:val="7CED1BBC"/>
    <w:rsid w:val="7CEF042F"/>
    <w:rsid w:val="7CF14227"/>
    <w:rsid w:val="7CF80CE9"/>
    <w:rsid w:val="7CF85D1F"/>
    <w:rsid w:val="7D06F2DA"/>
    <w:rsid w:val="7D07371C"/>
    <w:rsid w:val="7D0AA853"/>
    <w:rsid w:val="7D0CD34D"/>
    <w:rsid w:val="7D0D68F4"/>
    <w:rsid w:val="7D135573"/>
    <w:rsid w:val="7D1F00FA"/>
    <w:rsid w:val="7D28F616"/>
    <w:rsid w:val="7D3271F2"/>
    <w:rsid w:val="7D33F5A0"/>
    <w:rsid w:val="7D34D781"/>
    <w:rsid w:val="7D394FD9"/>
    <w:rsid w:val="7D3D7D12"/>
    <w:rsid w:val="7D4D1156"/>
    <w:rsid w:val="7D4F6377"/>
    <w:rsid w:val="7D50534A"/>
    <w:rsid w:val="7D62272F"/>
    <w:rsid w:val="7D6FD92C"/>
    <w:rsid w:val="7D712C19"/>
    <w:rsid w:val="7D788910"/>
    <w:rsid w:val="7D7E07C5"/>
    <w:rsid w:val="7D7E4D5C"/>
    <w:rsid w:val="7D7EDFE6"/>
    <w:rsid w:val="7D7EF377"/>
    <w:rsid w:val="7D7FF711"/>
    <w:rsid w:val="7D80134A"/>
    <w:rsid w:val="7D84A24B"/>
    <w:rsid w:val="7D8C6166"/>
    <w:rsid w:val="7D902316"/>
    <w:rsid w:val="7D9164CF"/>
    <w:rsid w:val="7D95F262"/>
    <w:rsid w:val="7D97502A"/>
    <w:rsid w:val="7D996D62"/>
    <w:rsid w:val="7D9D4523"/>
    <w:rsid w:val="7DA1BFAA"/>
    <w:rsid w:val="7DA4EEEC"/>
    <w:rsid w:val="7DA5A727"/>
    <w:rsid w:val="7DAA7D0C"/>
    <w:rsid w:val="7DAB2AC8"/>
    <w:rsid w:val="7DAE985D"/>
    <w:rsid w:val="7DB4AB82"/>
    <w:rsid w:val="7DB99970"/>
    <w:rsid w:val="7DC07FE7"/>
    <w:rsid w:val="7DC2478B"/>
    <w:rsid w:val="7DCE728A"/>
    <w:rsid w:val="7DDCC23A"/>
    <w:rsid w:val="7DE2EA77"/>
    <w:rsid w:val="7DE7F7B6"/>
    <w:rsid w:val="7DE99D8C"/>
    <w:rsid w:val="7DEA7E95"/>
    <w:rsid w:val="7DEB30E4"/>
    <w:rsid w:val="7DEFBFD9"/>
    <w:rsid w:val="7DEFF50B"/>
    <w:rsid w:val="7DF30FCA"/>
    <w:rsid w:val="7DF4842A"/>
    <w:rsid w:val="7DF4F1EB"/>
    <w:rsid w:val="7DF67BFE"/>
    <w:rsid w:val="7DFA737D"/>
    <w:rsid w:val="7E018D29"/>
    <w:rsid w:val="7E05E73B"/>
    <w:rsid w:val="7E06A695"/>
    <w:rsid w:val="7E073EA1"/>
    <w:rsid w:val="7E189C7F"/>
    <w:rsid w:val="7E1EC079"/>
    <w:rsid w:val="7E202E34"/>
    <w:rsid w:val="7E277846"/>
    <w:rsid w:val="7E282971"/>
    <w:rsid w:val="7E29245C"/>
    <w:rsid w:val="7E2D8CA9"/>
    <w:rsid w:val="7E3DDA6B"/>
    <w:rsid w:val="7E3F36DB"/>
    <w:rsid w:val="7E41ECD4"/>
    <w:rsid w:val="7E4956E2"/>
    <w:rsid w:val="7E49832E"/>
    <w:rsid w:val="7E4C2411"/>
    <w:rsid w:val="7E4F1AAB"/>
    <w:rsid w:val="7E58A7E0"/>
    <w:rsid w:val="7E6C837D"/>
    <w:rsid w:val="7E6EE16A"/>
    <w:rsid w:val="7E701585"/>
    <w:rsid w:val="7E772EF9"/>
    <w:rsid w:val="7E776A12"/>
    <w:rsid w:val="7E7D1E94"/>
    <w:rsid w:val="7E7DB8BF"/>
    <w:rsid w:val="7E7EB98E"/>
    <w:rsid w:val="7E7F934F"/>
    <w:rsid w:val="7E805C3C"/>
    <w:rsid w:val="7E82FF9A"/>
    <w:rsid w:val="7E8322BC"/>
    <w:rsid w:val="7E86EC62"/>
    <w:rsid w:val="7E8D0DDC"/>
    <w:rsid w:val="7E8FF35A"/>
    <w:rsid w:val="7E91D7BB"/>
    <w:rsid w:val="7E9C53DB"/>
    <w:rsid w:val="7EA27CC2"/>
    <w:rsid w:val="7EA5F6CC"/>
    <w:rsid w:val="7EA98DE1"/>
    <w:rsid w:val="7EA9D293"/>
    <w:rsid w:val="7EC30BFB"/>
    <w:rsid w:val="7ECF7829"/>
    <w:rsid w:val="7ED00401"/>
    <w:rsid w:val="7ED5F202"/>
    <w:rsid w:val="7ED61E60"/>
    <w:rsid w:val="7EE2EC81"/>
    <w:rsid w:val="7EF21EEF"/>
    <w:rsid w:val="7EF42D3A"/>
    <w:rsid w:val="7EF43CD4"/>
    <w:rsid w:val="7EF5254A"/>
    <w:rsid w:val="7EF5FE2E"/>
    <w:rsid w:val="7EF78B3C"/>
    <w:rsid w:val="7EF7CED2"/>
    <w:rsid w:val="7EFE02BD"/>
    <w:rsid w:val="7F0AE0D4"/>
    <w:rsid w:val="7F1AE829"/>
    <w:rsid w:val="7F1BC999"/>
    <w:rsid w:val="7F1FE75C"/>
    <w:rsid w:val="7F1FEC7B"/>
    <w:rsid w:val="7F247DAF"/>
    <w:rsid w:val="7F2A75E2"/>
    <w:rsid w:val="7F2F71D1"/>
    <w:rsid w:val="7F347267"/>
    <w:rsid w:val="7F35999E"/>
    <w:rsid w:val="7F39DAE6"/>
    <w:rsid w:val="7F3BA9FC"/>
    <w:rsid w:val="7F3EF943"/>
    <w:rsid w:val="7F497BEA"/>
    <w:rsid w:val="7F4ACA1B"/>
    <w:rsid w:val="7F51743C"/>
    <w:rsid w:val="7F5AFCA0"/>
    <w:rsid w:val="7F6131C3"/>
    <w:rsid w:val="7F67B254"/>
    <w:rsid w:val="7F750259"/>
    <w:rsid w:val="7F76CC9E"/>
    <w:rsid w:val="7F7A4302"/>
    <w:rsid w:val="7F7EBAD8"/>
    <w:rsid w:val="7F860C4D"/>
    <w:rsid w:val="7F88A6CE"/>
    <w:rsid w:val="7F8E1B32"/>
    <w:rsid w:val="7F90148C"/>
    <w:rsid w:val="7F90860E"/>
    <w:rsid w:val="7F91694B"/>
    <w:rsid w:val="7F9B73C8"/>
    <w:rsid w:val="7F9B79D0"/>
    <w:rsid w:val="7FA03101"/>
    <w:rsid w:val="7FA1C902"/>
    <w:rsid w:val="7FA42642"/>
    <w:rsid w:val="7FAE9B79"/>
    <w:rsid w:val="7FB1DA69"/>
    <w:rsid w:val="7FB5D30A"/>
    <w:rsid w:val="7FB5DB89"/>
    <w:rsid w:val="7FB8484D"/>
    <w:rsid w:val="7FB8D26C"/>
    <w:rsid w:val="7FB8E47A"/>
    <w:rsid w:val="7FBBD91B"/>
    <w:rsid w:val="7FBDFB0D"/>
    <w:rsid w:val="7FC5BC5D"/>
    <w:rsid w:val="7FC6956E"/>
    <w:rsid w:val="7FCA4475"/>
    <w:rsid w:val="7FCE60AC"/>
    <w:rsid w:val="7FD384E2"/>
    <w:rsid w:val="7FD8C678"/>
    <w:rsid w:val="7FDC475B"/>
    <w:rsid w:val="7FE49C21"/>
    <w:rsid w:val="7FE4A7FE"/>
    <w:rsid w:val="7FE7CC7C"/>
    <w:rsid w:val="7FE8958C"/>
    <w:rsid w:val="7FE9B702"/>
    <w:rsid w:val="7FEE9427"/>
    <w:rsid w:val="7FEEF3C1"/>
    <w:rsid w:val="7FEF0A3D"/>
    <w:rsid w:val="7FEFFD7E"/>
    <w:rsid w:val="7FFA595F"/>
    <w:rsid w:val="7FFC175C"/>
    <w:rsid w:val="7FFC8022"/>
    <w:rsid w:val="7FFC9916"/>
    <w:rsid w:val="7FF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on="f" color="white"/>
      <v:stroke on="f"/>
    </o:shapedefaults>
    <o:shapelayout v:ext="edit">
      <o:idmap v:ext="edit" data="2"/>
    </o:shapelayout>
  </w:shapeDefaults>
  <w:decimalSymbol w:val="."/>
  <w:listSeparator w:val=","/>
  <w14:docId w14:val="414BAC40"/>
  <w15:chartTrackingRefBased/>
  <w15:docId w15:val="{074DAFC3-1C12-4D14-9AB5-B671BC3A1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Garamond" w:hAnsi="Garamond"/>
      <w:sz w:val="21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40" w:line="240" w:lineRule="atLeast"/>
      <w:jc w:val="center"/>
      <w:outlineLvl w:val="0"/>
    </w:pPr>
    <w:rPr>
      <w:caps/>
      <w:spacing w:val="14"/>
      <w:kern w:val="20"/>
      <w:sz w:val="23"/>
    </w:rPr>
  </w:style>
  <w:style w:type="paragraph" w:styleId="Heading2">
    <w:name w:val="heading 2"/>
    <w:basedOn w:val="Normal"/>
    <w:next w:val="BodyText"/>
    <w:qFormat/>
    <w:pPr>
      <w:keepNext/>
      <w:keepLines/>
      <w:spacing w:after="240" w:line="240" w:lineRule="atLeast"/>
      <w:outlineLvl w:val="1"/>
    </w:pPr>
    <w:rPr>
      <w:caps/>
      <w:spacing w:val="10"/>
      <w:kern w:val="20"/>
      <w:sz w:val="24"/>
    </w:rPr>
  </w:style>
  <w:style w:type="paragraph" w:styleId="Heading3">
    <w:name w:val="heading 3"/>
    <w:basedOn w:val="Normal"/>
    <w:next w:val="BodyText"/>
    <w:qFormat/>
    <w:pPr>
      <w:keepNext/>
      <w:keepLines/>
      <w:spacing w:after="240" w:line="240" w:lineRule="atLeast"/>
      <w:outlineLvl w:val="2"/>
    </w:pPr>
    <w:rPr>
      <w:i/>
      <w:kern w:val="20"/>
      <w:sz w:val="24"/>
    </w:rPr>
  </w:style>
  <w:style w:type="paragraph" w:styleId="Heading4">
    <w:name w:val="heading 4"/>
    <w:basedOn w:val="Normal"/>
    <w:next w:val="BodyText"/>
    <w:qFormat/>
    <w:pPr>
      <w:keepNext/>
      <w:keepLines/>
      <w:spacing w:line="240" w:lineRule="atLeast"/>
      <w:outlineLvl w:val="3"/>
    </w:pPr>
    <w:rPr>
      <w:caps/>
      <w:kern w:val="20"/>
      <w:sz w:val="23"/>
    </w:rPr>
  </w:style>
  <w:style w:type="paragraph" w:styleId="Heading5">
    <w:name w:val="heading 5"/>
    <w:basedOn w:val="Normal"/>
    <w:next w:val="BodyText"/>
    <w:qFormat/>
    <w:pPr>
      <w:keepNext/>
      <w:keepLines/>
      <w:spacing w:line="240" w:lineRule="atLeast"/>
      <w:outlineLvl w:val="4"/>
    </w:pPr>
    <w:rPr>
      <w:kern w:val="20"/>
      <w:sz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0729FE"/>
    <w:pPr>
      <w:spacing w:before="240" w:line="240" w:lineRule="atLeast"/>
      <w:ind w:firstLine="360"/>
      <w:jc w:val="both"/>
    </w:pPr>
    <w:rPr>
      <w:spacing w:val="-5"/>
      <w:sz w:val="24"/>
    </w:rPr>
  </w:style>
  <w:style w:type="paragraph" w:styleId="CompanyName" w:customStyle="1">
    <w:name w:val="Company Name"/>
    <w:basedOn w:val="BodyText"/>
    <w:pPr>
      <w:keepLines/>
      <w:spacing w:after="80"/>
      <w:ind w:firstLine="0"/>
      <w:jc w:val="center"/>
    </w:pPr>
    <w:rPr>
      <w:caps/>
      <w:spacing w:val="75"/>
      <w:sz w:val="21"/>
    </w:rPr>
  </w:style>
  <w:style w:type="paragraph" w:styleId="DocumentTitle" w:customStyle="1">
    <w:name w:val="Document Title"/>
    <w:next w:val="Normal"/>
    <w:pPr>
      <w:pBdr>
        <w:top w:val="double" w:color="auto" w:sz="6" w:space="8"/>
        <w:bottom w:val="double" w:color="auto" w:sz="6" w:space="8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eastAsia="en-US"/>
    </w:rPr>
  </w:style>
  <w:style w:type="character" w:styleId="Emphasis">
    <w:name w:val="Emphasis"/>
    <w:qFormat/>
    <w:rPr>
      <w:caps/>
      <w:spacing w:val="10"/>
      <w:sz w:val="16"/>
    </w:rPr>
  </w:style>
  <w:style w:type="paragraph" w:styleId="Footer">
    <w:name w:val="footer"/>
    <w:basedOn w:val="Normal"/>
    <w:rsid w:val="000729FE"/>
    <w:pPr>
      <w:keepLines/>
      <w:pBdr>
        <w:top w:val="single" w:color="auto" w:sz="6" w:space="30"/>
      </w:pBdr>
      <w:tabs>
        <w:tab w:val="center" w:pos="4320"/>
        <w:tab w:val="right" w:pos="8640"/>
      </w:tabs>
      <w:spacing w:before="600" w:line="240" w:lineRule="atLeast"/>
    </w:pPr>
    <w:rPr>
      <w:spacing w:val="-5"/>
      <w:sz w:val="24"/>
    </w:rPr>
  </w:style>
  <w:style w:type="paragraph" w:styleId="MessageHeader">
    <w:name w:val="Message Header"/>
    <w:basedOn w:val="BodyText"/>
    <w:pPr>
      <w:keepLines/>
      <w:spacing w:after="40" w:line="140" w:lineRule="atLeast"/>
      <w:ind w:left="360" w:firstLine="0"/>
      <w:jc w:val="left"/>
    </w:pPr>
  </w:style>
  <w:style w:type="paragraph" w:styleId="MessageHeaderLabel" w:customStyle="1">
    <w:name w:val="Message Header Label"/>
    <w:basedOn w:val="MessageHeader"/>
    <w:next w:val="MessageHeader"/>
    <w:pPr>
      <w:spacing w:before="40" w:after="0"/>
      <w:ind w:left="0"/>
    </w:pPr>
    <w:rPr>
      <w:caps/>
      <w:spacing w:val="6"/>
      <w:sz w:val="14"/>
    </w:rPr>
  </w:style>
  <w:style w:type="paragraph" w:styleId="MessageHeaderLast" w:customStyle="1">
    <w:name w:val="Message Header Last"/>
    <w:basedOn w:val="MessageHeader"/>
    <w:next w:val="BodyText"/>
    <w:rsid w:val="00D1506C"/>
    <w:pPr>
      <w:pBdr>
        <w:top w:val="double" w:color="auto" w:sz="6" w:space="18"/>
        <w:bottom w:val="double" w:color="auto" w:sz="6" w:space="18"/>
        <w:between w:val="single" w:color="auto" w:sz="6" w:space="18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  <w:jc w:val="center"/>
    </w:pPr>
  </w:style>
  <w:style w:type="paragraph" w:styleId="ReturnAddress" w:customStyle="1">
    <w:name w:val="Return Address"/>
    <w:pPr>
      <w:spacing w:line="240" w:lineRule="atLeast"/>
      <w:jc w:val="center"/>
    </w:pPr>
    <w:rPr>
      <w:rFonts w:ascii="Garamond" w:hAnsi="Garamond"/>
      <w:caps/>
      <w:spacing w:val="30"/>
      <w:sz w:val="15"/>
      <w:lang w:eastAsia="en-US"/>
    </w:rPr>
  </w:style>
  <w:style w:type="paragraph" w:styleId="BalloonText">
    <w:name w:val="Balloon Text"/>
    <w:basedOn w:val="Normal"/>
    <w:semiHidden/>
    <w:rsid w:val="009114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742A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D4742A"/>
    <w:rPr>
      <w:rFonts w:ascii="Garamond" w:hAnsi="Garamond"/>
      <w:sz w:val="21"/>
    </w:rPr>
  </w:style>
  <w:style w:type="paragraph" w:styleId="Default" w:customStyle="1">
    <w:name w:val="Default"/>
    <w:rsid w:val="00C4465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Hyperlink">
    <w:name w:val="Hyperlink"/>
    <w:rsid w:val="00FA7205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36148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654BF3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c66ecdee54c04313" /><Relationship Type="http://schemas.openxmlformats.org/officeDocument/2006/relationships/header" Target="header2.xml" Id="R14a95b82178d44d3" /><Relationship Type="http://schemas.openxmlformats.org/officeDocument/2006/relationships/footer" Target="footer3.xml" Id="R9b0435a7ce87435b" /><Relationship Type="http://schemas.openxmlformats.org/officeDocument/2006/relationships/hyperlink" Target="http://www.ecowaterofkansas.com" TargetMode="External" Id="Rd5810f5ff8a44c28" /><Relationship Type="http://schemas.openxmlformats.org/officeDocument/2006/relationships/hyperlink" Target="mailto:Devon.torres@moorewatertreatment.com" TargetMode="External" Id="Rf32de161fdf0432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66205994dac7491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NRENDO~1.ECO\LOCALS~1\Temp\TCD50.tmp\Fax%20cover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13F80B1BBAE46A6EBB83C8463AA41" ma:contentTypeVersion="11" ma:contentTypeDescription="Create a new document." ma:contentTypeScope="" ma:versionID="a82ef69841907ea18af9e057a2402f39">
  <xsd:schema xmlns:xsd="http://www.w3.org/2001/XMLSchema" xmlns:xs="http://www.w3.org/2001/XMLSchema" xmlns:p="http://schemas.microsoft.com/office/2006/metadata/properties" xmlns:ns2="5eb360db-780c-4e12-8a6f-a6c3d35e45a7" xmlns:ns3="d060dfc3-d063-403f-9c18-0820c07136c5" targetNamespace="http://schemas.microsoft.com/office/2006/metadata/properties" ma:root="true" ma:fieldsID="d72948a8b4151d503a9b1c1ace922597" ns2:_="" ns3:_="">
    <xsd:import namespace="5eb360db-780c-4e12-8a6f-a6c3d35e45a7"/>
    <xsd:import namespace="d060dfc3-d063-403f-9c18-0820c07136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360db-780c-4e12-8a6f-a6c3d35e45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0dfc3-d063-403f-9c18-0820c0713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93268-911C-43A5-894A-1DC23FAF0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059B49-57F2-4041-9514-B2CA37FF1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360db-780c-4e12-8a6f-a6c3d35e45a7"/>
    <ds:schemaRef ds:uri="d060dfc3-d063-403f-9c18-0820c0713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050B9-3363-4DA9-91DC-1E0DFD2C35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Fax cover sheet.dot</ap:Template>
  <ap:Application>Microsoft Word for the web</ap:Application>
  <ap:DocSecurity>0</ap:DocSecurity>
  <ap:ScaleCrop>false</ap:ScaleCrop>
  <ap:Manager/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Nayely Sims</dc:creator>
  <keywords/>
  <dc:description/>
  <lastModifiedBy>Leigha</lastModifiedBy>
  <revision>619</revision>
  <lastPrinted>2023-04-04T15:00:00.0000000Z</lastPrinted>
  <dcterms:created xsi:type="dcterms:W3CDTF">2023-06-14T16:45:00.0000000Z</dcterms:created>
  <dcterms:modified xsi:type="dcterms:W3CDTF">2025-04-02T12:39:33.7797309Z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TC010129491033</vt:lpwstr>
  </property>
</Properties>
</file>